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9A48A" w14:textId="77777777" w:rsidR="00753FAA" w:rsidRDefault="00753FAA" w:rsidP="00753FA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50491279"/>
      <w:bookmarkEnd w:id="0"/>
      <w:r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131A384C" w14:textId="77777777" w:rsidR="00753FAA" w:rsidRDefault="00753FAA" w:rsidP="00753FAA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6FEE8051" w14:textId="77777777" w:rsidR="00753FAA" w:rsidRDefault="00753FAA" w:rsidP="00753FAA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BBD92EC" w14:textId="77777777" w:rsidR="00753FAA" w:rsidRDefault="00753FAA" w:rsidP="00753FAA">
      <w:pPr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И</w:t>
      </w:r>
      <w:r>
        <w:rPr>
          <w:rFonts w:eastAsia="Times New Roman" w:cs="Times New Roman"/>
          <w:b/>
          <w:caps/>
          <w:szCs w:val="28"/>
          <w:lang w:eastAsia="ru-RU"/>
        </w:rPr>
        <w:t>ркутский национальный исследовательский технич</w:t>
      </w:r>
      <w:r>
        <w:rPr>
          <w:rFonts w:eastAsia="Times New Roman" w:cs="Times New Roman"/>
          <w:b/>
          <w:caps/>
          <w:szCs w:val="28"/>
          <w:lang w:eastAsia="ru-RU"/>
        </w:rPr>
        <w:t>е</w:t>
      </w:r>
      <w:r>
        <w:rPr>
          <w:rFonts w:eastAsia="Times New Roman" w:cs="Times New Roman"/>
          <w:b/>
          <w:caps/>
          <w:szCs w:val="28"/>
          <w:lang w:eastAsia="ru-RU"/>
        </w:rPr>
        <w:t>ский университет</w:t>
      </w:r>
    </w:p>
    <w:p w14:paraId="22BA2600" w14:textId="77777777" w:rsidR="00753FAA" w:rsidRDefault="00753FAA" w:rsidP="00753FAA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53FAA" w14:paraId="62F05887" w14:textId="77777777" w:rsidTr="00753FAA">
        <w:trPr>
          <w:jc w:val="center"/>
        </w:trPr>
        <w:tc>
          <w:tcPr>
            <w:tcW w:w="5848" w:type="dxa"/>
            <w:hideMark/>
          </w:tcPr>
          <w:p w14:paraId="5A50A5A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>
              <w:rPr>
                <w:rFonts w:eastAsia="Times New Roman" w:cs="Times New Roman"/>
                <w:szCs w:val="28"/>
                <w:lang w:eastAsia="ru-RU"/>
              </w:rPr>
              <w:t>лиза данных</w:t>
            </w:r>
          </w:p>
        </w:tc>
      </w:tr>
      <w:tr w:rsidR="00753FAA" w14:paraId="277064EC" w14:textId="77777777" w:rsidTr="00753FAA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98110DB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1DDC7087" w14:textId="77777777" w:rsidR="00753FAA" w:rsidRDefault="00753FAA" w:rsidP="00753FAA">
      <w:pPr>
        <w:spacing w:before="1200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53FAA" w14:paraId="1B6B57C4" w14:textId="77777777" w:rsidTr="00753FAA">
        <w:trPr>
          <w:jc w:val="center"/>
        </w:trPr>
        <w:tc>
          <w:tcPr>
            <w:tcW w:w="8044" w:type="dxa"/>
            <w:hideMark/>
          </w:tcPr>
          <w:p w14:paraId="2CD5A6C3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6"/>
                <w:szCs w:val="36"/>
                <w:lang w:eastAsia="ru-RU"/>
              </w:rPr>
              <w:t>Отчет</w:t>
            </w:r>
          </w:p>
        </w:tc>
      </w:tr>
      <w:tr w:rsidR="00753FAA" w14:paraId="11BEC6E0" w14:textId="77777777" w:rsidTr="00753FAA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012B447" w14:textId="2A19ABAF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по лабораторной работе №</w:t>
            </w:r>
            <w:r w:rsidRPr="00753FAA">
              <w:rPr>
                <w:rFonts w:eastAsia="Times New Roman" w:cs="Times New Roman"/>
                <w:szCs w:val="28"/>
                <w:u w:val="single"/>
                <w:lang w:eastAsia="ru-RU"/>
              </w:rPr>
              <w:t>1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br/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по дисциплине 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«</w:t>
            </w:r>
            <w:r w:rsidRPr="00753FAA">
              <w:rPr>
                <w:rFonts w:eastAsia="Times New Roman" w:cs="Times New Roman"/>
                <w:szCs w:val="28"/>
                <w:u w:val="single"/>
                <w:lang w:eastAsia="ru-RU"/>
              </w:rPr>
              <w:t>Объектно-ориентированное программирование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»</w:t>
            </w:r>
          </w:p>
          <w:p w14:paraId="689AB280" w14:textId="13170650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F4344"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="002A35C4" w:rsidRPr="002A35C4">
              <w:rPr>
                <w:rFonts w:cs="Times New Roman"/>
              </w:rPr>
              <w:t>Разработка классов и их использование</w:t>
            </w:r>
            <w:r w:rsidRPr="007F4344"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753FAA" w14:paraId="29ACCEF6" w14:textId="77777777" w:rsidTr="00753FAA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EE02F7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  <w:p w14:paraId="598A4CB0" w14:textId="40DF304D" w:rsidR="00753FAA" w:rsidRPr="007F4344" w:rsidRDefault="00753FAA" w:rsidP="00753FAA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Вариант №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9</w:t>
            </w:r>
          </w:p>
        </w:tc>
      </w:tr>
    </w:tbl>
    <w:p w14:paraId="658C70BB" w14:textId="77777777" w:rsidR="00753FAA" w:rsidRDefault="00753FAA" w:rsidP="00753FAA">
      <w:pPr>
        <w:spacing w:before="1080"/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53FAA" w14:paraId="17A9035E" w14:textId="77777777" w:rsidTr="00753FAA">
        <w:trPr>
          <w:jc w:val="center"/>
        </w:trPr>
        <w:tc>
          <w:tcPr>
            <w:tcW w:w="2552" w:type="dxa"/>
            <w:vAlign w:val="bottom"/>
            <w:hideMark/>
          </w:tcPr>
          <w:p w14:paraId="57CDAD12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08755E0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9A55896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АСУб-19-1</w:t>
            </w:r>
          </w:p>
        </w:tc>
        <w:tc>
          <w:tcPr>
            <w:tcW w:w="236" w:type="dxa"/>
            <w:vAlign w:val="bottom"/>
          </w:tcPr>
          <w:p w14:paraId="774439BF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684AA0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2F03A7E1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A4C2EB7" w14:textId="77777777" w:rsidR="00753FAA" w:rsidRPr="007F4344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К.У.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Ботурхонов</w:t>
            </w:r>
            <w:proofErr w:type="spellEnd"/>
          </w:p>
        </w:tc>
      </w:tr>
      <w:tr w:rsidR="00753FAA" w14:paraId="7CD504FD" w14:textId="77777777" w:rsidTr="00753FAA">
        <w:trPr>
          <w:jc w:val="center"/>
        </w:trPr>
        <w:tc>
          <w:tcPr>
            <w:tcW w:w="2552" w:type="dxa"/>
          </w:tcPr>
          <w:p w14:paraId="49F2DB4E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04D414FC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35AC43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411E6054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625620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688EDAC5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6BACE7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753FAA" w14:paraId="3D8C36EF" w14:textId="77777777" w:rsidTr="00753FAA">
        <w:trPr>
          <w:jc w:val="center"/>
        </w:trPr>
        <w:tc>
          <w:tcPr>
            <w:tcW w:w="2552" w:type="dxa"/>
            <w:vAlign w:val="bottom"/>
            <w:hideMark/>
          </w:tcPr>
          <w:p w14:paraId="132D4D68" w14:textId="77777777" w:rsidR="00753FAA" w:rsidRDefault="00753FAA" w:rsidP="00753FAA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4BFF4D0C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1C3B9D07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3603DCF3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403416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331B19B8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1B666A3" w14:textId="482498F3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753FAA">
              <w:rPr>
                <w:rFonts w:eastAsia="Times New Roman" w:cs="Times New Roman"/>
                <w:szCs w:val="28"/>
                <w:lang w:eastAsia="ru-RU"/>
              </w:rPr>
              <w:t>Т.В. Маланова</w:t>
            </w:r>
          </w:p>
        </w:tc>
      </w:tr>
      <w:tr w:rsidR="00753FAA" w14:paraId="0D0D3781" w14:textId="77777777" w:rsidTr="00753FAA">
        <w:trPr>
          <w:trHeight w:val="458"/>
          <w:jc w:val="center"/>
        </w:trPr>
        <w:tc>
          <w:tcPr>
            <w:tcW w:w="2552" w:type="dxa"/>
          </w:tcPr>
          <w:p w14:paraId="47243FBF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54AE62D2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4111E35D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664C2ECA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ABEA94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</w:tcPr>
          <w:p w14:paraId="4552F885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14EE78" w14:textId="77777777" w:rsidR="00753FAA" w:rsidRDefault="00753FAA" w:rsidP="00753FAA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И.О. Фамилия</w:t>
            </w:r>
          </w:p>
        </w:tc>
      </w:tr>
      <w:tr w:rsidR="00753FAA" w14:paraId="6D9016D4" w14:textId="77777777" w:rsidTr="00753FAA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14:paraId="4F171565" w14:textId="77777777" w:rsidR="00753FAA" w:rsidRDefault="00753FAA" w:rsidP="00753FAA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9CB31C" w14:textId="77777777" w:rsidR="00753FAA" w:rsidRDefault="00753FAA" w:rsidP="00753FAA">
            <w:pPr>
              <w:tabs>
                <w:tab w:val="left" w:pos="157"/>
              </w:tabs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4BC8C52A" w14:textId="77777777" w:rsidR="00753FAA" w:rsidRDefault="00753FAA" w:rsidP="00753FAA">
      <w:pPr>
        <w:spacing w:before="96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040C9BA" w14:textId="77777777" w:rsidR="00753FAA" w:rsidRDefault="00753FAA" w:rsidP="00A12887">
      <w:pPr>
        <w:spacing w:before="200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Иркутск 2020 г.</w:t>
      </w:r>
    </w:p>
    <w:p w14:paraId="41844AFE" w14:textId="201EAABB" w:rsidR="00A54F10" w:rsidRDefault="00A54F10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Theme="minorHAnsi" w:hAnsiTheme="minorHAnsi"/>
          <w:b/>
          <w:sz w:val="22"/>
        </w:rPr>
        <w:id w:val="1638454064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z w:val="28"/>
        </w:rPr>
      </w:sdtEndPr>
      <w:sdtContent>
        <w:p w14:paraId="1129C28D" w14:textId="21E47816" w:rsidR="008C4544" w:rsidRPr="008C4544" w:rsidRDefault="008C4544" w:rsidP="002A35C4">
          <w:pPr>
            <w:jc w:val="center"/>
          </w:pPr>
          <w:r w:rsidRPr="002A35C4">
            <w:rPr>
              <w:b/>
              <w:bCs/>
            </w:rPr>
            <w:t>Содержание</w:t>
          </w:r>
        </w:p>
        <w:p w14:paraId="35040DCF" w14:textId="77777777" w:rsidR="00441CF1" w:rsidRDefault="008C4544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0978" w:history="1">
            <w:r w:rsidR="00441CF1" w:rsidRPr="00CF182D">
              <w:rPr>
                <w:rStyle w:val="af5"/>
                <w:noProof/>
              </w:rPr>
              <w:t>1 Постановка задачи</w:t>
            </w:r>
            <w:r w:rsidR="00441CF1">
              <w:rPr>
                <w:noProof/>
                <w:webHidden/>
              </w:rPr>
              <w:tab/>
            </w:r>
            <w:r w:rsidR="00441CF1">
              <w:rPr>
                <w:noProof/>
                <w:webHidden/>
              </w:rPr>
              <w:fldChar w:fldCharType="begin"/>
            </w:r>
            <w:r w:rsidR="00441CF1">
              <w:rPr>
                <w:noProof/>
                <w:webHidden/>
              </w:rPr>
              <w:instrText xml:space="preserve"> PAGEREF _Toc51240978 \h </w:instrText>
            </w:r>
            <w:r w:rsidR="00441CF1">
              <w:rPr>
                <w:noProof/>
                <w:webHidden/>
              </w:rPr>
            </w:r>
            <w:r w:rsidR="00441CF1">
              <w:rPr>
                <w:noProof/>
                <w:webHidden/>
              </w:rPr>
              <w:fldChar w:fldCharType="separate"/>
            </w:r>
            <w:r w:rsidR="00441CF1">
              <w:rPr>
                <w:noProof/>
                <w:webHidden/>
              </w:rPr>
              <w:t>3</w:t>
            </w:r>
            <w:r w:rsidR="00441CF1">
              <w:rPr>
                <w:noProof/>
                <w:webHidden/>
              </w:rPr>
              <w:fldChar w:fldCharType="end"/>
            </w:r>
          </w:hyperlink>
        </w:p>
        <w:p w14:paraId="77928E25" w14:textId="77777777" w:rsidR="00441CF1" w:rsidRDefault="00441CF1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0979" w:history="1">
            <w:r w:rsidRPr="00CF182D">
              <w:rPr>
                <w:rStyle w:val="af5"/>
                <w:noProof/>
              </w:rPr>
              <w:t xml:space="preserve">2 </w:t>
            </w:r>
            <w:r w:rsidRPr="00CF182D">
              <w:rPr>
                <w:rStyle w:val="af5"/>
                <w:rFonts w:ascii="TimesNewRoman" w:hAnsi="TimesNewRoman"/>
                <w:noProof/>
              </w:rPr>
              <w:t>Описание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1A60" w14:textId="77777777" w:rsidR="00441CF1" w:rsidRDefault="00441CF1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0980" w:history="1">
            <w:r w:rsidRPr="00CF182D">
              <w:rPr>
                <w:rStyle w:val="af5"/>
                <w:noProof/>
              </w:rPr>
              <w:t>3 Таблица спецификация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B529" w14:textId="77777777" w:rsidR="00441CF1" w:rsidRDefault="00441CF1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0981" w:history="1">
            <w:r w:rsidRPr="00CF182D">
              <w:rPr>
                <w:rStyle w:val="af5"/>
                <w:noProof/>
                <w:lang w:eastAsia="ru-RU"/>
              </w:rPr>
              <w:t>4</w:t>
            </w:r>
            <w:r w:rsidRPr="00CF182D">
              <w:rPr>
                <w:rStyle w:val="af5"/>
                <w:noProof/>
                <w:lang w:val="en-US" w:eastAsia="ru-RU"/>
              </w:rPr>
              <w:t xml:space="preserve"> </w:t>
            </w:r>
            <w:r w:rsidRPr="00CF182D">
              <w:rPr>
                <w:rStyle w:val="af5"/>
                <w:noProof/>
                <w:lang w:eastAsia="ru-RU"/>
              </w:rPr>
              <w:t>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A908" w14:textId="77777777" w:rsidR="00441CF1" w:rsidRDefault="00441CF1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0982" w:history="1">
            <w:r w:rsidRPr="00CF182D">
              <w:rPr>
                <w:rStyle w:val="af5"/>
                <w:noProof/>
              </w:rPr>
              <w:t>5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6828" w14:textId="77777777" w:rsidR="00441CF1" w:rsidRDefault="00441CF1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0983" w:history="1">
            <w:r w:rsidRPr="00CF182D">
              <w:rPr>
                <w:rStyle w:val="af5"/>
                <w:noProof/>
                <w:lang w:val="en-US"/>
              </w:rPr>
              <w:t>6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8E9D" w14:textId="77777777" w:rsidR="00441CF1" w:rsidRDefault="00441CF1">
          <w:pPr>
            <w:pStyle w:val="2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0984" w:history="1">
            <w:r w:rsidRPr="00CF182D">
              <w:rPr>
                <w:rStyle w:val="af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591E" w14:textId="6450ADE4" w:rsidR="008C4544" w:rsidRDefault="008C4544">
          <w:r>
            <w:rPr>
              <w:b/>
              <w:bCs/>
            </w:rPr>
            <w:fldChar w:fldCharType="end"/>
          </w:r>
        </w:p>
      </w:sdtContent>
    </w:sdt>
    <w:p w14:paraId="53889735" w14:textId="07C296C0" w:rsidR="00A54F10" w:rsidRDefault="00A54F10">
      <w:pPr>
        <w:spacing w:after="200" w:line="276" w:lineRule="auto"/>
        <w:ind w:firstLine="0"/>
        <w:jc w:val="left"/>
      </w:pPr>
      <w:r>
        <w:br w:type="page"/>
      </w:r>
    </w:p>
    <w:p w14:paraId="4F1DE817" w14:textId="63CCBB8C" w:rsidR="000F4C40" w:rsidRDefault="00A54F10" w:rsidP="0078766A">
      <w:pPr>
        <w:pStyle w:val="2"/>
      </w:pPr>
      <w:bookmarkStart w:id="1" w:name="_Toc51240978"/>
      <w:r w:rsidRPr="00A54F10">
        <w:lastRenderedPageBreak/>
        <w:t>1 Постановка задачи</w:t>
      </w:r>
      <w:bookmarkEnd w:id="1"/>
    </w:p>
    <w:p w14:paraId="7EE8A5D1" w14:textId="77777777" w:rsidR="00937B2E" w:rsidRDefault="00937B2E" w:rsidP="00937B2E">
      <w:pPr>
        <w:pStyle w:val="a7"/>
      </w:pPr>
      <w:r>
        <w:t>a. Сгенерируйте числовой ряд длиной не более 50, представляющий</w:t>
      </w:r>
    </w:p>
    <w:p w14:paraId="3E2E4D52" w14:textId="77777777" w:rsidR="00937B2E" w:rsidRDefault="00937B2E" w:rsidP="00937B2E">
      <w:pPr>
        <w:pStyle w:val="a7"/>
        <w:ind w:firstLine="0"/>
      </w:pPr>
      <w:r>
        <w:t xml:space="preserve">собой числа Фибоначчи (каждый последующий элемент представляют суммы двух предыдущих, первые два элемента равны 1). Выведите на печать первые 10, отмечая четные числа </w:t>
      </w:r>
      <w:proofErr w:type="gramStart"/>
      <w:r>
        <w:t>каким-нибудь</w:t>
      </w:r>
      <w:proofErr w:type="gramEnd"/>
    </w:p>
    <w:p w14:paraId="11590926" w14:textId="77777777" w:rsidR="00937B2E" w:rsidRDefault="00937B2E" w:rsidP="00937B2E">
      <w:pPr>
        <w:pStyle w:val="a7"/>
        <w:ind w:firstLine="0"/>
      </w:pPr>
      <w:r>
        <w:t>символом.</w:t>
      </w:r>
    </w:p>
    <w:p w14:paraId="1FC0BFCA" w14:textId="77777777" w:rsidR="00937B2E" w:rsidRDefault="00937B2E" w:rsidP="00937B2E">
      <w:pPr>
        <w:pStyle w:val="a7"/>
      </w:pPr>
      <w:r>
        <w:t>b. Дан массив чисел, знак операции и операнд. Выведите на печать</w:t>
      </w:r>
    </w:p>
    <w:p w14:paraId="408A58B6" w14:textId="77777777" w:rsidR="00937B2E" w:rsidRDefault="00937B2E" w:rsidP="00937B2E">
      <w:pPr>
        <w:pStyle w:val="a7"/>
        <w:ind w:firstLine="0"/>
      </w:pPr>
      <w:r>
        <w:t>массив, полученный в результате арифметического действия, совершенного над элементами массива.</w:t>
      </w:r>
    </w:p>
    <w:p w14:paraId="167A1E07" w14:textId="77777777" w:rsidR="00937B2E" w:rsidRDefault="00937B2E" w:rsidP="00937B2E">
      <w:pPr>
        <w:pStyle w:val="a7"/>
      </w:pPr>
      <w:r>
        <w:t>c. Дана строка содержащая ряд чисел в двоичном виде, необходимо</w:t>
      </w:r>
    </w:p>
    <w:p w14:paraId="65DEB933" w14:textId="77777777" w:rsidR="00937B2E" w:rsidRDefault="00937B2E" w:rsidP="00937B2E">
      <w:pPr>
        <w:pStyle w:val="a7"/>
        <w:ind w:firstLine="0"/>
      </w:pPr>
      <w:r>
        <w:t>проверить упорядочены ли они.</w:t>
      </w:r>
    </w:p>
    <w:p w14:paraId="20307AED" w14:textId="77777777" w:rsidR="00937B2E" w:rsidRDefault="00937B2E" w:rsidP="008C4544">
      <w:pPr>
        <w:pStyle w:val="a7"/>
        <w:rPr>
          <w:rStyle w:val="fontstyle01"/>
          <w:lang w:val="en-US"/>
        </w:rPr>
      </w:pPr>
    </w:p>
    <w:p w14:paraId="45E44B93" w14:textId="77777777" w:rsidR="00937B2E" w:rsidRDefault="00937B2E" w:rsidP="008C4544">
      <w:pPr>
        <w:pStyle w:val="a7"/>
        <w:rPr>
          <w:rStyle w:val="fontstyle01"/>
          <w:lang w:val="en-US"/>
        </w:rPr>
      </w:pPr>
    </w:p>
    <w:p w14:paraId="79588D27" w14:textId="4BDF9E32" w:rsidR="008379CB" w:rsidRDefault="002A35C4" w:rsidP="008C4544">
      <w:pPr>
        <w:pStyle w:val="a7"/>
      </w:pPr>
      <w:r>
        <w:rPr>
          <w:rStyle w:val="fontstyle01"/>
        </w:rPr>
        <w:t>Провести объектную декомпозицию задачи из индивидуального задания</w:t>
      </w:r>
      <w:r>
        <w:rPr>
          <w:rFonts w:ascii="TimesNewRoman" w:hAnsi="TimesNewRoman"/>
          <w:color w:val="000000"/>
          <w:szCs w:val="28"/>
        </w:rPr>
        <w:br/>
      </w:r>
      <w:r>
        <w:rPr>
          <w:rStyle w:val="fontstyle01"/>
        </w:rPr>
        <w:t>и разработать класс</w:t>
      </w:r>
      <w:r>
        <w:rPr>
          <w:rStyle w:val="fontstyle21"/>
        </w:rPr>
        <w:t xml:space="preserve">, </w:t>
      </w:r>
      <w:r>
        <w:rPr>
          <w:rStyle w:val="fontstyle01"/>
        </w:rPr>
        <w:t>содержащий соответствующие поля для хранения необход</w:t>
      </w:r>
      <w:r>
        <w:rPr>
          <w:rStyle w:val="fontstyle01"/>
        </w:rPr>
        <w:t>и</w:t>
      </w:r>
      <w:r>
        <w:rPr>
          <w:rStyle w:val="fontstyle01"/>
        </w:rPr>
        <w:t>мых данных и методы</w:t>
      </w:r>
      <w:r>
        <w:rPr>
          <w:rStyle w:val="fontstyle21"/>
        </w:rPr>
        <w:t xml:space="preserve">, </w:t>
      </w:r>
      <w:r>
        <w:rPr>
          <w:rStyle w:val="fontstyle01"/>
        </w:rPr>
        <w:t>обеспечивающие достаточную для решения задачи</w:t>
      </w:r>
      <w:r>
        <w:rPr>
          <w:rFonts w:ascii="TimesNewRoman" w:hAnsi="TimesNewRoman"/>
          <w:color w:val="000000"/>
          <w:szCs w:val="28"/>
        </w:rPr>
        <w:br/>
      </w:r>
      <w:r>
        <w:rPr>
          <w:rStyle w:val="fontstyle01"/>
        </w:rPr>
        <w:t>функциональность класса</w:t>
      </w:r>
      <w:r>
        <w:rPr>
          <w:rStyle w:val="fontstyle21"/>
        </w:rPr>
        <w:t xml:space="preserve">. </w:t>
      </w:r>
      <w:r>
        <w:rPr>
          <w:rStyle w:val="fontstyle01"/>
        </w:rPr>
        <w:t>Создание объекта класса решающего задание и вызов его методов должны осуществляться из главного класса</w:t>
      </w:r>
      <w:r>
        <w:rPr>
          <w:rStyle w:val="fontstyle21"/>
        </w:rPr>
        <w:t xml:space="preserve">. </w:t>
      </w:r>
      <w:r>
        <w:rPr>
          <w:rStyle w:val="fontstyle01"/>
        </w:rPr>
        <w:t>Ввод и вывод данных осуществляется как в предыдущей лабораторной работе</w:t>
      </w:r>
      <w:r>
        <w:rPr>
          <w:rStyle w:val="fontstyle21"/>
        </w:rPr>
        <w:t xml:space="preserve">, </w:t>
      </w:r>
      <w:r>
        <w:rPr>
          <w:rStyle w:val="fontstyle01"/>
        </w:rPr>
        <w:t>для передачи исходных данных экземпляру класса</w:t>
      </w:r>
      <w:r>
        <w:rPr>
          <w:rStyle w:val="fontstyle21"/>
        </w:rPr>
        <w:t xml:space="preserve">, </w:t>
      </w:r>
      <w:r>
        <w:rPr>
          <w:rStyle w:val="fontstyle01"/>
        </w:rPr>
        <w:t>решающему задачу</w:t>
      </w:r>
      <w:r>
        <w:rPr>
          <w:rStyle w:val="fontstyle21"/>
        </w:rPr>
        <w:t xml:space="preserve">, </w:t>
      </w:r>
      <w:r>
        <w:rPr>
          <w:rStyle w:val="fontstyle01"/>
        </w:rPr>
        <w:t>должны быть разработаны соо</w:t>
      </w:r>
      <w:r>
        <w:rPr>
          <w:rStyle w:val="fontstyle01"/>
        </w:rPr>
        <w:t>т</w:t>
      </w:r>
      <w:r>
        <w:rPr>
          <w:rStyle w:val="fontstyle01"/>
        </w:rPr>
        <w:t>ветствующие методы</w:t>
      </w:r>
      <w:r>
        <w:rPr>
          <w:rStyle w:val="fontstyle21"/>
        </w:rPr>
        <w:t>.</w:t>
      </w:r>
    </w:p>
    <w:p w14:paraId="1416B88B" w14:textId="46B26E48" w:rsidR="008379CB" w:rsidRDefault="008379CB">
      <w:pPr>
        <w:spacing w:after="200" w:line="276" w:lineRule="auto"/>
        <w:ind w:firstLine="0"/>
        <w:jc w:val="left"/>
      </w:pPr>
      <w:r>
        <w:br w:type="page"/>
      </w:r>
    </w:p>
    <w:p w14:paraId="463DAC6D" w14:textId="55436A6E" w:rsidR="008379CB" w:rsidRDefault="008379CB" w:rsidP="008379CB">
      <w:pPr>
        <w:pStyle w:val="2"/>
        <w:rPr>
          <w:rStyle w:val="fontstyle01"/>
          <w:lang w:val="en-US"/>
        </w:rPr>
      </w:pPr>
      <w:bookmarkStart w:id="2" w:name="_Toc51240979"/>
      <w:r w:rsidRPr="008379CB">
        <w:lastRenderedPageBreak/>
        <w:t xml:space="preserve">2 </w:t>
      </w:r>
      <w:r w:rsidR="002A35C4">
        <w:rPr>
          <w:rStyle w:val="fontstyle01"/>
        </w:rPr>
        <w:t>Описание структуры классов</w:t>
      </w:r>
      <w:bookmarkEnd w:id="2"/>
    </w:p>
    <w:p w14:paraId="6C943AD1" w14:textId="77777777" w:rsidR="00294C76" w:rsidRPr="00294C76" w:rsidRDefault="00294C76" w:rsidP="008379CB">
      <w:pPr>
        <w:pStyle w:val="2"/>
        <w:rPr>
          <w:lang w:val="en-US"/>
        </w:rPr>
      </w:pPr>
    </w:p>
    <w:p w14:paraId="53185566" w14:textId="77777777" w:rsidR="00441CF1" w:rsidRDefault="0098055D" w:rsidP="00294C76">
      <w:pPr>
        <w:pStyle w:val="a7"/>
        <w:ind w:firstLine="0"/>
        <w:jc w:val="center"/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3EB7284" wp14:editId="3E7E26EC">
            <wp:extent cx="6298565" cy="3021330"/>
            <wp:effectExtent l="0" t="0" r="6985" b="7620"/>
            <wp:docPr id="1" name="Рисунок 1" descr="F:\OOP\Labs\Lab2\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OP\Labs\Lab2\stru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EF31" w14:textId="3C38E455" w:rsidR="005221C4" w:rsidRPr="00294C76" w:rsidRDefault="00441CF1" w:rsidP="00441CF1">
      <w:pPr>
        <w:jc w:val="center"/>
        <w:rPr>
          <w:lang w:val="en-US"/>
        </w:rPr>
      </w:pPr>
      <w:r>
        <w:t xml:space="preserve">Рисунок 1 </w:t>
      </w:r>
      <w:r>
        <w:rPr>
          <w:lang w:val="en-US"/>
        </w:rPr>
        <w:t xml:space="preserve">- </w:t>
      </w:r>
      <w:r>
        <w:rPr>
          <w:rStyle w:val="fontstyle01"/>
        </w:rPr>
        <w:t>Структура</w:t>
      </w:r>
      <w:r>
        <w:rPr>
          <w:rStyle w:val="fontstyle01"/>
        </w:rPr>
        <w:t xml:space="preserve"> классов</w:t>
      </w:r>
      <w:r>
        <w:t xml:space="preserve"> </w:t>
      </w:r>
      <w:r w:rsidR="005221C4">
        <w:br w:type="page"/>
      </w:r>
    </w:p>
    <w:p w14:paraId="7E92416B" w14:textId="64B6DFE0" w:rsidR="005221C4" w:rsidRDefault="005221C4" w:rsidP="005221C4">
      <w:pPr>
        <w:pStyle w:val="2"/>
      </w:pPr>
      <w:bookmarkStart w:id="3" w:name="_Toc51240980"/>
      <w:r w:rsidRPr="005221C4">
        <w:lastRenderedPageBreak/>
        <w:t>3 Таблица спецификация переменных</w:t>
      </w:r>
      <w:bookmarkEnd w:id="3"/>
    </w:p>
    <w:p w14:paraId="56B76FA3" w14:textId="7A100957" w:rsidR="005221C4" w:rsidRPr="005221C4" w:rsidRDefault="0016666B" w:rsidP="0016666B">
      <w:pPr>
        <w:pStyle w:val="a7"/>
      </w:pPr>
      <w:r w:rsidRPr="0016666B">
        <w:t>Таблица 1 – Спецификация</w:t>
      </w:r>
      <w:r w:rsidR="00294C76">
        <w:rPr>
          <w:lang w:val="en-US"/>
        </w:rPr>
        <w:t xml:space="preserve"> </w:t>
      </w:r>
      <w:r w:rsidR="00294C76">
        <w:t>локальных</w:t>
      </w:r>
      <w:r w:rsidRPr="0016666B">
        <w:t xml:space="preserve"> переменных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2"/>
        <w:gridCol w:w="2461"/>
        <w:gridCol w:w="2460"/>
        <w:gridCol w:w="2461"/>
      </w:tblGrid>
      <w:tr w:rsidR="0016666B" w:rsidRPr="0016666B" w14:paraId="058D2FB1" w14:textId="77777777" w:rsidTr="00166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2" w:type="dxa"/>
          </w:tcPr>
          <w:p w14:paraId="2C4D1BFB" w14:textId="77777777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Название</w:t>
            </w:r>
          </w:p>
        </w:tc>
        <w:tc>
          <w:tcPr>
            <w:tcW w:w="2461" w:type="dxa"/>
          </w:tcPr>
          <w:p w14:paraId="253724C2" w14:textId="77777777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Назначение</w:t>
            </w:r>
          </w:p>
        </w:tc>
        <w:tc>
          <w:tcPr>
            <w:tcW w:w="2460" w:type="dxa"/>
          </w:tcPr>
          <w:p w14:paraId="4F89DF46" w14:textId="77777777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Тип</w:t>
            </w:r>
          </w:p>
        </w:tc>
        <w:tc>
          <w:tcPr>
            <w:tcW w:w="2461" w:type="dxa"/>
          </w:tcPr>
          <w:p w14:paraId="77474E21" w14:textId="77777777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Диапазон</w:t>
            </w:r>
          </w:p>
        </w:tc>
      </w:tr>
      <w:tr w:rsidR="0016666B" w:rsidRPr="0016666B" w14:paraId="49DD2FD5" w14:textId="77777777" w:rsidTr="0016666B">
        <w:tc>
          <w:tcPr>
            <w:tcW w:w="2472" w:type="dxa"/>
          </w:tcPr>
          <w:p w14:paraId="146B5BC4" w14:textId="6FF95CD3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N</w:t>
            </w:r>
          </w:p>
        </w:tc>
        <w:tc>
          <w:tcPr>
            <w:tcW w:w="2461" w:type="dxa"/>
          </w:tcPr>
          <w:p w14:paraId="75AC2619" w14:textId="65939C8A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Размерность ма</w:t>
            </w: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  <w:r>
              <w:rPr>
                <w:rFonts w:eastAsia="Times New Roman" w:cs="Times New Roman"/>
                <w:szCs w:val="24"/>
                <w:lang w:eastAsia="ru-RU"/>
              </w:rPr>
              <w:t>сива</w:t>
            </w:r>
          </w:p>
        </w:tc>
        <w:tc>
          <w:tcPr>
            <w:tcW w:w="2460" w:type="dxa"/>
          </w:tcPr>
          <w:p w14:paraId="683E7A40" w14:textId="23DE7764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2461" w:type="dxa"/>
          </w:tcPr>
          <w:p w14:paraId="3FE4DC1E" w14:textId="37F71ABC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[1, 1000]</w:t>
            </w:r>
          </w:p>
        </w:tc>
      </w:tr>
      <w:tr w:rsidR="00294C76" w:rsidRPr="0016666B" w14:paraId="793F18E1" w14:textId="77777777" w:rsidTr="0016666B">
        <w:tc>
          <w:tcPr>
            <w:tcW w:w="2472" w:type="dxa"/>
          </w:tcPr>
          <w:p w14:paraId="581E9506" w14:textId="04AA6801" w:rsidR="00294C76" w:rsidRDefault="00294C76" w:rsidP="0016666B">
            <w:pPr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size</w:t>
            </w:r>
          </w:p>
        </w:tc>
        <w:tc>
          <w:tcPr>
            <w:tcW w:w="2461" w:type="dxa"/>
          </w:tcPr>
          <w:p w14:paraId="2847DB2D" w14:textId="64F5658E" w:rsidR="00294C76" w:rsidRDefault="00294C76" w:rsidP="0016666B">
            <w:pPr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Размерность ма</w:t>
            </w: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  <w:r>
              <w:rPr>
                <w:rFonts w:eastAsia="Times New Roman" w:cs="Times New Roman"/>
                <w:szCs w:val="24"/>
                <w:lang w:eastAsia="ru-RU"/>
              </w:rPr>
              <w:t>сива</w:t>
            </w:r>
          </w:p>
        </w:tc>
        <w:tc>
          <w:tcPr>
            <w:tcW w:w="2460" w:type="dxa"/>
          </w:tcPr>
          <w:p w14:paraId="67B01893" w14:textId="3545E7B5" w:rsidR="00294C76" w:rsidRDefault="00294C76" w:rsidP="0016666B">
            <w:pPr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2461" w:type="dxa"/>
          </w:tcPr>
          <w:p w14:paraId="69ABA753" w14:textId="216F7951" w:rsidR="00294C76" w:rsidRDefault="00294C76" w:rsidP="0016666B">
            <w:pPr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[1, 1000]</w:t>
            </w:r>
          </w:p>
        </w:tc>
      </w:tr>
      <w:tr w:rsidR="0016666B" w:rsidRPr="0016666B" w14:paraId="5DFAA2CC" w14:textId="77777777" w:rsidTr="0016666B">
        <w:tc>
          <w:tcPr>
            <w:tcW w:w="2472" w:type="dxa"/>
          </w:tcPr>
          <w:p w14:paraId="47224D80" w14:textId="2EE6B8E3" w:rsidR="0016666B" w:rsidRPr="0016666B" w:rsidRDefault="00294C76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 w:rsidRPr="00294C76">
              <w:rPr>
                <w:rFonts w:eastAsia="Times New Roman" w:cs="Times New Roman"/>
                <w:szCs w:val="24"/>
                <w:lang w:val="en-US" w:eastAsia="ru-RU"/>
              </w:rPr>
              <w:t>operationSign</w:t>
            </w:r>
            <w:proofErr w:type="spellEnd"/>
          </w:p>
        </w:tc>
        <w:tc>
          <w:tcPr>
            <w:tcW w:w="2461" w:type="dxa"/>
          </w:tcPr>
          <w:p w14:paraId="0A03FE92" w14:textId="6C1640CB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знак операции</w:t>
            </w:r>
          </w:p>
        </w:tc>
        <w:tc>
          <w:tcPr>
            <w:tcW w:w="2460" w:type="dxa"/>
          </w:tcPr>
          <w:p w14:paraId="5649DD10" w14:textId="2052B594" w:rsidR="0016666B" w:rsidRPr="0016666B" w:rsidRDefault="0016666B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Char</w:t>
            </w:r>
          </w:p>
        </w:tc>
        <w:tc>
          <w:tcPr>
            <w:tcW w:w="2461" w:type="dxa"/>
          </w:tcPr>
          <w:p w14:paraId="6AB2873A" w14:textId="4FAB1724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ASCII</w:t>
            </w:r>
          </w:p>
        </w:tc>
      </w:tr>
      <w:tr w:rsidR="0016666B" w:rsidRPr="0016666B" w14:paraId="04C93784" w14:textId="77777777" w:rsidTr="0016666B">
        <w:tc>
          <w:tcPr>
            <w:tcW w:w="2472" w:type="dxa"/>
          </w:tcPr>
          <w:p w14:paraId="73444712" w14:textId="12F8B87F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operand </w:t>
            </w:r>
          </w:p>
        </w:tc>
        <w:tc>
          <w:tcPr>
            <w:tcW w:w="2461" w:type="dxa"/>
          </w:tcPr>
          <w:p w14:paraId="1D676B03" w14:textId="6F7ED789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Операнд</w:t>
            </w:r>
          </w:p>
        </w:tc>
        <w:tc>
          <w:tcPr>
            <w:tcW w:w="2460" w:type="dxa"/>
          </w:tcPr>
          <w:p w14:paraId="2381141B" w14:textId="5C71554A" w:rsidR="0016666B" w:rsidRPr="0016666B" w:rsidRDefault="00294C76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Double</w:t>
            </w:r>
          </w:p>
        </w:tc>
        <w:tc>
          <w:tcPr>
            <w:tcW w:w="2461" w:type="dxa"/>
          </w:tcPr>
          <w:p w14:paraId="29ED0443" w14:textId="35CD8AF6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[1, 1000]</w:t>
            </w:r>
          </w:p>
        </w:tc>
      </w:tr>
      <w:tr w:rsidR="0016666B" w:rsidRPr="0016666B" w14:paraId="779E6C74" w14:textId="77777777" w:rsidTr="0016666B">
        <w:tc>
          <w:tcPr>
            <w:tcW w:w="2472" w:type="dxa"/>
          </w:tcPr>
          <w:p w14:paraId="366366C5" w14:textId="2DA1A796" w:rsidR="0016666B" w:rsidRPr="0016666B" w:rsidRDefault="00294C76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line</w:t>
            </w:r>
          </w:p>
        </w:tc>
        <w:tc>
          <w:tcPr>
            <w:tcW w:w="2461" w:type="dxa"/>
          </w:tcPr>
          <w:p w14:paraId="1E6A66AA" w14:textId="5D0E81A6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Строка</w:t>
            </w:r>
          </w:p>
        </w:tc>
        <w:tc>
          <w:tcPr>
            <w:tcW w:w="2460" w:type="dxa"/>
          </w:tcPr>
          <w:p w14:paraId="72F14C17" w14:textId="2878E185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String</w:t>
            </w:r>
          </w:p>
        </w:tc>
        <w:tc>
          <w:tcPr>
            <w:tcW w:w="2461" w:type="dxa"/>
          </w:tcPr>
          <w:p w14:paraId="2E01015F" w14:textId="7BE769D3" w:rsidR="0016666B" w:rsidRPr="0016666B" w:rsidRDefault="000262F4" w:rsidP="0016666B">
            <w:pPr>
              <w:keepNext w:val="0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</w:tr>
    </w:tbl>
    <w:p w14:paraId="1DBB58F7" w14:textId="02A13547" w:rsidR="005221C4" w:rsidRDefault="005221C4" w:rsidP="00294C76">
      <w:pPr>
        <w:ind w:firstLine="0"/>
      </w:pPr>
    </w:p>
    <w:p w14:paraId="5D0257F7" w14:textId="5EC291F1" w:rsidR="009B45C9" w:rsidRDefault="00294C76" w:rsidP="009B45C9">
      <w:pPr>
        <w:pStyle w:val="a7"/>
        <w:rPr>
          <w:lang w:val="en-US"/>
        </w:rPr>
      </w:pPr>
      <w:r w:rsidRPr="0016666B">
        <w:t xml:space="preserve">Таблица </w:t>
      </w:r>
      <w:r>
        <w:t>2</w:t>
      </w:r>
      <w:r w:rsidRPr="0016666B">
        <w:t xml:space="preserve"> – Спецификация</w:t>
      </w:r>
      <w:r>
        <w:rPr>
          <w:lang w:val="en-US"/>
        </w:rPr>
        <w:t xml:space="preserve"> </w:t>
      </w:r>
      <w:r>
        <w:t>методов</w:t>
      </w:r>
    </w:p>
    <w:p w14:paraId="3FDAACEB" w14:textId="77777777" w:rsidR="00002498" w:rsidRPr="00002498" w:rsidRDefault="00002498" w:rsidP="009B45C9">
      <w:pPr>
        <w:pStyle w:val="a7"/>
        <w:rPr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59"/>
        <w:gridCol w:w="1823"/>
        <w:gridCol w:w="1819"/>
        <w:gridCol w:w="1785"/>
        <w:gridCol w:w="1951"/>
      </w:tblGrid>
      <w:tr w:rsidR="00002498" w14:paraId="6E44E2BD" w14:textId="77777777" w:rsidTr="00002498">
        <w:tc>
          <w:tcPr>
            <w:tcW w:w="2759" w:type="dxa"/>
          </w:tcPr>
          <w:p w14:paraId="0DBC0051" w14:textId="77777777" w:rsidR="00002498" w:rsidRPr="00294C76" w:rsidRDefault="00002498" w:rsidP="00B96155">
            <w:pPr>
              <w:ind w:firstLine="0"/>
            </w:pPr>
            <w:r>
              <w:t>Название</w:t>
            </w:r>
          </w:p>
        </w:tc>
        <w:tc>
          <w:tcPr>
            <w:tcW w:w="1823" w:type="dxa"/>
          </w:tcPr>
          <w:p w14:paraId="0064D99A" w14:textId="77777777" w:rsidR="00002498" w:rsidRDefault="00002498" w:rsidP="00B96155">
            <w:pPr>
              <w:ind w:firstLine="0"/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Назнач</w:t>
            </w:r>
            <w:r w:rsidRPr="0016666B">
              <w:rPr>
                <w:rFonts w:eastAsia="Times New Roman" w:cs="Times New Roman"/>
                <w:szCs w:val="24"/>
                <w:lang w:eastAsia="ru-RU"/>
              </w:rPr>
              <w:t>е</w:t>
            </w:r>
            <w:r w:rsidRPr="0016666B">
              <w:rPr>
                <w:rFonts w:eastAsia="Times New Roman" w:cs="Times New Roman"/>
                <w:szCs w:val="24"/>
                <w:lang w:eastAsia="ru-RU"/>
              </w:rPr>
              <w:t>ние</w:t>
            </w:r>
          </w:p>
        </w:tc>
        <w:tc>
          <w:tcPr>
            <w:tcW w:w="1819" w:type="dxa"/>
          </w:tcPr>
          <w:p w14:paraId="37FCA8EF" w14:textId="77777777" w:rsidR="00002498" w:rsidRDefault="00002498" w:rsidP="00B96155">
            <w:pPr>
              <w:ind w:firstLine="0"/>
            </w:pPr>
            <w:r>
              <w:t>Модифик</w:t>
            </w:r>
            <w:r>
              <w:t>а</w:t>
            </w:r>
            <w:r>
              <w:t>тор доступа</w:t>
            </w:r>
          </w:p>
        </w:tc>
        <w:tc>
          <w:tcPr>
            <w:tcW w:w="1785" w:type="dxa"/>
          </w:tcPr>
          <w:p w14:paraId="72E9B74F" w14:textId="77777777" w:rsidR="00002498" w:rsidRDefault="00002498" w:rsidP="00B96155">
            <w:pPr>
              <w:ind w:firstLine="0"/>
            </w:pPr>
            <w:r>
              <w:t>Аргуме</w:t>
            </w:r>
            <w:r>
              <w:t>н</w:t>
            </w:r>
            <w:r>
              <w:t>ты</w:t>
            </w:r>
          </w:p>
        </w:tc>
        <w:tc>
          <w:tcPr>
            <w:tcW w:w="1951" w:type="dxa"/>
          </w:tcPr>
          <w:p w14:paraId="0B2A3BCD" w14:textId="77777777" w:rsidR="00002498" w:rsidRDefault="00002498" w:rsidP="00B96155">
            <w:pPr>
              <w:ind w:firstLine="0"/>
            </w:pPr>
            <w:r>
              <w:t>Возвраща</w:t>
            </w:r>
            <w:r>
              <w:t>е</w:t>
            </w:r>
            <w:r>
              <w:t>мый тип</w:t>
            </w:r>
          </w:p>
        </w:tc>
      </w:tr>
      <w:tr w:rsidR="00002498" w14:paraId="2671E14C" w14:textId="77777777" w:rsidTr="00002498">
        <w:tc>
          <w:tcPr>
            <w:tcW w:w="10137" w:type="dxa"/>
            <w:gridSpan w:val="5"/>
          </w:tcPr>
          <w:p w14:paraId="63BB607F" w14:textId="77777777" w:rsidR="00002498" w:rsidRPr="00524D6E" w:rsidRDefault="00002498" w:rsidP="00B96155">
            <w:pPr>
              <w:ind w:firstLine="0"/>
              <w:jc w:val="center"/>
              <w:rPr>
                <w:b/>
                <w:lang w:val="en-US"/>
              </w:rPr>
            </w:pPr>
            <w:r w:rsidRPr="00524D6E">
              <w:rPr>
                <w:b/>
              </w:rPr>
              <w:t xml:space="preserve">Класс </w:t>
            </w:r>
            <w:r w:rsidRPr="00524D6E">
              <w:rPr>
                <w:b/>
                <w:lang w:val="en-US"/>
              </w:rPr>
              <w:t>Main</w:t>
            </w:r>
          </w:p>
        </w:tc>
      </w:tr>
      <w:tr w:rsidR="00002498" w14:paraId="549A2A6D" w14:textId="77777777" w:rsidTr="00002498">
        <w:tc>
          <w:tcPr>
            <w:tcW w:w="2759" w:type="dxa"/>
          </w:tcPr>
          <w:p w14:paraId="79DCEF6E" w14:textId="77777777" w:rsidR="00002498" w:rsidRPr="00002498" w:rsidRDefault="00002498" w:rsidP="00B96155">
            <w:pPr>
              <w:ind w:firstLine="0"/>
            </w:pPr>
            <w:proofErr w:type="spellStart"/>
            <w:r>
              <w:rPr>
                <w:lang w:val="en-US"/>
              </w:rPr>
              <w:t>taskA</w:t>
            </w:r>
            <w:proofErr w:type="spellEnd"/>
          </w:p>
        </w:tc>
        <w:tc>
          <w:tcPr>
            <w:tcW w:w="1823" w:type="dxa"/>
          </w:tcPr>
          <w:p w14:paraId="2BDA5276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t>Выполн</w:t>
            </w:r>
            <w:r>
              <w:t>е</w:t>
            </w:r>
            <w:r>
              <w:t>ние зад</w:t>
            </w:r>
            <w:r>
              <w:t>а</w:t>
            </w:r>
            <w:r>
              <w:t xml:space="preserve">ния </w:t>
            </w:r>
            <w:r>
              <w:rPr>
                <w:lang w:val="en-US"/>
              </w:rPr>
              <w:t>A</w:t>
            </w:r>
          </w:p>
        </w:tc>
        <w:tc>
          <w:tcPr>
            <w:tcW w:w="1819" w:type="dxa"/>
          </w:tcPr>
          <w:p w14:paraId="719A4A50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1785" w:type="dxa"/>
          </w:tcPr>
          <w:p w14:paraId="4721C9E9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1" w:type="dxa"/>
          </w:tcPr>
          <w:p w14:paraId="764BCA3B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2498" w14:paraId="79F1D0CF" w14:textId="77777777" w:rsidTr="00002498">
        <w:tc>
          <w:tcPr>
            <w:tcW w:w="2759" w:type="dxa"/>
          </w:tcPr>
          <w:p w14:paraId="395A6E24" w14:textId="77777777" w:rsidR="00002498" w:rsidRPr="00002498" w:rsidRDefault="00002498" w:rsidP="00B96155">
            <w:pPr>
              <w:ind w:firstLine="0"/>
            </w:pPr>
            <w:proofErr w:type="spellStart"/>
            <w:r>
              <w:rPr>
                <w:lang w:val="en-US"/>
              </w:rPr>
              <w:t>taskB</w:t>
            </w:r>
            <w:proofErr w:type="spellEnd"/>
          </w:p>
        </w:tc>
        <w:tc>
          <w:tcPr>
            <w:tcW w:w="1823" w:type="dxa"/>
          </w:tcPr>
          <w:p w14:paraId="5D402D0C" w14:textId="77777777" w:rsidR="00002498" w:rsidRDefault="00002498" w:rsidP="00B96155">
            <w:pPr>
              <w:ind w:firstLine="0"/>
            </w:pPr>
            <w:r>
              <w:t>Выполн</w:t>
            </w:r>
            <w:r>
              <w:t>е</w:t>
            </w:r>
            <w:r>
              <w:t>ние зад</w:t>
            </w:r>
            <w:r>
              <w:t>а</w:t>
            </w:r>
            <w:r>
              <w:t xml:space="preserve">ния </w:t>
            </w:r>
            <w:r>
              <w:rPr>
                <w:lang w:val="en-US"/>
              </w:rPr>
              <w:t>B</w:t>
            </w:r>
          </w:p>
        </w:tc>
        <w:tc>
          <w:tcPr>
            <w:tcW w:w="1819" w:type="dxa"/>
          </w:tcPr>
          <w:p w14:paraId="020D1AA0" w14:textId="77777777" w:rsidR="00002498" w:rsidRDefault="00002498" w:rsidP="00B96155">
            <w:pPr>
              <w:ind w:firstLine="0"/>
            </w:pPr>
            <w:r>
              <w:rPr>
                <w:lang w:val="en-US"/>
              </w:rPr>
              <w:t>static</w:t>
            </w:r>
          </w:p>
        </w:tc>
        <w:tc>
          <w:tcPr>
            <w:tcW w:w="1785" w:type="dxa"/>
          </w:tcPr>
          <w:p w14:paraId="4BC329DE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1" w:type="dxa"/>
          </w:tcPr>
          <w:p w14:paraId="1929F6E8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2498" w14:paraId="7C8EFDFE" w14:textId="77777777" w:rsidTr="00002498">
        <w:tc>
          <w:tcPr>
            <w:tcW w:w="2759" w:type="dxa"/>
          </w:tcPr>
          <w:p w14:paraId="4CE48DAF" w14:textId="77777777" w:rsidR="00002498" w:rsidRPr="00002498" w:rsidRDefault="00002498" w:rsidP="00B96155">
            <w:pPr>
              <w:ind w:firstLine="0"/>
            </w:pPr>
            <w:proofErr w:type="spellStart"/>
            <w:r>
              <w:rPr>
                <w:lang w:val="en-US"/>
              </w:rPr>
              <w:t>taskC</w:t>
            </w:r>
            <w:proofErr w:type="spellEnd"/>
          </w:p>
        </w:tc>
        <w:tc>
          <w:tcPr>
            <w:tcW w:w="1823" w:type="dxa"/>
          </w:tcPr>
          <w:p w14:paraId="771C4F68" w14:textId="77777777" w:rsidR="00002498" w:rsidRDefault="00002498" w:rsidP="00B96155">
            <w:pPr>
              <w:ind w:firstLine="0"/>
            </w:pPr>
            <w:r>
              <w:t>Выполн</w:t>
            </w:r>
            <w:r>
              <w:t>е</w:t>
            </w:r>
            <w:r>
              <w:t>ние зад</w:t>
            </w:r>
            <w:r>
              <w:t>а</w:t>
            </w:r>
            <w:r>
              <w:t xml:space="preserve">ния </w:t>
            </w:r>
            <w:r>
              <w:rPr>
                <w:lang w:val="en-US"/>
              </w:rPr>
              <w:t>C</w:t>
            </w:r>
          </w:p>
        </w:tc>
        <w:tc>
          <w:tcPr>
            <w:tcW w:w="1819" w:type="dxa"/>
          </w:tcPr>
          <w:p w14:paraId="141F4B02" w14:textId="77777777" w:rsidR="00002498" w:rsidRDefault="00002498" w:rsidP="00B96155">
            <w:pPr>
              <w:ind w:firstLine="0"/>
            </w:pPr>
            <w:r>
              <w:rPr>
                <w:lang w:val="en-US"/>
              </w:rPr>
              <w:t>static</w:t>
            </w:r>
          </w:p>
        </w:tc>
        <w:tc>
          <w:tcPr>
            <w:tcW w:w="1785" w:type="dxa"/>
          </w:tcPr>
          <w:p w14:paraId="0F8D59BB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1" w:type="dxa"/>
          </w:tcPr>
          <w:p w14:paraId="3CB811C8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2498" w14:paraId="31FCA4C7" w14:textId="77777777" w:rsidTr="00002498">
        <w:tc>
          <w:tcPr>
            <w:tcW w:w="10137" w:type="dxa"/>
            <w:gridSpan w:val="5"/>
          </w:tcPr>
          <w:p w14:paraId="14B2FF66" w14:textId="77777777" w:rsidR="00002498" w:rsidRDefault="00002498" w:rsidP="00B96155">
            <w:pPr>
              <w:ind w:firstLine="0"/>
              <w:jc w:val="center"/>
            </w:pPr>
            <w:r w:rsidRPr="00524D6E">
              <w:rPr>
                <w:b/>
              </w:rPr>
              <w:t xml:space="preserve">Класс </w:t>
            </w:r>
            <w:proofErr w:type="spellStart"/>
            <w:r>
              <w:rPr>
                <w:b/>
                <w:lang w:val="en-US"/>
              </w:rPr>
              <w:t>FibonacciNumbers</w:t>
            </w:r>
            <w:proofErr w:type="spellEnd"/>
          </w:p>
        </w:tc>
      </w:tr>
      <w:tr w:rsidR="00002498" w14:paraId="38748736" w14:textId="77777777" w:rsidTr="00002498">
        <w:tc>
          <w:tcPr>
            <w:tcW w:w="2759" w:type="dxa"/>
          </w:tcPr>
          <w:p w14:paraId="444A2D06" w14:textId="77777777" w:rsidR="00002498" w:rsidRPr="00002498" w:rsidRDefault="00002498" w:rsidP="00B96155">
            <w:pPr>
              <w:ind w:firstLine="0"/>
            </w:pPr>
            <w:proofErr w:type="spellStart"/>
            <w:r>
              <w:rPr>
                <w:lang w:val="en-US"/>
              </w:rPr>
              <w:t>setN</w:t>
            </w:r>
            <w:proofErr w:type="spellEnd"/>
          </w:p>
        </w:tc>
        <w:tc>
          <w:tcPr>
            <w:tcW w:w="1823" w:type="dxa"/>
          </w:tcPr>
          <w:p w14:paraId="6CAE2B00" w14:textId="77777777" w:rsidR="00002498" w:rsidRPr="00524D6E" w:rsidRDefault="00002498" w:rsidP="00B96155">
            <w:pPr>
              <w:ind w:firstLine="0"/>
            </w:pPr>
            <w:r>
              <w:t>Установка размера ма</w:t>
            </w:r>
            <w:r>
              <w:t>с</w:t>
            </w:r>
            <w:r>
              <w:t>сива</w:t>
            </w:r>
          </w:p>
        </w:tc>
        <w:tc>
          <w:tcPr>
            <w:tcW w:w="1819" w:type="dxa"/>
          </w:tcPr>
          <w:p w14:paraId="70B48773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85" w:type="dxa"/>
          </w:tcPr>
          <w:p w14:paraId="58BD288F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  <w:tc>
          <w:tcPr>
            <w:tcW w:w="1951" w:type="dxa"/>
          </w:tcPr>
          <w:p w14:paraId="6BC9D16F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2498" w14:paraId="2AF66B49" w14:textId="77777777" w:rsidTr="00002498">
        <w:tc>
          <w:tcPr>
            <w:tcW w:w="2759" w:type="dxa"/>
          </w:tcPr>
          <w:p w14:paraId="6973EE11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proofErr w:type="spellStart"/>
            <w:r w:rsidRPr="00524D6E">
              <w:t>printFibonacciNumbers</w:t>
            </w:r>
            <w:proofErr w:type="spellEnd"/>
          </w:p>
        </w:tc>
        <w:tc>
          <w:tcPr>
            <w:tcW w:w="1823" w:type="dxa"/>
          </w:tcPr>
          <w:p w14:paraId="1F80FF02" w14:textId="77777777" w:rsidR="00002498" w:rsidRPr="00524D6E" w:rsidRDefault="00002498" w:rsidP="00B96155">
            <w:pPr>
              <w:ind w:firstLine="0"/>
            </w:pPr>
            <w:r>
              <w:t>Вывод ч</w:t>
            </w:r>
            <w:r>
              <w:t>и</w:t>
            </w:r>
            <w:r>
              <w:t>сел Фиб</w:t>
            </w:r>
            <w:r>
              <w:t>о</w:t>
            </w:r>
            <w:r>
              <w:t>наччи</w:t>
            </w:r>
          </w:p>
        </w:tc>
        <w:tc>
          <w:tcPr>
            <w:tcW w:w="1819" w:type="dxa"/>
          </w:tcPr>
          <w:p w14:paraId="32C3BABB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85" w:type="dxa"/>
          </w:tcPr>
          <w:p w14:paraId="19DF6AF5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1" w:type="dxa"/>
          </w:tcPr>
          <w:p w14:paraId="2B16F65F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2498" w14:paraId="08A71C3D" w14:textId="77777777" w:rsidTr="00002498">
        <w:tc>
          <w:tcPr>
            <w:tcW w:w="2759" w:type="dxa"/>
          </w:tcPr>
          <w:p w14:paraId="4A7EA204" w14:textId="77777777" w:rsidR="00002498" w:rsidRPr="00524D6E" w:rsidRDefault="00002498" w:rsidP="00B96155">
            <w:pPr>
              <w:ind w:firstLine="0"/>
            </w:pPr>
            <w:proofErr w:type="spellStart"/>
            <w:r w:rsidRPr="00524D6E">
              <w:t>FibonacciNumbers</w:t>
            </w:r>
            <w:proofErr w:type="spellEnd"/>
          </w:p>
        </w:tc>
        <w:tc>
          <w:tcPr>
            <w:tcW w:w="1823" w:type="dxa"/>
          </w:tcPr>
          <w:p w14:paraId="771A4CC4" w14:textId="77777777" w:rsidR="00002498" w:rsidRPr="00524D6E" w:rsidRDefault="00002498" w:rsidP="00B96155">
            <w:pPr>
              <w:ind w:firstLine="0"/>
            </w:pPr>
            <w:r>
              <w:t>Констру</w:t>
            </w:r>
            <w:r>
              <w:t>к</w:t>
            </w:r>
            <w:r>
              <w:t>тор</w:t>
            </w:r>
          </w:p>
        </w:tc>
        <w:tc>
          <w:tcPr>
            <w:tcW w:w="1819" w:type="dxa"/>
          </w:tcPr>
          <w:p w14:paraId="46FFE8D3" w14:textId="77777777" w:rsidR="00002498" w:rsidRPr="00524D6E" w:rsidRDefault="00002498" w:rsidP="00B96155">
            <w:pPr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1785" w:type="dxa"/>
          </w:tcPr>
          <w:p w14:paraId="6293B699" w14:textId="77777777" w:rsidR="00002498" w:rsidRPr="00524D6E" w:rsidRDefault="00002498" w:rsidP="00B961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  <w:tc>
          <w:tcPr>
            <w:tcW w:w="1951" w:type="dxa"/>
          </w:tcPr>
          <w:p w14:paraId="57D10484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2498" w14:paraId="41381ADC" w14:textId="77777777" w:rsidTr="00002498">
        <w:tc>
          <w:tcPr>
            <w:tcW w:w="10137" w:type="dxa"/>
            <w:gridSpan w:val="5"/>
          </w:tcPr>
          <w:p w14:paraId="0DF3134D" w14:textId="77777777" w:rsidR="00002498" w:rsidRPr="009B45C9" w:rsidRDefault="00002498" w:rsidP="00B96155">
            <w:pPr>
              <w:ind w:firstLine="0"/>
              <w:jc w:val="center"/>
              <w:rPr>
                <w:lang w:val="en-US"/>
              </w:rPr>
            </w:pPr>
            <w:r w:rsidRPr="00524D6E">
              <w:rPr>
                <w:b/>
              </w:rPr>
              <w:t xml:space="preserve">Класс </w:t>
            </w:r>
            <w:proofErr w:type="spellStart"/>
            <w:r>
              <w:rPr>
                <w:b/>
                <w:lang w:val="en-US"/>
              </w:rPr>
              <w:t>MyArray</w:t>
            </w:r>
            <w:proofErr w:type="spellEnd"/>
          </w:p>
        </w:tc>
      </w:tr>
      <w:tr w:rsidR="00002498" w14:paraId="314AF3B5" w14:textId="77777777" w:rsidTr="00002498">
        <w:tc>
          <w:tcPr>
            <w:tcW w:w="2759" w:type="dxa"/>
          </w:tcPr>
          <w:p w14:paraId="206B3201" w14:textId="77777777" w:rsidR="00002498" w:rsidRPr="00002498" w:rsidRDefault="00002498" w:rsidP="00B96155">
            <w:pPr>
              <w:ind w:firstLine="0"/>
            </w:pPr>
            <w:proofErr w:type="spellStart"/>
            <w:r w:rsidRPr="009B45C9">
              <w:t>setSize</w:t>
            </w:r>
            <w:proofErr w:type="spellEnd"/>
          </w:p>
        </w:tc>
        <w:tc>
          <w:tcPr>
            <w:tcW w:w="1823" w:type="dxa"/>
          </w:tcPr>
          <w:p w14:paraId="4B6A2029" w14:textId="77777777" w:rsidR="00002498" w:rsidRDefault="00002498" w:rsidP="00B96155">
            <w:pPr>
              <w:ind w:firstLine="0"/>
            </w:pPr>
            <w:r>
              <w:t>Установка размера ма</w:t>
            </w:r>
            <w:r>
              <w:t>с</w:t>
            </w:r>
            <w:r>
              <w:t>сива</w:t>
            </w:r>
          </w:p>
        </w:tc>
        <w:tc>
          <w:tcPr>
            <w:tcW w:w="1819" w:type="dxa"/>
          </w:tcPr>
          <w:p w14:paraId="4160AFE4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85" w:type="dxa"/>
          </w:tcPr>
          <w:p w14:paraId="3548A65B" w14:textId="77777777" w:rsidR="00002498" w:rsidRDefault="00002498" w:rsidP="00B961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size</w:t>
            </w:r>
          </w:p>
        </w:tc>
        <w:tc>
          <w:tcPr>
            <w:tcW w:w="1951" w:type="dxa"/>
          </w:tcPr>
          <w:p w14:paraId="3F22B372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2498" w14:paraId="47403F36" w14:textId="77777777" w:rsidTr="00002498">
        <w:tc>
          <w:tcPr>
            <w:tcW w:w="2759" w:type="dxa"/>
          </w:tcPr>
          <w:p w14:paraId="237431AF" w14:textId="77777777" w:rsidR="00002498" w:rsidRPr="00002498" w:rsidRDefault="00002498" w:rsidP="00B96155">
            <w:pPr>
              <w:ind w:firstLine="0"/>
            </w:pPr>
            <w:r>
              <w:rPr>
                <w:lang w:val="en-US"/>
              </w:rPr>
              <w:t>fill</w:t>
            </w:r>
          </w:p>
        </w:tc>
        <w:tc>
          <w:tcPr>
            <w:tcW w:w="1823" w:type="dxa"/>
          </w:tcPr>
          <w:p w14:paraId="3BA2D2A1" w14:textId="77777777" w:rsidR="00002498" w:rsidRPr="009B45C9" w:rsidRDefault="00002498" w:rsidP="00B96155">
            <w:pPr>
              <w:ind w:firstLine="0"/>
            </w:pPr>
            <w:r>
              <w:t>Заполнение масс</w:t>
            </w:r>
            <w:r>
              <w:t>и</w:t>
            </w:r>
            <w:r>
              <w:t>ва</w:t>
            </w:r>
          </w:p>
        </w:tc>
        <w:tc>
          <w:tcPr>
            <w:tcW w:w="1819" w:type="dxa"/>
          </w:tcPr>
          <w:p w14:paraId="70772BF9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85" w:type="dxa"/>
          </w:tcPr>
          <w:p w14:paraId="26DEE638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1" w:type="dxa"/>
          </w:tcPr>
          <w:p w14:paraId="5032C870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2498" w14:paraId="7ED411FE" w14:textId="77777777" w:rsidTr="00002498">
        <w:tc>
          <w:tcPr>
            <w:tcW w:w="2759" w:type="dxa"/>
          </w:tcPr>
          <w:p w14:paraId="06C5E23F" w14:textId="77777777" w:rsidR="00002498" w:rsidRPr="00524D6E" w:rsidRDefault="00002498" w:rsidP="00B96155">
            <w:pPr>
              <w:ind w:firstLine="0"/>
            </w:pPr>
            <w:proofErr w:type="spellStart"/>
            <w:r w:rsidRPr="009B45C9">
              <w:t>changeAllElements</w:t>
            </w:r>
            <w:proofErr w:type="spellEnd"/>
          </w:p>
        </w:tc>
        <w:tc>
          <w:tcPr>
            <w:tcW w:w="1823" w:type="dxa"/>
          </w:tcPr>
          <w:p w14:paraId="70854661" w14:textId="77777777" w:rsidR="00002498" w:rsidRDefault="00002498" w:rsidP="00B96155">
            <w:pPr>
              <w:ind w:firstLine="0"/>
            </w:pPr>
            <w:r>
              <w:t>Выполн</w:t>
            </w:r>
            <w:r>
              <w:t>е</w:t>
            </w:r>
            <w:r>
              <w:t>ние операций над масс</w:t>
            </w:r>
            <w:r>
              <w:t>и</w:t>
            </w:r>
            <w:r>
              <w:t>вом</w:t>
            </w:r>
          </w:p>
        </w:tc>
        <w:tc>
          <w:tcPr>
            <w:tcW w:w="1819" w:type="dxa"/>
          </w:tcPr>
          <w:p w14:paraId="43E9D99F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85" w:type="dxa"/>
          </w:tcPr>
          <w:p w14:paraId="7D4E6F44" w14:textId="77777777" w:rsidR="00002498" w:rsidRDefault="00002498" w:rsidP="00B96155">
            <w:pPr>
              <w:ind w:firstLine="0"/>
              <w:rPr>
                <w:lang w:val="en-US"/>
              </w:rPr>
            </w:pPr>
            <w:r w:rsidRPr="009B45C9">
              <w:rPr>
                <w:lang w:val="en-US"/>
              </w:rPr>
              <w:t xml:space="preserve">char </w:t>
            </w:r>
            <w:proofErr w:type="spellStart"/>
            <w:r w:rsidRPr="009B45C9">
              <w:rPr>
                <w:lang w:val="en-US"/>
              </w:rPr>
              <w:t>oper</w:t>
            </w:r>
            <w:r w:rsidRPr="009B45C9">
              <w:rPr>
                <w:lang w:val="en-US"/>
              </w:rPr>
              <w:t>a</w:t>
            </w:r>
            <w:r>
              <w:rPr>
                <w:lang w:val="en-US"/>
              </w:rPr>
              <w:t>tionSign</w:t>
            </w:r>
            <w:proofErr w:type="spellEnd"/>
            <w:r>
              <w:rPr>
                <w:lang w:val="en-US"/>
              </w:rPr>
              <w:t>,</w:t>
            </w:r>
            <w:r>
              <w:t xml:space="preserve"> </w:t>
            </w:r>
            <w:r w:rsidRPr="009B45C9">
              <w:rPr>
                <w:lang w:val="en-US"/>
              </w:rPr>
              <w:t>double ope</w:t>
            </w:r>
            <w:r w:rsidRPr="009B45C9">
              <w:rPr>
                <w:lang w:val="en-US"/>
              </w:rPr>
              <w:t>r</w:t>
            </w:r>
            <w:r w:rsidRPr="009B45C9">
              <w:rPr>
                <w:lang w:val="en-US"/>
              </w:rPr>
              <w:t>and</w:t>
            </w:r>
          </w:p>
        </w:tc>
        <w:tc>
          <w:tcPr>
            <w:tcW w:w="1951" w:type="dxa"/>
          </w:tcPr>
          <w:p w14:paraId="450F80FC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2498" w14:paraId="7A8A1F4E" w14:textId="77777777" w:rsidTr="00002498">
        <w:tc>
          <w:tcPr>
            <w:tcW w:w="2759" w:type="dxa"/>
          </w:tcPr>
          <w:p w14:paraId="28C3444C" w14:textId="77777777" w:rsidR="00002498" w:rsidRPr="00524D6E" w:rsidRDefault="00002498" w:rsidP="00B96155">
            <w:pPr>
              <w:ind w:firstLine="0"/>
            </w:pPr>
            <w:proofErr w:type="spellStart"/>
            <w:r w:rsidRPr="009B45C9">
              <w:t>print</w:t>
            </w:r>
            <w:proofErr w:type="spellEnd"/>
          </w:p>
        </w:tc>
        <w:tc>
          <w:tcPr>
            <w:tcW w:w="1823" w:type="dxa"/>
          </w:tcPr>
          <w:p w14:paraId="661FD739" w14:textId="77777777" w:rsidR="00002498" w:rsidRDefault="00002498" w:rsidP="00B96155">
            <w:pPr>
              <w:ind w:firstLine="0"/>
            </w:pPr>
            <w:r>
              <w:t>Вывод ма</w:t>
            </w:r>
            <w:r>
              <w:t>с</w:t>
            </w:r>
            <w:r>
              <w:t>сива</w:t>
            </w:r>
          </w:p>
        </w:tc>
        <w:tc>
          <w:tcPr>
            <w:tcW w:w="1819" w:type="dxa"/>
          </w:tcPr>
          <w:p w14:paraId="6E9087B6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85" w:type="dxa"/>
          </w:tcPr>
          <w:p w14:paraId="39B3416F" w14:textId="77777777" w:rsidR="00002498" w:rsidRPr="009B45C9" w:rsidRDefault="00002498" w:rsidP="00B96155">
            <w:pPr>
              <w:ind w:firstLine="0"/>
            </w:pPr>
            <w:r>
              <w:t>-</w:t>
            </w:r>
          </w:p>
        </w:tc>
        <w:tc>
          <w:tcPr>
            <w:tcW w:w="1951" w:type="dxa"/>
          </w:tcPr>
          <w:p w14:paraId="2CE223F4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2498" w14:paraId="6ACBA6B1" w14:textId="77777777" w:rsidTr="00002498">
        <w:tc>
          <w:tcPr>
            <w:tcW w:w="10137" w:type="dxa"/>
            <w:gridSpan w:val="5"/>
            <w:tcBorders>
              <w:bottom w:val="single" w:sz="4" w:space="0" w:color="auto"/>
            </w:tcBorders>
          </w:tcPr>
          <w:p w14:paraId="1FDFE11C" w14:textId="77777777" w:rsidR="00002498" w:rsidRDefault="00002498" w:rsidP="00B96155">
            <w:pPr>
              <w:ind w:firstLine="0"/>
              <w:jc w:val="center"/>
              <w:rPr>
                <w:lang w:val="en-US"/>
              </w:rPr>
            </w:pPr>
            <w:r w:rsidRPr="00524D6E">
              <w:rPr>
                <w:b/>
              </w:rPr>
              <w:t xml:space="preserve">Класс </w:t>
            </w:r>
            <w:proofErr w:type="spellStart"/>
            <w:r w:rsidRPr="009B45C9">
              <w:rPr>
                <w:b/>
                <w:lang w:val="en-US"/>
              </w:rPr>
              <w:t>LineWithBinaryNumbers</w:t>
            </w:r>
            <w:proofErr w:type="spellEnd"/>
          </w:p>
        </w:tc>
      </w:tr>
      <w:tr w:rsidR="00002498" w14:paraId="4C7B52CC" w14:textId="77777777" w:rsidTr="00002498">
        <w:tc>
          <w:tcPr>
            <w:tcW w:w="2759" w:type="dxa"/>
            <w:tcBorders>
              <w:bottom w:val="nil"/>
            </w:tcBorders>
          </w:tcPr>
          <w:p w14:paraId="21C6C4FF" w14:textId="77777777" w:rsidR="00002498" w:rsidRPr="009B45C9" w:rsidRDefault="00002498" w:rsidP="00B96155">
            <w:pPr>
              <w:ind w:firstLine="0"/>
            </w:pPr>
            <w:proofErr w:type="spellStart"/>
            <w:r w:rsidRPr="009B45C9">
              <w:t>setLine</w:t>
            </w:r>
            <w:proofErr w:type="spellEnd"/>
          </w:p>
        </w:tc>
        <w:tc>
          <w:tcPr>
            <w:tcW w:w="1823" w:type="dxa"/>
            <w:tcBorders>
              <w:bottom w:val="nil"/>
            </w:tcBorders>
          </w:tcPr>
          <w:p w14:paraId="6180254E" w14:textId="77777777" w:rsidR="00002498" w:rsidRPr="009B45C9" w:rsidRDefault="00002498" w:rsidP="00B96155">
            <w:pPr>
              <w:ind w:firstLine="0"/>
              <w:rPr>
                <w:lang w:val="en-US"/>
              </w:rPr>
            </w:pPr>
            <w:r>
              <w:t>Установл</w:t>
            </w:r>
            <w:r>
              <w:t>е</w:t>
            </w:r>
            <w:r>
              <w:t>ние знач</w:t>
            </w:r>
            <w:r>
              <w:t>е</w:t>
            </w:r>
            <w:r>
              <w:t xml:space="preserve">ния </w:t>
            </w:r>
            <w:r>
              <w:rPr>
                <w:lang w:val="en-US"/>
              </w:rPr>
              <w:t xml:space="preserve">line </w:t>
            </w:r>
          </w:p>
        </w:tc>
        <w:tc>
          <w:tcPr>
            <w:tcW w:w="1819" w:type="dxa"/>
            <w:tcBorders>
              <w:bottom w:val="nil"/>
            </w:tcBorders>
          </w:tcPr>
          <w:p w14:paraId="0C2403CC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85" w:type="dxa"/>
            <w:tcBorders>
              <w:bottom w:val="nil"/>
            </w:tcBorders>
          </w:tcPr>
          <w:p w14:paraId="5CB25025" w14:textId="77777777" w:rsidR="00002498" w:rsidRDefault="00002498" w:rsidP="00B96155">
            <w:pPr>
              <w:ind w:firstLine="0"/>
            </w:pPr>
            <w:proofErr w:type="spellStart"/>
            <w:r w:rsidRPr="009B45C9">
              <w:t>String</w:t>
            </w:r>
            <w:proofErr w:type="spellEnd"/>
            <w:r w:rsidRPr="009B45C9">
              <w:t xml:space="preserve"> </w:t>
            </w:r>
            <w:proofErr w:type="spellStart"/>
            <w:r w:rsidRPr="009B45C9">
              <w:t>line</w:t>
            </w:r>
            <w:proofErr w:type="spellEnd"/>
          </w:p>
        </w:tc>
        <w:tc>
          <w:tcPr>
            <w:tcW w:w="1951" w:type="dxa"/>
            <w:tcBorders>
              <w:bottom w:val="nil"/>
            </w:tcBorders>
          </w:tcPr>
          <w:p w14:paraId="3FB98DA2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</w:tr>
      <w:tr w:rsidR="00002498" w14:paraId="1083D6A0" w14:textId="77777777" w:rsidTr="00002498">
        <w:tc>
          <w:tcPr>
            <w:tcW w:w="10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4E00B" w14:textId="3E3BC43B" w:rsidR="00002498" w:rsidRPr="00002498" w:rsidRDefault="00002498" w:rsidP="00B96155">
            <w:pPr>
              <w:ind w:firstLine="0"/>
            </w:pPr>
            <w:r>
              <w:lastRenderedPageBreak/>
              <w:t>Продолжение таблицы 2</w:t>
            </w:r>
          </w:p>
        </w:tc>
      </w:tr>
      <w:tr w:rsidR="00002498" w14:paraId="1952F411" w14:textId="77777777" w:rsidTr="00002498">
        <w:tc>
          <w:tcPr>
            <w:tcW w:w="2759" w:type="dxa"/>
            <w:tcBorders>
              <w:top w:val="single" w:sz="4" w:space="0" w:color="auto"/>
            </w:tcBorders>
          </w:tcPr>
          <w:p w14:paraId="5EEA60B9" w14:textId="6840F339" w:rsidR="00002498" w:rsidRPr="009B45C9" w:rsidRDefault="00002498" w:rsidP="00B96155">
            <w:pPr>
              <w:ind w:firstLine="0"/>
            </w:pPr>
            <w:r>
              <w:t>Название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14:paraId="608D8673" w14:textId="1EBFC074" w:rsidR="00002498" w:rsidRDefault="00002498" w:rsidP="00B96155">
            <w:pPr>
              <w:ind w:firstLine="0"/>
            </w:pPr>
            <w:r w:rsidRPr="0016666B">
              <w:rPr>
                <w:rFonts w:eastAsia="Times New Roman" w:cs="Times New Roman"/>
                <w:szCs w:val="24"/>
                <w:lang w:eastAsia="ru-RU"/>
              </w:rPr>
              <w:t>Назнач</w:t>
            </w:r>
            <w:r w:rsidRPr="0016666B">
              <w:rPr>
                <w:rFonts w:eastAsia="Times New Roman" w:cs="Times New Roman"/>
                <w:szCs w:val="24"/>
                <w:lang w:eastAsia="ru-RU"/>
              </w:rPr>
              <w:t>е</w:t>
            </w:r>
            <w:r w:rsidRPr="0016666B">
              <w:rPr>
                <w:rFonts w:eastAsia="Times New Roman" w:cs="Times New Roman"/>
                <w:szCs w:val="24"/>
                <w:lang w:eastAsia="ru-RU"/>
              </w:rPr>
              <w:t>ние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306BE389" w14:textId="3D46E773" w:rsidR="00002498" w:rsidRDefault="00002498" w:rsidP="00B96155">
            <w:pPr>
              <w:ind w:firstLine="0"/>
              <w:rPr>
                <w:lang w:val="en-US"/>
              </w:rPr>
            </w:pPr>
            <w:r>
              <w:t>Модифик</w:t>
            </w:r>
            <w:r>
              <w:t>а</w:t>
            </w:r>
            <w:r>
              <w:t>тор доступа</w:t>
            </w:r>
          </w:p>
        </w:tc>
        <w:tc>
          <w:tcPr>
            <w:tcW w:w="1785" w:type="dxa"/>
            <w:tcBorders>
              <w:top w:val="single" w:sz="4" w:space="0" w:color="auto"/>
            </w:tcBorders>
          </w:tcPr>
          <w:p w14:paraId="3604DEFA" w14:textId="642A014A" w:rsidR="00002498" w:rsidRPr="009B45C9" w:rsidRDefault="00002498" w:rsidP="00B96155">
            <w:pPr>
              <w:ind w:firstLine="0"/>
            </w:pPr>
            <w:r>
              <w:t>Аргуме</w:t>
            </w:r>
            <w:r>
              <w:t>н</w:t>
            </w:r>
            <w:r>
              <w:t>ты</w:t>
            </w:r>
          </w:p>
        </w:tc>
        <w:tc>
          <w:tcPr>
            <w:tcW w:w="1951" w:type="dxa"/>
            <w:tcBorders>
              <w:top w:val="single" w:sz="4" w:space="0" w:color="auto"/>
            </w:tcBorders>
          </w:tcPr>
          <w:p w14:paraId="73EAFF59" w14:textId="3A805DE8" w:rsidR="00002498" w:rsidRDefault="00002498" w:rsidP="00B96155">
            <w:pPr>
              <w:ind w:firstLine="0"/>
              <w:rPr>
                <w:lang w:val="en-US"/>
              </w:rPr>
            </w:pPr>
            <w:r>
              <w:t>Возвраща</w:t>
            </w:r>
            <w:r>
              <w:t>е</w:t>
            </w:r>
            <w:r>
              <w:t>мый тип</w:t>
            </w:r>
          </w:p>
        </w:tc>
      </w:tr>
      <w:tr w:rsidR="00002498" w14:paraId="463E8C52" w14:textId="77777777" w:rsidTr="00002498">
        <w:tc>
          <w:tcPr>
            <w:tcW w:w="2759" w:type="dxa"/>
          </w:tcPr>
          <w:p w14:paraId="322438DF" w14:textId="77777777" w:rsidR="00002498" w:rsidRPr="009B45C9" w:rsidRDefault="00002498" w:rsidP="00B96155">
            <w:pPr>
              <w:ind w:firstLine="0"/>
            </w:pPr>
            <w:proofErr w:type="spellStart"/>
            <w:r w:rsidRPr="009B45C9">
              <w:t>isSorted</w:t>
            </w:r>
            <w:proofErr w:type="spellEnd"/>
          </w:p>
        </w:tc>
        <w:tc>
          <w:tcPr>
            <w:tcW w:w="1823" w:type="dxa"/>
          </w:tcPr>
          <w:p w14:paraId="32A697E8" w14:textId="77777777" w:rsidR="00002498" w:rsidRPr="009B45C9" w:rsidRDefault="00002498" w:rsidP="00B96155">
            <w:pPr>
              <w:ind w:firstLine="0"/>
            </w:pPr>
            <w:r>
              <w:t>Проверка сортир</w:t>
            </w:r>
            <w:r>
              <w:t>о</w:t>
            </w:r>
            <w:r>
              <w:t>вана ли строка</w:t>
            </w:r>
          </w:p>
        </w:tc>
        <w:tc>
          <w:tcPr>
            <w:tcW w:w="1819" w:type="dxa"/>
          </w:tcPr>
          <w:p w14:paraId="3C1E7167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85" w:type="dxa"/>
          </w:tcPr>
          <w:p w14:paraId="76F15940" w14:textId="77777777" w:rsidR="00002498" w:rsidRDefault="00002498" w:rsidP="00B96155">
            <w:pPr>
              <w:ind w:firstLine="0"/>
            </w:pPr>
            <w:r>
              <w:t>-</w:t>
            </w:r>
          </w:p>
        </w:tc>
        <w:tc>
          <w:tcPr>
            <w:tcW w:w="1951" w:type="dxa"/>
          </w:tcPr>
          <w:p w14:paraId="23F9EE7A" w14:textId="77777777" w:rsidR="00002498" w:rsidRDefault="00002498" w:rsidP="00B96155">
            <w:pPr>
              <w:ind w:firstLine="0"/>
              <w:rPr>
                <w:lang w:val="en-US"/>
              </w:rPr>
            </w:pPr>
            <w:proofErr w:type="spellStart"/>
            <w:r w:rsidRPr="00002498">
              <w:rPr>
                <w:lang w:val="en-US"/>
              </w:rPr>
              <w:t>boolean</w:t>
            </w:r>
            <w:proofErr w:type="spellEnd"/>
          </w:p>
        </w:tc>
      </w:tr>
      <w:tr w:rsidR="00002498" w14:paraId="260F9BD9" w14:textId="77777777" w:rsidTr="00002498">
        <w:tc>
          <w:tcPr>
            <w:tcW w:w="2759" w:type="dxa"/>
          </w:tcPr>
          <w:p w14:paraId="689A02FF" w14:textId="77777777" w:rsidR="00002498" w:rsidRPr="009B45C9" w:rsidRDefault="00002498" w:rsidP="00B96155">
            <w:pPr>
              <w:ind w:firstLine="0"/>
            </w:pPr>
            <w:proofErr w:type="spellStart"/>
            <w:r w:rsidRPr="00002498">
              <w:t>binToDec</w:t>
            </w:r>
            <w:proofErr w:type="spellEnd"/>
          </w:p>
        </w:tc>
        <w:tc>
          <w:tcPr>
            <w:tcW w:w="1823" w:type="dxa"/>
          </w:tcPr>
          <w:p w14:paraId="7771EF56" w14:textId="77777777" w:rsidR="00002498" w:rsidRDefault="00002498" w:rsidP="00B96155">
            <w:pPr>
              <w:ind w:firstLine="0"/>
            </w:pPr>
            <w:r>
              <w:t>Перевод ч</w:t>
            </w:r>
            <w:r>
              <w:t>и</w:t>
            </w:r>
            <w:r>
              <w:t>сел из 2-го СС на 10ый СС</w:t>
            </w:r>
          </w:p>
        </w:tc>
        <w:tc>
          <w:tcPr>
            <w:tcW w:w="1819" w:type="dxa"/>
          </w:tcPr>
          <w:p w14:paraId="68F7BC5D" w14:textId="77777777" w:rsidR="00002498" w:rsidRDefault="00002498" w:rsidP="00B96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85" w:type="dxa"/>
          </w:tcPr>
          <w:p w14:paraId="03021AE0" w14:textId="77777777" w:rsidR="00002498" w:rsidRDefault="00002498" w:rsidP="00B96155">
            <w:pPr>
              <w:ind w:firstLine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002498">
              <w:t>binaryNumber</w:t>
            </w:r>
            <w:proofErr w:type="spellEnd"/>
          </w:p>
        </w:tc>
        <w:tc>
          <w:tcPr>
            <w:tcW w:w="1951" w:type="dxa"/>
          </w:tcPr>
          <w:p w14:paraId="02CDA3C0" w14:textId="77777777" w:rsidR="00002498" w:rsidRPr="00002498" w:rsidRDefault="00002498" w:rsidP="00B961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544350C1" w14:textId="77777777" w:rsidR="00294C76" w:rsidRDefault="00294C76" w:rsidP="00294C76">
      <w:pPr>
        <w:ind w:firstLine="0"/>
      </w:pPr>
    </w:p>
    <w:p w14:paraId="66A39DEE" w14:textId="15E3DE3B" w:rsidR="00002498" w:rsidRDefault="00002498">
      <w:pPr>
        <w:spacing w:after="200" w:line="276" w:lineRule="auto"/>
        <w:ind w:firstLine="0"/>
        <w:jc w:val="left"/>
        <w:rPr>
          <w:b/>
          <w:lang w:eastAsia="ru-RU"/>
        </w:rPr>
      </w:pPr>
      <w:bookmarkStart w:id="4" w:name="_Toc50201062"/>
    </w:p>
    <w:p w14:paraId="3650716A" w14:textId="162D65B5" w:rsidR="00C96CA8" w:rsidRPr="00C96CA8" w:rsidRDefault="00C96CA8" w:rsidP="00C96CA8">
      <w:pPr>
        <w:pStyle w:val="2"/>
        <w:rPr>
          <w:lang w:eastAsia="ru-RU"/>
        </w:rPr>
      </w:pPr>
      <w:bookmarkStart w:id="5" w:name="_Toc51240981"/>
      <w:r w:rsidRPr="00C96CA8">
        <w:rPr>
          <w:lang w:eastAsia="ru-RU"/>
        </w:rPr>
        <w:t>4</w:t>
      </w:r>
      <w:r w:rsidRPr="00C96CA8">
        <w:rPr>
          <w:lang w:val="en-US" w:eastAsia="ru-RU"/>
        </w:rPr>
        <w:t xml:space="preserve"> </w:t>
      </w:r>
      <w:r w:rsidRPr="00C96CA8">
        <w:rPr>
          <w:lang w:eastAsia="ru-RU"/>
        </w:rPr>
        <w:t>Таблица тестов</w:t>
      </w:r>
      <w:bookmarkEnd w:id="4"/>
      <w:bookmarkEnd w:id="5"/>
    </w:p>
    <w:p w14:paraId="471BC467" w14:textId="50CC9260" w:rsidR="00C96CA8" w:rsidRPr="00C96CA8" w:rsidRDefault="00C96CA8" w:rsidP="00C96CA8">
      <w:pPr>
        <w:pStyle w:val="a7"/>
        <w:rPr>
          <w:lang w:eastAsia="ru-RU"/>
        </w:rPr>
      </w:pPr>
      <w:r w:rsidRPr="00C96CA8">
        <w:rPr>
          <w:lang w:eastAsia="ru-RU"/>
        </w:rPr>
        <w:t xml:space="preserve">Таблица </w:t>
      </w:r>
      <w:r w:rsidR="00441CF1">
        <w:rPr>
          <w:lang w:eastAsia="ru-RU"/>
        </w:rPr>
        <w:t>3</w:t>
      </w:r>
      <w:r w:rsidRPr="00C96CA8">
        <w:rPr>
          <w:lang w:eastAsia="ru-RU"/>
        </w:rPr>
        <w:t xml:space="preserve"> - Тесты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1172"/>
        <w:gridCol w:w="2371"/>
        <w:gridCol w:w="3550"/>
        <w:gridCol w:w="2233"/>
      </w:tblGrid>
      <w:tr w:rsidR="00C96CA8" w:rsidRPr="00C96CA8" w14:paraId="7D0577BD" w14:textId="77777777" w:rsidTr="00404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534" w:type="dxa"/>
          </w:tcPr>
          <w:p w14:paraId="0F4A758B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№</w:t>
            </w:r>
          </w:p>
        </w:tc>
        <w:tc>
          <w:tcPr>
            <w:tcW w:w="1172" w:type="dxa"/>
          </w:tcPr>
          <w:p w14:paraId="368C0BF8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Задание</w:t>
            </w:r>
          </w:p>
        </w:tc>
        <w:tc>
          <w:tcPr>
            <w:tcW w:w="2371" w:type="dxa"/>
          </w:tcPr>
          <w:p w14:paraId="35B404F5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Вход</w:t>
            </w:r>
          </w:p>
        </w:tc>
        <w:tc>
          <w:tcPr>
            <w:tcW w:w="3550" w:type="dxa"/>
          </w:tcPr>
          <w:p w14:paraId="562EF901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Выход</w:t>
            </w:r>
          </w:p>
        </w:tc>
        <w:tc>
          <w:tcPr>
            <w:tcW w:w="2233" w:type="dxa"/>
          </w:tcPr>
          <w:p w14:paraId="63137892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Примечания</w:t>
            </w:r>
          </w:p>
        </w:tc>
      </w:tr>
      <w:tr w:rsidR="00C96CA8" w:rsidRPr="00C96CA8" w14:paraId="28B6EAF3" w14:textId="77777777" w:rsidTr="00404615">
        <w:trPr>
          <w:trHeight w:val="401"/>
        </w:trPr>
        <w:tc>
          <w:tcPr>
            <w:tcW w:w="534" w:type="dxa"/>
          </w:tcPr>
          <w:p w14:paraId="55CF93C8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2" w:type="dxa"/>
          </w:tcPr>
          <w:p w14:paraId="17653EE5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C96CA8">
              <w:rPr>
                <w:rFonts w:eastAsia="Times New Roman" w:cs="Times New Roman"/>
                <w:szCs w:val="24"/>
                <w:lang w:val="en-US" w:eastAsia="ru-RU"/>
              </w:rPr>
              <w:t>a</w:t>
            </w:r>
          </w:p>
        </w:tc>
        <w:tc>
          <w:tcPr>
            <w:tcW w:w="2371" w:type="dxa"/>
          </w:tcPr>
          <w:p w14:paraId="222A8580" w14:textId="1B6E67C2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  <w:tc>
          <w:tcPr>
            <w:tcW w:w="3550" w:type="dxa"/>
          </w:tcPr>
          <w:p w14:paraId="54503CB7" w14:textId="1504A7E6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1 1 2% 3 5 8% 13 21 34% 55</w:t>
            </w:r>
          </w:p>
        </w:tc>
        <w:tc>
          <w:tcPr>
            <w:tcW w:w="2233" w:type="dxa"/>
          </w:tcPr>
          <w:p w14:paraId="253621AF" w14:textId="1BADA7CC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Первые 10 чисел Фибоначчи</w:t>
            </w:r>
          </w:p>
        </w:tc>
      </w:tr>
      <w:tr w:rsidR="00C96CA8" w:rsidRPr="00C96CA8" w14:paraId="7D94755D" w14:textId="77777777" w:rsidTr="00404615">
        <w:trPr>
          <w:trHeight w:val="401"/>
        </w:trPr>
        <w:tc>
          <w:tcPr>
            <w:tcW w:w="534" w:type="dxa"/>
          </w:tcPr>
          <w:p w14:paraId="0C6044D9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72" w:type="dxa"/>
          </w:tcPr>
          <w:p w14:paraId="643DE0C4" w14:textId="0CB402D5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2371" w:type="dxa"/>
          </w:tcPr>
          <w:p w14:paraId="0273E465" w14:textId="77777777" w:rsid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{</w:t>
            </w:r>
            <w:r w:rsidRPr="00C96CA8">
              <w:rPr>
                <w:rFonts w:eastAsia="Times New Roman" w:cs="Times New Roman"/>
                <w:szCs w:val="24"/>
                <w:lang w:val="en-US" w:eastAsia="ru-RU"/>
              </w:rPr>
              <w:t>5 8 4 6 9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}</w:t>
            </w:r>
          </w:p>
          <w:p w14:paraId="5D6CB7AF" w14:textId="77777777" w:rsid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= ‘+’</w:t>
            </w:r>
          </w:p>
          <w:p w14:paraId="34E4B84A" w14:textId="42798AFF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operand = 5</w:t>
            </w:r>
          </w:p>
        </w:tc>
        <w:tc>
          <w:tcPr>
            <w:tcW w:w="3550" w:type="dxa"/>
          </w:tcPr>
          <w:p w14:paraId="457EB6BD" w14:textId="42E8BFB6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10.0 13.0 9.0 11.0 14.0</w:t>
            </w:r>
          </w:p>
        </w:tc>
        <w:tc>
          <w:tcPr>
            <w:tcW w:w="2233" w:type="dxa"/>
          </w:tcPr>
          <w:p w14:paraId="293551EB" w14:textId="55E89AA1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Элементы ма</w:t>
            </w: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  <w:r>
              <w:rPr>
                <w:rFonts w:eastAsia="Times New Roman" w:cs="Times New Roman"/>
                <w:szCs w:val="24"/>
                <w:lang w:eastAsia="ru-RU"/>
              </w:rPr>
              <w:t>сива увеличены на 5</w:t>
            </w:r>
          </w:p>
        </w:tc>
      </w:tr>
      <w:tr w:rsidR="00C96CA8" w:rsidRPr="00C96CA8" w14:paraId="50E97D13" w14:textId="77777777" w:rsidTr="00404615">
        <w:trPr>
          <w:trHeight w:val="401"/>
        </w:trPr>
        <w:tc>
          <w:tcPr>
            <w:tcW w:w="534" w:type="dxa"/>
          </w:tcPr>
          <w:p w14:paraId="43677E8D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172" w:type="dxa"/>
          </w:tcPr>
          <w:p w14:paraId="746EB42C" w14:textId="0794F2F9" w:rsidR="00C96CA8" w:rsidRPr="00C96CA8" w:rsidRDefault="006F1ADA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</w:p>
        </w:tc>
        <w:tc>
          <w:tcPr>
            <w:tcW w:w="2371" w:type="dxa"/>
          </w:tcPr>
          <w:p w14:paraId="5602EABA" w14:textId="5875D782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 w:rsidRPr="00C96CA8">
              <w:rPr>
                <w:rFonts w:eastAsia="Times New Roman" w:cs="Times New Roman"/>
                <w:szCs w:val="24"/>
                <w:lang w:val="en-US" w:eastAsia="ru-RU"/>
              </w:rPr>
              <w:t>10 100 11 1000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3550" w:type="dxa"/>
          </w:tcPr>
          <w:p w14:paraId="48F3CD64" w14:textId="7AF57A06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 w:rsidRPr="00C96CA8">
              <w:rPr>
                <w:rFonts w:eastAsia="Times New Roman" w:cs="Times New Roman"/>
                <w:szCs w:val="24"/>
                <w:lang w:eastAsia="ru-RU"/>
              </w:rPr>
              <w:t>Ряд не упорядочен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2233" w:type="dxa"/>
          </w:tcPr>
          <w:p w14:paraId="4C1B5DC7" w14:textId="0EFDA894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Второе число </w:t>
            </w:r>
            <w:r w:rsidR="006F1ADA">
              <w:rPr>
                <w:rFonts w:eastAsia="Times New Roman" w:cs="Times New Roman"/>
                <w:szCs w:val="24"/>
                <w:lang w:eastAsia="ru-RU"/>
              </w:rPr>
              <w:t>больше</w:t>
            </w:r>
          </w:p>
        </w:tc>
      </w:tr>
      <w:tr w:rsidR="00404615" w:rsidRPr="00C96CA8" w14:paraId="07997CB9" w14:textId="77777777" w:rsidTr="00404615">
        <w:trPr>
          <w:trHeight w:val="401"/>
        </w:trPr>
        <w:tc>
          <w:tcPr>
            <w:tcW w:w="534" w:type="dxa"/>
          </w:tcPr>
          <w:p w14:paraId="28701D51" w14:textId="77777777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172" w:type="dxa"/>
          </w:tcPr>
          <w:p w14:paraId="702176FA" w14:textId="187F370F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2371" w:type="dxa"/>
          </w:tcPr>
          <w:p w14:paraId="6BB390C3" w14:textId="6C919E54" w:rsid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{</w:t>
            </w: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88 46 9 11 5 10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}</w:t>
            </w:r>
          </w:p>
          <w:p w14:paraId="62C57A0E" w14:textId="08C477D8" w:rsid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= ‘/’</w:t>
            </w:r>
          </w:p>
          <w:p w14:paraId="4EDE4AC2" w14:textId="654EEDC3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operand = 2</w:t>
            </w:r>
          </w:p>
        </w:tc>
        <w:tc>
          <w:tcPr>
            <w:tcW w:w="3550" w:type="dxa"/>
          </w:tcPr>
          <w:p w14:paraId="40E6CAB8" w14:textId="3ADB9EA5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404615">
              <w:rPr>
                <w:rFonts w:eastAsia="Times New Roman" w:cs="Times New Roman"/>
                <w:szCs w:val="24"/>
                <w:lang w:eastAsia="ru-RU"/>
              </w:rPr>
              <w:t>44.0 23.0 4.5 5.5 2.5 5.0</w:t>
            </w:r>
          </w:p>
        </w:tc>
        <w:tc>
          <w:tcPr>
            <w:tcW w:w="2233" w:type="dxa"/>
          </w:tcPr>
          <w:p w14:paraId="70FBD14D" w14:textId="0AF719D0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Элементы ма</w:t>
            </w: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  <w:r>
              <w:rPr>
                <w:rFonts w:eastAsia="Times New Roman" w:cs="Times New Roman"/>
                <w:szCs w:val="24"/>
                <w:lang w:eastAsia="ru-RU"/>
              </w:rPr>
              <w:t>сива разделены на 2</w:t>
            </w:r>
          </w:p>
        </w:tc>
      </w:tr>
      <w:tr w:rsidR="00C96CA8" w:rsidRPr="00C96CA8" w14:paraId="3D6B09FA" w14:textId="77777777" w:rsidTr="00404615">
        <w:trPr>
          <w:trHeight w:val="401"/>
        </w:trPr>
        <w:tc>
          <w:tcPr>
            <w:tcW w:w="534" w:type="dxa"/>
          </w:tcPr>
          <w:p w14:paraId="26528187" w14:textId="77777777" w:rsidR="00C96CA8" w:rsidRPr="00C96CA8" w:rsidRDefault="00C96CA8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72" w:type="dxa"/>
          </w:tcPr>
          <w:p w14:paraId="463FD3FC" w14:textId="38F84C2C" w:rsidR="00C96CA8" w:rsidRPr="00C96CA8" w:rsidRDefault="00404615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</w:p>
        </w:tc>
        <w:tc>
          <w:tcPr>
            <w:tcW w:w="2371" w:type="dxa"/>
          </w:tcPr>
          <w:p w14:paraId="19B45061" w14:textId="10E65562" w:rsidR="00C96CA8" w:rsidRPr="00404615" w:rsidRDefault="00404615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1 10 11 100 101 110 111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3550" w:type="dxa"/>
          </w:tcPr>
          <w:p w14:paraId="357C46F2" w14:textId="6D964641" w:rsidR="00C96CA8" w:rsidRPr="00404615" w:rsidRDefault="00404615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proofErr w:type="spellStart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Ряд</w:t>
            </w:r>
            <w:proofErr w:type="spellEnd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упорядочен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2233" w:type="dxa"/>
          </w:tcPr>
          <w:p w14:paraId="7BBA841B" w14:textId="6B57D9F1" w:rsidR="00C96CA8" w:rsidRPr="00404615" w:rsidRDefault="00404615" w:rsidP="00C96CA8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</w:t>
            </w:r>
          </w:p>
        </w:tc>
      </w:tr>
      <w:tr w:rsidR="00404615" w:rsidRPr="00C96CA8" w14:paraId="729F4D14" w14:textId="77777777" w:rsidTr="00404615">
        <w:trPr>
          <w:trHeight w:val="401"/>
        </w:trPr>
        <w:tc>
          <w:tcPr>
            <w:tcW w:w="534" w:type="dxa"/>
          </w:tcPr>
          <w:p w14:paraId="4E6A9390" w14:textId="77777777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96CA8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172" w:type="dxa"/>
          </w:tcPr>
          <w:p w14:paraId="69ABC9AF" w14:textId="7A7C5CF4" w:rsidR="00404615" w:rsidRP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b</w:t>
            </w:r>
          </w:p>
        </w:tc>
        <w:tc>
          <w:tcPr>
            <w:tcW w:w="2371" w:type="dxa"/>
          </w:tcPr>
          <w:p w14:paraId="61F9463B" w14:textId="214D4F2F" w:rsid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{</w:t>
            </w: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4 9 6 0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}</w:t>
            </w:r>
          </w:p>
          <w:p w14:paraId="3308336E" w14:textId="0B794986" w:rsid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= ‘*’</w:t>
            </w:r>
          </w:p>
          <w:p w14:paraId="7E653EA0" w14:textId="5A1DCE6E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operand = 3</w:t>
            </w:r>
          </w:p>
        </w:tc>
        <w:tc>
          <w:tcPr>
            <w:tcW w:w="3550" w:type="dxa"/>
          </w:tcPr>
          <w:p w14:paraId="0D206A3A" w14:textId="7A9289BC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12.0 27.0 18.0 0.0</w:t>
            </w:r>
          </w:p>
        </w:tc>
        <w:tc>
          <w:tcPr>
            <w:tcW w:w="2233" w:type="dxa"/>
          </w:tcPr>
          <w:p w14:paraId="2F97EE57" w14:textId="2DC4EF63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Элементы ма</w:t>
            </w: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  <w:r>
              <w:rPr>
                <w:rFonts w:eastAsia="Times New Roman" w:cs="Times New Roman"/>
                <w:szCs w:val="24"/>
                <w:lang w:eastAsia="ru-RU"/>
              </w:rPr>
              <w:t>сива умножены на 3</w:t>
            </w:r>
          </w:p>
        </w:tc>
      </w:tr>
      <w:tr w:rsidR="00404615" w:rsidRPr="00C96CA8" w14:paraId="588A7944" w14:textId="77777777" w:rsidTr="00404615">
        <w:trPr>
          <w:trHeight w:val="401"/>
        </w:trPr>
        <w:tc>
          <w:tcPr>
            <w:tcW w:w="534" w:type="dxa"/>
          </w:tcPr>
          <w:p w14:paraId="645CF16C" w14:textId="77777777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 w:rsidRPr="00C96CA8">
              <w:rPr>
                <w:rFonts w:eastAsia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172" w:type="dxa"/>
          </w:tcPr>
          <w:p w14:paraId="5CA6B17F" w14:textId="49789575" w:rsidR="00404615" w:rsidRP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c</w:t>
            </w:r>
          </w:p>
        </w:tc>
        <w:tc>
          <w:tcPr>
            <w:tcW w:w="2371" w:type="dxa"/>
          </w:tcPr>
          <w:p w14:paraId="01F4393F" w14:textId="3BA6F939" w:rsidR="00404615" w:rsidRPr="00404615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10 100 1000 1001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3550" w:type="dxa"/>
          </w:tcPr>
          <w:p w14:paraId="1144CCC7" w14:textId="61DA24B6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</w:t>
            </w:r>
            <w:proofErr w:type="spellStart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Ряд</w:t>
            </w:r>
            <w:proofErr w:type="spellEnd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404615">
              <w:rPr>
                <w:rFonts w:eastAsia="Times New Roman" w:cs="Times New Roman"/>
                <w:szCs w:val="24"/>
                <w:lang w:val="en-US" w:eastAsia="ru-RU"/>
              </w:rPr>
              <w:t>упорядочен</w:t>
            </w:r>
            <w:proofErr w:type="spellEnd"/>
            <w:r>
              <w:rPr>
                <w:rFonts w:eastAsia="Times New Roman" w:cs="Times New Roman"/>
                <w:szCs w:val="24"/>
                <w:lang w:val="en-US" w:eastAsia="ru-RU"/>
              </w:rPr>
              <w:t>”</w:t>
            </w:r>
          </w:p>
        </w:tc>
        <w:tc>
          <w:tcPr>
            <w:tcW w:w="2233" w:type="dxa"/>
          </w:tcPr>
          <w:p w14:paraId="1770AC30" w14:textId="1C41969F" w:rsidR="00404615" w:rsidRPr="00C96CA8" w:rsidRDefault="00404615" w:rsidP="00404615">
            <w:pPr>
              <w:keepNext w:val="0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7D85939F" w14:textId="09BAB52F" w:rsidR="00404615" w:rsidRDefault="00404615" w:rsidP="00C96CA8"/>
    <w:p w14:paraId="5AC5797B" w14:textId="77777777" w:rsidR="00404615" w:rsidRDefault="00404615">
      <w:pPr>
        <w:spacing w:after="200" w:line="276" w:lineRule="auto"/>
        <w:ind w:firstLine="0"/>
        <w:jc w:val="left"/>
      </w:pPr>
      <w:r>
        <w:br w:type="page"/>
      </w:r>
    </w:p>
    <w:p w14:paraId="2761A9A4" w14:textId="1079F07B" w:rsidR="00404615" w:rsidRDefault="00404615" w:rsidP="00404615">
      <w:pPr>
        <w:pStyle w:val="2"/>
      </w:pPr>
      <w:bookmarkStart w:id="6" w:name="_Toc51240982"/>
      <w:r w:rsidRPr="00404615">
        <w:lastRenderedPageBreak/>
        <w:t>5 Результаты тестирования</w:t>
      </w:r>
      <w:bookmarkEnd w:id="6"/>
    </w:p>
    <w:p w14:paraId="310B5DA0" w14:textId="77777777" w:rsidR="00404615" w:rsidRDefault="00404615" w:rsidP="00404615">
      <w:pPr>
        <w:pStyle w:val="2"/>
      </w:pPr>
    </w:p>
    <w:p w14:paraId="57CA5F66" w14:textId="07C18E97" w:rsidR="000262F4" w:rsidRDefault="00C045D5" w:rsidP="00C96CA8">
      <w:r w:rsidRPr="00C045D5">
        <w:rPr>
          <w:noProof/>
          <w:lang w:eastAsia="ru-RU"/>
        </w:rPr>
        <w:drawing>
          <wp:inline distT="0" distB="0" distL="0" distR="0" wp14:anchorId="2787F51F" wp14:editId="4CCAB329">
            <wp:extent cx="5417820" cy="408829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094" cy="40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6E54" w14:textId="2540E04F" w:rsidR="00C045D5" w:rsidRDefault="00C045D5" w:rsidP="00C045D5">
      <w:pPr>
        <w:ind w:firstLine="0"/>
        <w:jc w:val="center"/>
      </w:pPr>
      <w:r w:rsidRPr="00C045D5">
        <w:t xml:space="preserve">Рисунок </w:t>
      </w:r>
      <w:r w:rsidR="00441CF1">
        <w:t>2</w:t>
      </w:r>
      <w:r w:rsidRPr="00C045D5">
        <w:t xml:space="preserve"> – Результат тестов 1</w:t>
      </w:r>
    </w:p>
    <w:p w14:paraId="428F1DC5" w14:textId="77777777" w:rsidR="00C045D5" w:rsidRDefault="00C045D5" w:rsidP="00C045D5">
      <w:pPr>
        <w:ind w:firstLine="0"/>
        <w:jc w:val="center"/>
      </w:pPr>
    </w:p>
    <w:p w14:paraId="25ECA114" w14:textId="0775DCF2" w:rsidR="00C045D5" w:rsidRDefault="00C045D5" w:rsidP="00C045D5">
      <w:pPr>
        <w:ind w:firstLine="0"/>
        <w:jc w:val="center"/>
        <w:rPr>
          <w:lang w:val="en-US"/>
        </w:rPr>
      </w:pPr>
      <w:r w:rsidRPr="00404615">
        <w:rPr>
          <w:noProof/>
          <w:lang w:eastAsia="ru-RU"/>
        </w:rPr>
        <w:drawing>
          <wp:inline distT="0" distB="0" distL="0" distR="0" wp14:anchorId="0DA3A27C" wp14:editId="4185450D">
            <wp:extent cx="5364480" cy="41928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052" cy="42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652C" w14:textId="61921AED" w:rsidR="00C045D5" w:rsidRDefault="00C045D5" w:rsidP="00C045D5">
      <w:pPr>
        <w:ind w:firstLine="0"/>
        <w:jc w:val="center"/>
        <w:rPr>
          <w:lang w:val="en-US"/>
        </w:rPr>
      </w:pPr>
      <w:r w:rsidRPr="00C045D5">
        <w:t>Рисунок</w:t>
      </w:r>
      <w:r w:rsidRPr="002A35C4">
        <w:rPr>
          <w:lang w:val="en-US"/>
        </w:rPr>
        <w:t xml:space="preserve"> </w:t>
      </w:r>
      <w:r w:rsidR="00441CF1">
        <w:t>3</w:t>
      </w:r>
      <w:r w:rsidRPr="002A35C4">
        <w:rPr>
          <w:lang w:val="en-US"/>
        </w:rPr>
        <w:t xml:space="preserve"> – </w:t>
      </w:r>
      <w:r w:rsidRPr="00C045D5">
        <w:t>Результат</w:t>
      </w:r>
      <w:r w:rsidRPr="002A35C4">
        <w:rPr>
          <w:lang w:val="en-US"/>
        </w:rPr>
        <w:t xml:space="preserve"> </w:t>
      </w:r>
      <w:r w:rsidRPr="00C045D5">
        <w:t>тестов</w:t>
      </w:r>
      <w:r w:rsidRPr="002A35C4"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br w:type="page"/>
      </w:r>
    </w:p>
    <w:p w14:paraId="1D0C4D45" w14:textId="0626527A" w:rsidR="00C045D5" w:rsidRDefault="00C045D5" w:rsidP="00C045D5">
      <w:pPr>
        <w:pStyle w:val="2"/>
        <w:rPr>
          <w:lang w:val="en-US"/>
        </w:rPr>
      </w:pPr>
      <w:bookmarkStart w:id="7" w:name="_Toc51240983"/>
      <w:r w:rsidRPr="00C045D5">
        <w:rPr>
          <w:lang w:val="en-US"/>
        </w:rPr>
        <w:lastRenderedPageBreak/>
        <w:t xml:space="preserve">6 </w:t>
      </w:r>
      <w:proofErr w:type="spellStart"/>
      <w:r w:rsidRPr="00C045D5">
        <w:rPr>
          <w:lang w:val="en-US"/>
        </w:rPr>
        <w:t>Исходный</w:t>
      </w:r>
      <w:proofErr w:type="spellEnd"/>
      <w:r w:rsidRPr="00C045D5">
        <w:rPr>
          <w:lang w:val="en-US"/>
        </w:rPr>
        <w:t xml:space="preserve"> </w:t>
      </w:r>
      <w:proofErr w:type="spellStart"/>
      <w:r w:rsidRPr="00C045D5">
        <w:rPr>
          <w:lang w:val="en-US"/>
        </w:rPr>
        <w:t>код</w:t>
      </w:r>
      <w:bookmarkEnd w:id="7"/>
      <w:proofErr w:type="spellEnd"/>
    </w:p>
    <w:p w14:paraId="0736BE62" w14:textId="77777777" w:rsidR="00C045D5" w:rsidRDefault="00C045D5" w:rsidP="00C045D5">
      <w:pPr>
        <w:pStyle w:val="2"/>
      </w:pPr>
    </w:p>
    <w:p w14:paraId="03BE0D9C" w14:textId="390AA474" w:rsidR="00002498" w:rsidRDefault="00002498" w:rsidP="00002498">
      <w:pPr>
        <w:pStyle w:val="a7"/>
      </w:pPr>
      <w:r>
        <w:t xml:space="preserve">Исходный код класса </w:t>
      </w:r>
      <w:r>
        <w:rPr>
          <w:lang w:val="en-US"/>
        </w:rPr>
        <w:t>Main</w:t>
      </w:r>
    </w:p>
    <w:p w14:paraId="47ED556E" w14:textId="77777777" w:rsidR="009C4ED1" w:rsidRPr="009C4ED1" w:rsidRDefault="009C4ED1" w:rsidP="00002498">
      <w:pPr>
        <w:pStyle w:val="a7"/>
      </w:pPr>
    </w:p>
    <w:p w14:paraId="53063025" w14:textId="6D72FC51" w:rsidR="00002498" w:rsidRDefault="00002498" w:rsidP="00002498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in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Scanner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"Задание A: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taskA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"Задание B: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taskB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"Задание C: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taskC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}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taskA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FibonacciNumbers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fibonacciNumbers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FibonacciNumbers</w:t>
      </w:r>
      <w:proofErr w:type="spellEnd"/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fibonacciNumbers</w:t>
      </w:r>
      <w:r>
        <w:rPr>
          <w:color w:val="080808"/>
        </w:rPr>
        <w:t>.printFibonacciNumbers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}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taskB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//-----------------------------Ввод массива-----</w:t>
      </w:r>
      <w:r w:rsidR="009C4ED1">
        <w:rPr>
          <w:i/>
          <w:iCs/>
          <w:color w:val="8C8C8C"/>
        </w:rPr>
        <w:t>--------------------------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размер массива: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871094"/>
        </w:rPr>
        <w:t>in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массив: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MyArray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myArray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MyArray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myArray</w:t>
      </w:r>
      <w:r>
        <w:rPr>
          <w:color w:val="080808"/>
        </w:rPr>
        <w:t>.fill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//--------------------------Операция с массивом-</w:t>
      </w:r>
      <w:r w:rsidR="009C4ED1">
        <w:rPr>
          <w:i/>
          <w:iCs/>
          <w:color w:val="8C8C8C"/>
        </w:rPr>
        <w:t>--------------------------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знак операции: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operationSign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871094"/>
        </w:rPr>
        <w:t>in</w:t>
      </w:r>
      <w:r>
        <w:rPr>
          <w:color w:val="080808"/>
        </w:rPr>
        <w:t>.next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операнд: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operand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871094"/>
        </w:rPr>
        <w:t>in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myArray</w:t>
      </w:r>
      <w:r>
        <w:rPr>
          <w:color w:val="080808"/>
        </w:rPr>
        <w:t>.changeAllElements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operationSign</w:t>
      </w:r>
      <w:r>
        <w:rPr>
          <w:color w:val="080808"/>
        </w:rPr>
        <w:t>.charAt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), </w:t>
      </w:r>
      <w:proofErr w:type="spellStart"/>
      <w:r>
        <w:rPr>
          <w:color w:val="000000"/>
        </w:rPr>
        <w:t>operand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//----------------------------Вывод массива-----</w:t>
      </w:r>
      <w:r w:rsidR="009C4ED1">
        <w:rPr>
          <w:i/>
          <w:iCs/>
          <w:color w:val="8C8C8C"/>
        </w:rPr>
        <w:t>--------------------------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"Массив, полученный в результате арифметического де</w:t>
      </w:r>
      <w:r>
        <w:rPr>
          <w:color w:val="067D17"/>
        </w:rPr>
        <w:t>й</w:t>
      </w:r>
      <w:r>
        <w:rPr>
          <w:color w:val="067D17"/>
        </w:rPr>
        <w:t>ствия: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myArray</w:t>
      </w:r>
      <w:r>
        <w:rPr>
          <w:color w:val="080808"/>
        </w:rPr>
        <w:t>.print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}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taskC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"Введите строку, содержащую ряд чисел в двоичном виде: 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in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871094"/>
        </w:rPr>
        <w:t>in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LineWithBinaryNumbers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lineWithBinaryNumbers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LineWithBinaryNumbers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line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lineWithBinaryNumbers</w:t>
      </w:r>
      <w:r>
        <w:rPr>
          <w:color w:val="080808"/>
        </w:rPr>
        <w:t>.isSorted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"Ряд упорядочен"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proofErr w:type="gram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"Ряд не упорядочен"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proofErr w:type="gramEnd"/>
    </w:p>
    <w:p w14:paraId="6F46AAFB" w14:textId="77777777" w:rsidR="009C4ED1" w:rsidRDefault="009C4ED1" w:rsidP="00002498">
      <w:pPr>
        <w:pStyle w:val="a7"/>
      </w:pPr>
    </w:p>
    <w:p w14:paraId="6CB6DCF2" w14:textId="4A66B810" w:rsidR="00C045D5" w:rsidRDefault="00002498" w:rsidP="00002498">
      <w:pPr>
        <w:pStyle w:val="a7"/>
        <w:rPr>
          <w:lang w:val="en-US"/>
        </w:rPr>
      </w:pPr>
      <w:r>
        <w:lastRenderedPageBreak/>
        <w:t xml:space="preserve">Исходный код класса </w:t>
      </w:r>
      <w:proofErr w:type="spellStart"/>
      <w:r>
        <w:rPr>
          <w:lang w:val="en-US"/>
        </w:rPr>
        <w:t>FibonacciNumbers</w:t>
      </w:r>
      <w:proofErr w:type="spellEnd"/>
    </w:p>
    <w:p w14:paraId="6F79B9D5" w14:textId="77777777" w:rsidR="009C4ED1" w:rsidRPr="00002498" w:rsidRDefault="009C4ED1" w:rsidP="00002498">
      <w:pPr>
        <w:pStyle w:val="a7"/>
        <w:rPr>
          <w:lang w:val="en-US"/>
        </w:rPr>
      </w:pPr>
    </w:p>
    <w:p w14:paraId="06A035EE" w14:textId="77777777" w:rsidR="00002498" w:rsidRDefault="00002498" w:rsidP="00002498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FibonacciNumbers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Cloneable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setN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(n &gt;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N </w:t>
      </w:r>
      <w:r>
        <w:rPr>
          <w:color w:val="080808"/>
        </w:rPr>
        <w:t>= n;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}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err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"Ошибка: N &lt; 0"</w:t>
      </w:r>
      <w:r>
        <w:rPr>
          <w:color w:val="080808"/>
        </w:rPr>
        <w:t>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}</w:t>
      </w:r>
      <w:proofErr w:type="gramEnd"/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FibonacciNumbers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setN</w:t>
      </w:r>
      <w:proofErr w:type="spellEnd"/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FibonacciNumbers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setN</w:t>
      </w:r>
      <w:proofErr w:type="spellEnd"/>
      <w:r>
        <w:rPr>
          <w:color w:val="080808"/>
        </w:rPr>
        <w:t>(n);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printFibonacciNumbers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fibonacciNumbers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</w:t>
      </w:r>
      <w:r>
        <w:rPr>
          <w:color w:val="871094"/>
        </w:rPr>
        <w:t>N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fibonacciNumbers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fibonacciNumbers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 </w:t>
      </w:r>
      <w:r>
        <w:rPr>
          <w:color w:val="1750EB"/>
        </w:rPr>
        <w:t>2</w:t>
      </w:r>
      <w:r>
        <w:rPr>
          <w:color w:val="080808"/>
        </w:rPr>
        <w:t xml:space="preserve">; i &lt; </w:t>
      </w:r>
      <w:r>
        <w:rPr>
          <w:color w:val="871094"/>
        </w:rPr>
        <w:t>N</w:t>
      </w:r>
      <w:r>
        <w:rPr>
          <w:color w:val="080808"/>
        </w:rPr>
        <w:t>; i++)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fibonacciNumbers</w:t>
      </w:r>
      <w:proofErr w:type="spellEnd"/>
      <w:r>
        <w:rPr>
          <w:color w:val="080808"/>
        </w:rPr>
        <w:t xml:space="preserve">[i] = </w:t>
      </w:r>
      <w:proofErr w:type="spellStart"/>
      <w:r>
        <w:rPr>
          <w:color w:val="000000"/>
        </w:rPr>
        <w:t>fibonacciNumbers</w:t>
      </w:r>
      <w:proofErr w:type="spellEnd"/>
      <w:r>
        <w:rPr>
          <w:color w:val="080808"/>
        </w:rPr>
        <w:t>[i-</w:t>
      </w:r>
      <w:r>
        <w:rPr>
          <w:color w:val="1750EB"/>
        </w:rPr>
        <w:t>2</w:t>
      </w:r>
      <w:r>
        <w:rPr>
          <w:color w:val="080808"/>
        </w:rPr>
        <w:t xml:space="preserve">] + </w:t>
      </w:r>
      <w:proofErr w:type="spellStart"/>
      <w:r>
        <w:rPr>
          <w:color w:val="000000"/>
        </w:rPr>
        <w:t>fibonacciNumbers</w:t>
      </w:r>
      <w:proofErr w:type="spellEnd"/>
      <w:r>
        <w:rPr>
          <w:color w:val="080808"/>
        </w:rPr>
        <w:t>[i-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r>
        <w:rPr>
          <w:color w:val="871094"/>
        </w:rPr>
        <w:t>N</w:t>
      </w:r>
      <w:r>
        <w:rPr>
          <w:color w:val="080808"/>
        </w:rPr>
        <w:t>; i++)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fibonacciNumbers</w:t>
      </w:r>
      <w:proofErr w:type="spellEnd"/>
      <w:r>
        <w:rPr>
          <w:color w:val="080808"/>
        </w:rPr>
        <w:t>[i]);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fibonacciNumbers</w:t>
      </w:r>
      <w:proofErr w:type="spellEnd"/>
      <w:r>
        <w:rPr>
          <w:color w:val="080808"/>
        </w:rPr>
        <w:t xml:space="preserve">[i]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char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'%'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    }</w:t>
      </w:r>
      <w:proofErr w:type="gramEnd"/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</w:t>
      </w:r>
      <w:proofErr w:type="spellStart"/>
      <w:r>
        <w:rPr>
          <w:color w:val="9E880D"/>
        </w:rPr>
        <w:t>Override</w:t>
      </w:r>
      <w:proofErr w:type="spellEnd"/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clone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throws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CloneNotSupportedException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FibonacciNumbers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super</w:t>
      </w:r>
      <w:r>
        <w:rPr>
          <w:color w:val="080808"/>
        </w:rPr>
        <w:t>.clone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1B019D3" w14:textId="77777777" w:rsidR="00002498" w:rsidRDefault="00002498">
      <w:pPr>
        <w:spacing w:after="200" w:line="276" w:lineRule="auto"/>
        <w:ind w:firstLine="0"/>
        <w:jc w:val="left"/>
        <w:rPr>
          <w:lang w:val="en-US"/>
        </w:rPr>
      </w:pPr>
    </w:p>
    <w:p w14:paraId="0D6D091C" w14:textId="2DC06C9F" w:rsidR="009C4ED1" w:rsidRDefault="009C4ED1" w:rsidP="009C4ED1">
      <w:pPr>
        <w:pStyle w:val="a7"/>
        <w:rPr>
          <w:lang w:val="en-US"/>
        </w:rPr>
      </w:pPr>
      <w:r>
        <w:t xml:space="preserve">Исходный код класса </w:t>
      </w:r>
      <w:proofErr w:type="spellStart"/>
      <w:r>
        <w:rPr>
          <w:lang w:val="en-US"/>
        </w:rPr>
        <w:t>MyArray</w:t>
      </w:r>
      <w:proofErr w:type="spellEnd"/>
    </w:p>
    <w:p w14:paraId="39713BD6" w14:textId="77777777" w:rsidR="009C4ED1" w:rsidRDefault="009C4ED1" w:rsidP="009C4ED1">
      <w:pPr>
        <w:pStyle w:val="a7"/>
        <w:rPr>
          <w:lang w:val="en-US"/>
        </w:rPr>
      </w:pPr>
    </w:p>
    <w:p w14:paraId="7334536C" w14:textId="77777777" w:rsidR="009C4ED1" w:rsidRDefault="009C4ED1" w:rsidP="009C4ED1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MyArray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Cloneable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Double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array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Scanner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size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 xml:space="preserve">DEFAULT_SIZE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getSize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size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}</w:t>
      </w:r>
      <w:proofErr w:type="gram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 xml:space="preserve"> &gt;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size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err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"Размер массива должен быть строго </w:t>
      </w:r>
      <w:proofErr w:type="spellStart"/>
      <w:r>
        <w:rPr>
          <w:color w:val="067D17"/>
        </w:rPr>
        <w:t>положителным</w:t>
      </w:r>
      <w:proofErr w:type="spellEnd"/>
      <w:r>
        <w:rPr>
          <w:color w:val="067D17"/>
        </w:rPr>
        <w:t>!"</w:t>
      </w:r>
      <w:r>
        <w:rPr>
          <w:color w:val="080808"/>
        </w:rPr>
        <w:t>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}</w:t>
      </w:r>
      <w:proofErr w:type="gramEnd"/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MyArray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setSize</w:t>
      </w:r>
      <w:proofErr w:type="spellEnd"/>
      <w:r>
        <w:rPr>
          <w:color w:val="080808"/>
        </w:rPr>
        <w:t>(</w:t>
      </w:r>
      <w:r>
        <w:rPr>
          <w:color w:val="871094"/>
        </w:rPr>
        <w:t>DEFAULT_SIZE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MyArray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setSize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fill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array</w:t>
      </w:r>
      <w:r>
        <w:rPr>
          <w:color w:val="080808"/>
        </w:rPr>
        <w:t>.clear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proofErr w:type="spellStart"/>
      <w:r>
        <w:rPr>
          <w:color w:val="871094"/>
        </w:rPr>
        <w:t>size</w:t>
      </w:r>
      <w:proofErr w:type="spellEnd"/>
      <w:r>
        <w:rPr>
          <w:color w:val="080808"/>
        </w:rPr>
        <w:t>; i++)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array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in</w:t>
      </w:r>
      <w:r>
        <w:rPr>
          <w:color w:val="080808"/>
        </w:rPr>
        <w:t>.nextDouble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changeAllElements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char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operationSign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final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double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operand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switch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operationSign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case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 xml:space="preserve">'+'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proofErr w:type="spellStart"/>
      <w:r>
        <w:rPr>
          <w:color w:val="871094"/>
        </w:rPr>
        <w:t>array</w:t>
      </w:r>
      <w:r>
        <w:rPr>
          <w:color w:val="080808"/>
        </w:rPr>
        <w:t>.size</w:t>
      </w:r>
      <w:proofErr w:type="spellEnd"/>
      <w:r>
        <w:rPr>
          <w:color w:val="080808"/>
        </w:rPr>
        <w:t>(); i++)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array</w:t>
      </w:r>
      <w:r>
        <w:rPr>
          <w:color w:val="080808"/>
        </w:rPr>
        <w:t>.set</w:t>
      </w:r>
      <w:proofErr w:type="spellEnd"/>
      <w:r>
        <w:rPr>
          <w:color w:val="080808"/>
        </w:rPr>
        <w:t xml:space="preserve">(i, </w:t>
      </w:r>
      <w:proofErr w:type="spellStart"/>
      <w:r>
        <w:rPr>
          <w:color w:val="871094"/>
        </w:rPr>
        <w:t>array</w:t>
      </w:r>
      <w:r>
        <w:rPr>
          <w:color w:val="080808"/>
        </w:rPr>
        <w:t>.get</w:t>
      </w:r>
      <w:proofErr w:type="spellEnd"/>
      <w:r>
        <w:rPr>
          <w:color w:val="080808"/>
        </w:rPr>
        <w:t xml:space="preserve">(i) + </w:t>
      </w:r>
      <w:proofErr w:type="spellStart"/>
      <w:r>
        <w:rPr>
          <w:color w:val="080808"/>
        </w:rPr>
        <w:t>operand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        }</w:t>
      </w:r>
      <w:proofErr w:type="gramEnd"/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case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 xml:space="preserve">'-'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proofErr w:type="spellStart"/>
      <w:r>
        <w:rPr>
          <w:color w:val="871094"/>
        </w:rPr>
        <w:t>array</w:t>
      </w:r>
      <w:r>
        <w:rPr>
          <w:color w:val="080808"/>
        </w:rPr>
        <w:t>.size</w:t>
      </w:r>
      <w:proofErr w:type="spellEnd"/>
      <w:r>
        <w:rPr>
          <w:color w:val="080808"/>
        </w:rPr>
        <w:t>(); i++)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array</w:t>
      </w:r>
      <w:r>
        <w:rPr>
          <w:color w:val="080808"/>
        </w:rPr>
        <w:t>.set</w:t>
      </w:r>
      <w:proofErr w:type="spellEnd"/>
      <w:r>
        <w:rPr>
          <w:color w:val="080808"/>
        </w:rPr>
        <w:t xml:space="preserve">(i, </w:t>
      </w:r>
      <w:proofErr w:type="spellStart"/>
      <w:r>
        <w:rPr>
          <w:color w:val="871094"/>
        </w:rPr>
        <w:t>array</w:t>
      </w:r>
      <w:r>
        <w:rPr>
          <w:color w:val="080808"/>
        </w:rPr>
        <w:t>.get</w:t>
      </w:r>
      <w:proofErr w:type="spellEnd"/>
      <w:r>
        <w:rPr>
          <w:color w:val="080808"/>
        </w:rPr>
        <w:t xml:space="preserve">(i) - </w:t>
      </w:r>
      <w:proofErr w:type="spellStart"/>
      <w:r>
        <w:rPr>
          <w:color w:val="080808"/>
        </w:rPr>
        <w:t>operand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case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 xml:space="preserve">'*'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proofErr w:type="spellStart"/>
      <w:r>
        <w:rPr>
          <w:color w:val="871094"/>
        </w:rPr>
        <w:t>array</w:t>
      </w:r>
      <w:r>
        <w:rPr>
          <w:color w:val="080808"/>
        </w:rPr>
        <w:t>.size</w:t>
      </w:r>
      <w:proofErr w:type="spellEnd"/>
      <w:r>
        <w:rPr>
          <w:color w:val="080808"/>
        </w:rPr>
        <w:t>(); i++)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array</w:t>
      </w:r>
      <w:r>
        <w:rPr>
          <w:color w:val="080808"/>
        </w:rPr>
        <w:t>.set</w:t>
      </w:r>
      <w:proofErr w:type="spellEnd"/>
      <w:r>
        <w:rPr>
          <w:color w:val="080808"/>
        </w:rPr>
        <w:t xml:space="preserve">(i, </w:t>
      </w:r>
      <w:proofErr w:type="spellStart"/>
      <w:r>
        <w:rPr>
          <w:color w:val="871094"/>
        </w:rPr>
        <w:t>array</w:t>
      </w:r>
      <w:r>
        <w:rPr>
          <w:color w:val="080808"/>
        </w:rPr>
        <w:t>.get</w:t>
      </w:r>
      <w:proofErr w:type="spellEnd"/>
      <w:r>
        <w:rPr>
          <w:color w:val="080808"/>
        </w:rPr>
        <w:t xml:space="preserve">(i) * </w:t>
      </w:r>
      <w:proofErr w:type="spellStart"/>
      <w:r>
        <w:rPr>
          <w:color w:val="080808"/>
        </w:rPr>
        <w:t>operand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case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 xml:space="preserve">'/' </w:t>
      </w:r>
      <w:r>
        <w:rPr>
          <w:color w:val="080808"/>
        </w:rPr>
        <w:t>-&gt;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proofErr w:type="spellStart"/>
      <w:r>
        <w:rPr>
          <w:color w:val="871094"/>
        </w:rPr>
        <w:t>array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proofErr w:type="gramStart"/>
      <w:r>
        <w:rPr>
          <w:color w:val="080808"/>
        </w:rPr>
        <w:t>i++)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array</w:t>
      </w:r>
      <w:r>
        <w:rPr>
          <w:color w:val="080808"/>
        </w:rPr>
        <w:t>.set</w:t>
      </w:r>
      <w:proofErr w:type="spellEnd"/>
      <w:r>
        <w:rPr>
          <w:color w:val="080808"/>
        </w:rPr>
        <w:t xml:space="preserve">(i, </w:t>
      </w:r>
      <w:proofErr w:type="spellStart"/>
      <w:r>
        <w:rPr>
          <w:color w:val="871094"/>
        </w:rPr>
        <w:t>array</w:t>
      </w:r>
      <w:r>
        <w:rPr>
          <w:color w:val="080808"/>
        </w:rPr>
        <w:t>.get</w:t>
      </w:r>
      <w:proofErr w:type="spellEnd"/>
      <w:r>
        <w:rPr>
          <w:color w:val="080808"/>
        </w:rPr>
        <w:t xml:space="preserve">(i) / </w:t>
      </w:r>
      <w:proofErr w:type="spellStart"/>
      <w:r>
        <w:rPr>
          <w:color w:val="080808"/>
        </w:rPr>
        <w:t>operand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gramEnd"/>
      <w:r>
        <w:rPr>
          <w:color w:val="080808"/>
        </w:rPr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print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71094"/>
        </w:rPr>
        <w:t>array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}</w:t>
      </w:r>
      <w:proofErr w:type="gramEnd"/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</w:t>
      </w:r>
      <w:proofErr w:type="spellStart"/>
      <w:r>
        <w:rPr>
          <w:color w:val="9E880D"/>
        </w:rPr>
        <w:t>Override</w:t>
      </w:r>
      <w:proofErr w:type="spellEnd"/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clone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throws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CloneNotSupportedException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MyArray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MyArray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super</w:t>
      </w:r>
      <w:r>
        <w:rPr>
          <w:color w:val="080808"/>
        </w:rPr>
        <w:t>.clone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clone</w:t>
      </w:r>
      <w:r>
        <w:rPr>
          <w:color w:val="080808"/>
        </w:rPr>
        <w:t>.</w:t>
      </w:r>
      <w:r>
        <w:rPr>
          <w:color w:val="871094"/>
        </w:rPr>
        <w:t>array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Double</w:t>
      </w:r>
      <w:proofErr w:type="spellEnd"/>
      <w:r>
        <w:rPr>
          <w:color w:val="080808"/>
        </w:rPr>
        <w:t xml:space="preserve">&gt;) </w:t>
      </w:r>
      <w:proofErr w:type="spellStart"/>
      <w:r>
        <w:rPr>
          <w:color w:val="871094"/>
        </w:rPr>
        <w:t>array</w:t>
      </w:r>
      <w:r>
        <w:rPr>
          <w:color w:val="080808"/>
        </w:rPr>
        <w:t>.clone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clone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BD1AB00" w14:textId="77777777" w:rsidR="00002498" w:rsidRDefault="00002498">
      <w:pPr>
        <w:spacing w:after="200" w:line="276" w:lineRule="auto"/>
        <w:ind w:firstLine="0"/>
        <w:jc w:val="left"/>
        <w:rPr>
          <w:lang w:val="en-US"/>
        </w:rPr>
      </w:pPr>
    </w:p>
    <w:p w14:paraId="6C6833CE" w14:textId="78F379AD" w:rsidR="009C4ED1" w:rsidRDefault="009C4ED1" w:rsidP="009C4ED1">
      <w:pPr>
        <w:pStyle w:val="a7"/>
      </w:pPr>
      <w:r>
        <w:lastRenderedPageBreak/>
        <w:t xml:space="preserve">Исходный код класса </w:t>
      </w:r>
      <w:proofErr w:type="spellStart"/>
      <w:r w:rsidRPr="009C4ED1">
        <w:rPr>
          <w:lang w:val="en-US"/>
        </w:rPr>
        <w:t>LineWithBinaryNumbers</w:t>
      </w:r>
      <w:proofErr w:type="spellEnd"/>
    </w:p>
    <w:p w14:paraId="0BA4AF7F" w14:textId="77777777" w:rsidR="009C4ED1" w:rsidRPr="009C4ED1" w:rsidRDefault="009C4ED1" w:rsidP="009C4ED1">
      <w:pPr>
        <w:pStyle w:val="a7"/>
      </w:pPr>
    </w:p>
    <w:p w14:paraId="3A4BDE87" w14:textId="77777777" w:rsidR="009C4ED1" w:rsidRDefault="009C4ED1" w:rsidP="009C4ED1">
      <w:pPr>
        <w:pStyle w:val="HTML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LineWithBinaryNumbers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Cloneable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Scanner</w:t>
      </w:r>
      <w:proofErr w:type="spellEnd"/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line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871094"/>
        </w:rPr>
        <w:t>binaryNumbers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setLine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line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binaryNumbers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line.split</w:t>
      </w:r>
      <w:proofErr w:type="spellEnd"/>
      <w:r>
        <w:rPr>
          <w:color w:val="080808"/>
        </w:rPr>
        <w:t>(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}</w:t>
      </w:r>
      <w:proofErr w:type="gram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LineWithBinaryNumbers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line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isSorted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sorted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proofErr w:type="spellStart"/>
      <w:r>
        <w:rPr>
          <w:color w:val="871094"/>
        </w:rPr>
        <w:t>binaryNumbers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; i++)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binToDec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binaryNumbers</w:t>
      </w:r>
      <w:proofErr w:type="spellEnd"/>
      <w:r>
        <w:rPr>
          <w:color w:val="080808"/>
        </w:rPr>
        <w:t xml:space="preserve">[i]) &gt; </w:t>
      </w:r>
      <w:proofErr w:type="spellStart"/>
      <w:r>
        <w:rPr>
          <w:color w:val="080808"/>
        </w:rPr>
        <w:t>binToDec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binaryNumbers</w:t>
      </w:r>
      <w:proofErr w:type="spellEnd"/>
      <w:r>
        <w:rPr>
          <w:color w:val="080808"/>
        </w:rPr>
        <w:t>[i+</w:t>
      </w:r>
      <w:r>
        <w:rPr>
          <w:color w:val="1750EB"/>
        </w:rPr>
        <w:t>1</w:t>
      </w:r>
      <w:r>
        <w:rPr>
          <w:color w:val="080808"/>
        </w:rPr>
        <w:t>]))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sorted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break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    }</w:t>
      </w:r>
      <w:proofErr w:type="gramEnd"/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sorted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binToDec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binaryNumber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n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n 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binaryNumber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error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err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"Ошибка: Неверный ввод данных"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proofErr w:type="gramStart"/>
      <w:r>
        <w:rPr>
          <w:color w:val="080808"/>
        </w:rPr>
        <w:t xml:space="preserve">        }</w:t>
      </w:r>
      <w:proofErr w:type="gramEnd"/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</w:t>
      </w:r>
      <w:proofErr w:type="spellStart"/>
      <w:r>
        <w:rPr>
          <w:color w:val="9E880D"/>
        </w:rPr>
        <w:t>Override</w:t>
      </w:r>
      <w:proofErr w:type="spellEnd"/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clone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throws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CloneNotSupportedException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LineWithBinaryNumbers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clone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LineWithBinaryNumbers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super</w:t>
      </w:r>
      <w:r>
        <w:rPr>
          <w:color w:val="080808"/>
        </w:rPr>
        <w:t>.clone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clone</w:t>
      </w:r>
      <w:r>
        <w:rPr>
          <w:color w:val="080808"/>
        </w:rPr>
        <w:t>.</w:t>
      </w:r>
      <w:r>
        <w:rPr>
          <w:color w:val="871094"/>
        </w:rPr>
        <w:t>binaryNumbers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[])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binaryNumbers</w:t>
      </w:r>
      <w:r>
        <w:rPr>
          <w:color w:val="080808"/>
        </w:rPr>
        <w:t>.clone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clone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8116645" w14:textId="78F379AD" w:rsidR="009C4ED1" w:rsidRPr="009C4ED1" w:rsidRDefault="009C4ED1">
      <w:pPr>
        <w:spacing w:after="200" w:line="276" w:lineRule="auto"/>
        <w:ind w:firstLine="0"/>
        <w:jc w:val="left"/>
      </w:pPr>
    </w:p>
    <w:p w14:paraId="59D682DE" w14:textId="69853EB6" w:rsidR="00C045D5" w:rsidRDefault="00C045D5">
      <w:pPr>
        <w:spacing w:after="200" w:line="276" w:lineRule="auto"/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37C3AA74" w14:textId="0BDF99A6" w:rsidR="00C045D5" w:rsidRDefault="00C045D5" w:rsidP="00C045D5">
      <w:pPr>
        <w:pStyle w:val="2"/>
        <w:jc w:val="center"/>
      </w:pPr>
      <w:bookmarkStart w:id="8" w:name="_Toc51240984"/>
      <w:r w:rsidRPr="00C045D5">
        <w:lastRenderedPageBreak/>
        <w:t>Список использованных источников</w:t>
      </w:r>
      <w:bookmarkEnd w:id="8"/>
    </w:p>
    <w:p w14:paraId="1C161BA9" w14:textId="77777777" w:rsidR="006C50B6" w:rsidRDefault="006C50B6" w:rsidP="00C045D5">
      <w:pPr>
        <w:pStyle w:val="2"/>
        <w:jc w:val="center"/>
      </w:pPr>
    </w:p>
    <w:p w14:paraId="44A72213" w14:textId="77777777" w:rsidR="006C50B6" w:rsidRPr="006C50B6" w:rsidRDefault="006C50B6" w:rsidP="006C50B6">
      <w:pPr>
        <w:numPr>
          <w:ilvl w:val="0"/>
          <w:numId w:val="5"/>
        </w:numPr>
        <w:contextualSpacing/>
        <w:jc w:val="left"/>
        <w:rPr>
          <w:rFonts w:eastAsia="Times New Roman" w:cs="Times New Roman"/>
          <w:szCs w:val="28"/>
          <w:lang w:val="en-US" w:eastAsia="ru-RU"/>
        </w:rPr>
      </w:pPr>
      <w:r w:rsidRPr="006C50B6">
        <w:rPr>
          <w:rFonts w:eastAsia="Times New Roman" w:cs="Times New Roman"/>
          <w:szCs w:val="28"/>
          <w:lang w:val="en-US" w:eastAsia="ru-RU"/>
        </w:rPr>
        <w:t>API Specification for the Java 7 SE. [</w:t>
      </w:r>
      <w:r w:rsidRPr="006C50B6">
        <w:rPr>
          <w:rFonts w:eastAsia="Times New Roman" w:cs="Times New Roman"/>
          <w:szCs w:val="28"/>
          <w:lang w:eastAsia="ru-RU"/>
        </w:rPr>
        <w:t>официальный</w:t>
      </w:r>
      <w:r w:rsidRPr="006C50B6">
        <w:rPr>
          <w:rFonts w:eastAsia="Times New Roman" w:cs="Times New Roman"/>
          <w:szCs w:val="28"/>
          <w:lang w:val="en-US" w:eastAsia="ru-RU"/>
        </w:rPr>
        <w:t xml:space="preserve"> </w:t>
      </w:r>
      <w:r w:rsidRPr="006C50B6">
        <w:rPr>
          <w:rFonts w:eastAsia="Times New Roman" w:cs="Times New Roman"/>
          <w:szCs w:val="28"/>
          <w:lang w:eastAsia="ru-RU"/>
        </w:rPr>
        <w:t>сайт</w:t>
      </w:r>
      <w:r w:rsidRPr="006C50B6">
        <w:rPr>
          <w:rFonts w:eastAsia="Times New Roman" w:cs="Times New Roman"/>
          <w:szCs w:val="28"/>
          <w:lang w:val="en-US" w:eastAsia="ru-RU"/>
        </w:rPr>
        <w:t xml:space="preserve">] </w:t>
      </w:r>
    </w:p>
    <w:p w14:paraId="5AD2FA9B" w14:textId="77777777" w:rsidR="006C50B6" w:rsidRPr="006C50B6" w:rsidRDefault="006C50B6" w:rsidP="006C50B6">
      <w:pPr>
        <w:ind w:left="720" w:firstLine="0"/>
        <w:rPr>
          <w:rFonts w:eastAsia="Times New Roman" w:cs="Times New Roman"/>
          <w:szCs w:val="28"/>
          <w:lang w:eastAsia="ru-RU"/>
        </w:rPr>
      </w:pPr>
      <w:r w:rsidRPr="006C50B6">
        <w:rPr>
          <w:rFonts w:eastAsia="Times New Roman" w:cs="Times New Roman"/>
          <w:szCs w:val="28"/>
          <w:lang w:eastAsia="ru-RU"/>
        </w:rPr>
        <w:t xml:space="preserve">URL: </w:t>
      </w:r>
      <w:hyperlink r:id="rId12" w:history="1"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http://docs.oracle.com/javase/7/docs/api/</w:t>
        </w:r>
      </w:hyperlink>
      <w:r w:rsidRPr="006C50B6">
        <w:rPr>
          <w:rFonts w:eastAsia="Times New Roman" w:cs="Times New Roman"/>
          <w:szCs w:val="28"/>
          <w:lang w:eastAsia="ru-RU"/>
        </w:rPr>
        <w:t xml:space="preserve"> (дата обращения:05.09.2020)</w:t>
      </w:r>
      <w:r w:rsidRPr="006C50B6">
        <w:rPr>
          <w:rFonts w:eastAsia="Times New Roman" w:cs="Times New Roman"/>
          <w:szCs w:val="28"/>
          <w:lang w:eastAsia="ru-RU"/>
        </w:rPr>
        <w:br/>
        <w:t xml:space="preserve"> </w:t>
      </w:r>
    </w:p>
    <w:p w14:paraId="6AE505FD" w14:textId="77777777" w:rsidR="006C50B6" w:rsidRPr="006C50B6" w:rsidRDefault="006C50B6" w:rsidP="006C50B6">
      <w:pPr>
        <w:numPr>
          <w:ilvl w:val="0"/>
          <w:numId w:val="5"/>
        </w:numPr>
        <w:contextualSpacing/>
        <w:jc w:val="left"/>
        <w:rPr>
          <w:rFonts w:eastAsia="Times New Roman" w:cs="Times New Roman"/>
          <w:szCs w:val="28"/>
          <w:lang w:eastAsia="ru-RU"/>
        </w:rPr>
      </w:pPr>
      <w:r w:rsidRPr="006C50B6">
        <w:rPr>
          <w:rFonts w:eastAsia="Times New Roman" w:cs="Times New Roman"/>
          <w:szCs w:val="28"/>
          <w:lang w:val="en-US" w:eastAsia="ru-RU"/>
        </w:rPr>
        <w:t>The</w:t>
      </w:r>
      <w:r w:rsidRPr="006C50B6">
        <w:rPr>
          <w:rFonts w:eastAsia="Times New Roman" w:cs="Times New Roman"/>
          <w:szCs w:val="28"/>
          <w:lang w:eastAsia="ru-RU"/>
        </w:rPr>
        <w:t xml:space="preserve"> </w:t>
      </w:r>
      <w:r w:rsidRPr="006C50B6">
        <w:rPr>
          <w:rFonts w:eastAsia="Times New Roman" w:cs="Times New Roman"/>
          <w:szCs w:val="28"/>
          <w:lang w:val="en-US" w:eastAsia="ru-RU"/>
        </w:rPr>
        <w:t>Java</w:t>
      </w:r>
      <w:r w:rsidRPr="006C50B6">
        <w:rPr>
          <w:rFonts w:eastAsia="Times New Roman" w:cs="Times New Roman"/>
          <w:szCs w:val="28"/>
          <w:lang w:eastAsia="ru-RU"/>
        </w:rPr>
        <w:t xml:space="preserve"> </w:t>
      </w:r>
      <w:r w:rsidRPr="006C50B6">
        <w:rPr>
          <w:rFonts w:eastAsia="Times New Roman" w:cs="Times New Roman"/>
          <w:szCs w:val="28"/>
          <w:lang w:val="en-US" w:eastAsia="ru-RU"/>
        </w:rPr>
        <w:t>Tutorials</w:t>
      </w:r>
      <w:r w:rsidRPr="006C50B6">
        <w:rPr>
          <w:rFonts w:eastAsia="Times New Roman" w:cs="Times New Roman"/>
          <w:szCs w:val="28"/>
          <w:lang w:eastAsia="ru-RU"/>
        </w:rPr>
        <w:t xml:space="preserve">. </w:t>
      </w:r>
      <w:r w:rsidRPr="006C50B6">
        <w:rPr>
          <w:rFonts w:eastAsia="Times New Roman" w:cs="Times New Roman"/>
          <w:szCs w:val="28"/>
          <w:lang w:val="en-US" w:eastAsia="ru-RU"/>
        </w:rPr>
        <w:t>SE</w:t>
      </w:r>
      <w:r w:rsidRPr="006C50B6">
        <w:rPr>
          <w:rFonts w:eastAsia="Times New Roman" w:cs="Times New Roman"/>
          <w:szCs w:val="28"/>
          <w:lang w:eastAsia="ru-RU"/>
        </w:rPr>
        <w:t xml:space="preserve"> [электронный ресурс], </w:t>
      </w:r>
    </w:p>
    <w:p w14:paraId="6F23BA83" w14:textId="77777777" w:rsidR="006C50B6" w:rsidRPr="006C50B6" w:rsidRDefault="006C50B6" w:rsidP="006C50B6">
      <w:pPr>
        <w:ind w:left="720" w:firstLine="0"/>
        <w:contextualSpacing/>
        <w:rPr>
          <w:rFonts w:eastAsia="Times New Roman" w:cs="Times New Roman"/>
          <w:szCs w:val="28"/>
          <w:lang w:eastAsia="ru-RU"/>
        </w:rPr>
      </w:pPr>
      <w:r w:rsidRPr="006C50B6">
        <w:rPr>
          <w:rFonts w:eastAsia="Times New Roman" w:cs="Times New Roman"/>
          <w:szCs w:val="28"/>
          <w:lang w:val="en-US" w:eastAsia="ru-RU"/>
        </w:rPr>
        <w:t>URL</w:t>
      </w:r>
      <w:r w:rsidRPr="006C50B6">
        <w:rPr>
          <w:rFonts w:eastAsia="Times New Roman" w:cs="Times New Roman"/>
          <w:szCs w:val="28"/>
          <w:lang w:eastAsia="ru-RU"/>
        </w:rPr>
        <w:t>:</w:t>
      </w:r>
      <w:hyperlink r:id="rId13" w:history="1"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http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://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docs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.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oracle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.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com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/</w:t>
        </w:r>
        <w:proofErr w:type="spellStart"/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javase</w:t>
        </w:r>
        <w:proofErr w:type="spellEnd"/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tutorial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/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index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eastAsia="ru-RU"/>
          </w:rPr>
          <w:t>.</w:t>
        </w:r>
        <w:r w:rsidRPr="006C50B6">
          <w:rPr>
            <w:rFonts w:eastAsia="Times New Roman" w:cs="Times New Roman"/>
            <w:color w:val="0000FF" w:themeColor="hyperlink"/>
            <w:szCs w:val="28"/>
            <w:u w:val="single"/>
            <w:lang w:val="en-US" w:eastAsia="ru-RU"/>
          </w:rPr>
          <w:t>html</w:t>
        </w:r>
      </w:hyperlink>
      <w:r w:rsidRPr="006C50B6">
        <w:rPr>
          <w:rFonts w:eastAsia="Times New Roman" w:cs="Times New Roman"/>
          <w:szCs w:val="28"/>
          <w:lang w:eastAsia="ru-RU"/>
        </w:rPr>
        <w:t xml:space="preserve"> </w:t>
      </w:r>
    </w:p>
    <w:p w14:paraId="48B71A51" w14:textId="77777777" w:rsidR="006C50B6" w:rsidRPr="006C50B6" w:rsidRDefault="006C50B6" w:rsidP="006C50B6">
      <w:pPr>
        <w:ind w:left="720" w:firstLine="0"/>
        <w:contextualSpacing/>
        <w:rPr>
          <w:rFonts w:eastAsia="Times New Roman" w:cs="Times New Roman"/>
          <w:szCs w:val="28"/>
          <w:lang w:eastAsia="ru-RU"/>
        </w:rPr>
      </w:pPr>
      <w:r w:rsidRPr="006C50B6">
        <w:rPr>
          <w:rFonts w:eastAsia="Times New Roman" w:cs="Times New Roman"/>
          <w:szCs w:val="28"/>
          <w:lang w:eastAsia="ru-RU"/>
        </w:rPr>
        <w:t>(дата обращения:05.09.2020)</w:t>
      </w:r>
    </w:p>
    <w:p w14:paraId="2E2C5471" w14:textId="7D5CE20E" w:rsidR="00C045D5" w:rsidRPr="00C045D5" w:rsidRDefault="00C045D5" w:rsidP="00C045D5">
      <w:pPr>
        <w:pStyle w:val="2"/>
      </w:pPr>
      <w:bookmarkStart w:id="9" w:name="_GoBack"/>
      <w:bookmarkEnd w:id="9"/>
    </w:p>
    <w:sectPr w:rsidR="00C045D5" w:rsidRPr="00C045D5" w:rsidSect="0078766A">
      <w:footerReference w:type="default" r:id="rId14"/>
      <w:pgSz w:w="11906" w:h="16838" w:code="9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E0FFC" w14:textId="77777777" w:rsidR="007A0F78" w:rsidRDefault="007A0F78" w:rsidP="00904E08">
      <w:r>
        <w:separator/>
      </w:r>
    </w:p>
  </w:endnote>
  <w:endnote w:type="continuationSeparator" w:id="0">
    <w:p w14:paraId="1CD6A22C" w14:textId="77777777" w:rsidR="007A0F78" w:rsidRDefault="007A0F78" w:rsidP="0090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9158051"/>
      <w:docPartObj>
        <w:docPartGallery w:val="Page Numbers (Bottom of Page)"/>
        <w:docPartUnique/>
      </w:docPartObj>
    </w:sdtPr>
    <w:sdtEndPr/>
    <w:sdtContent>
      <w:p w14:paraId="09332589" w14:textId="77777777" w:rsidR="006F1ADA" w:rsidRDefault="006F1AD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3A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BC336" w14:textId="77777777" w:rsidR="007A0F78" w:rsidRDefault="007A0F78" w:rsidP="00904E08">
      <w:r>
        <w:separator/>
      </w:r>
    </w:p>
  </w:footnote>
  <w:footnote w:type="continuationSeparator" w:id="0">
    <w:p w14:paraId="54C9297D" w14:textId="77777777" w:rsidR="007A0F78" w:rsidRDefault="007A0F78" w:rsidP="00904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D9C"/>
    <w:multiLevelType w:val="multilevel"/>
    <w:tmpl w:val="CDBAEC66"/>
    <w:numStyleLink w:val="1"/>
  </w:abstractNum>
  <w:abstractNum w:abstractNumId="1">
    <w:nsid w:val="103F76C6"/>
    <w:multiLevelType w:val="multilevel"/>
    <w:tmpl w:val="22465972"/>
    <w:styleLink w:val="a"/>
    <w:lvl w:ilvl="0">
      <w:start w:val="1"/>
      <w:numFmt w:val="bullet"/>
      <w:pStyle w:val="a0"/>
      <w:lvlText w:val="─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D9E594D"/>
    <w:multiLevelType w:val="multilevel"/>
    <w:tmpl w:val="22465972"/>
    <w:numStyleLink w:val="a"/>
  </w:abstractNum>
  <w:abstractNum w:abstractNumId="3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874AF"/>
    <w:multiLevelType w:val="multilevel"/>
    <w:tmpl w:val="CDBAEC66"/>
    <w:styleLink w:val="1"/>
    <w:lvl w:ilvl="0">
      <w:start w:val="1"/>
      <w:numFmt w:val="russianLower"/>
      <w:pStyle w:val="a1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50"/>
    <w:rsid w:val="00001BA3"/>
    <w:rsid w:val="00002498"/>
    <w:rsid w:val="000262F4"/>
    <w:rsid w:val="00093C60"/>
    <w:rsid w:val="000F4C40"/>
    <w:rsid w:val="000F5EEB"/>
    <w:rsid w:val="0016666B"/>
    <w:rsid w:val="00294C76"/>
    <w:rsid w:val="002A35C4"/>
    <w:rsid w:val="002D3147"/>
    <w:rsid w:val="0031367C"/>
    <w:rsid w:val="00354D2C"/>
    <w:rsid w:val="0038419A"/>
    <w:rsid w:val="003914C9"/>
    <w:rsid w:val="00404615"/>
    <w:rsid w:val="00421791"/>
    <w:rsid w:val="004259E2"/>
    <w:rsid w:val="00441CF1"/>
    <w:rsid w:val="004533F9"/>
    <w:rsid w:val="004A03A4"/>
    <w:rsid w:val="004D3AE5"/>
    <w:rsid w:val="004F01D9"/>
    <w:rsid w:val="005221C4"/>
    <w:rsid w:val="00524D6E"/>
    <w:rsid w:val="00553FE6"/>
    <w:rsid w:val="00581789"/>
    <w:rsid w:val="005D7FC0"/>
    <w:rsid w:val="005E6910"/>
    <w:rsid w:val="00635CE9"/>
    <w:rsid w:val="006C50B6"/>
    <w:rsid w:val="006F0C07"/>
    <w:rsid w:val="006F1ADA"/>
    <w:rsid w:val="00752BED"/>
    <w:rsid w:val="00753FAA"/>
    <w:rsid w:val="00770958"/>
    <w:rsid w:val="00785523"/>
    <w:rsid w:val="0078766A"/>
    <w:rsid w:val="007A0F78"/>
    <w:rsid w:val="007E1B11"/>
    <w:rsid w:val="00804B32"/>
    <w:rsid w:val="008379CB"/>
    <w:rsid w:val="00876136"/>
    <w:rsid w:val="00887A65"/>
    <w:rsid w:val="008C4544"/>
    <w:rsid w:val="008F52EC"/>
    <w:rsid w:val="00903140"/>
    <w:rsid w:val="00904E08"/>
    <w:rsid w:val="00937B2E"/>
    <w:rsid w:val="0094413F"/>
    <w:rsid w:val="0098055D"/>
    <w:rsid w:val="00990CFC"/>
    <w:rsid w:val="009B45C9"/>
    <w:rsid w:val="009C4ED1"/>
    <w:rsid w:val="009C7902"/>
    <w:rsid w:val="00A12887"/>
    <w:rsid w:val="00A54F10"/>
    <w:rsid w:val="00AA1672"/>
    <w:rsid w:val="00AA4ED9"/>
    <w:rsid w:val="00B123FA"/>
    <w:rsid w:val="00B449FE"/>
    <w:rsid w:val="00B64E9A"/>
    <w:rsid w:val="00BC3CDB"/>
    <w:rsid w:val="00C045D5"/>
    <w:rsid w:val="00C22050"/>
    <w:rsid w:val="00C407A3"/>
    <w:rsid w:val="00C96CA8"/>
    <w:rsid w:val="00D941FE"/>
    <w:rsid w:val="00DC151C"/>
    <w:rsid w:val="00DE2A4B"/>
    <w:rsid w:val="00DE451B"/>
    <w:rsid w:val="00E21CC6"/>
    <w:rsid w:val="00ED3125"/>
    <w:rsid w:val="00F322FF"/>
    <w:rsid w:val="00F44DA9"/>
    <w:rsid w:val="00F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9992E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262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787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бк_заголовок1"/>
    <w:basedOn w:val="a2"/>
    <w:qFormat/>
    <w:rsid w:val="0078766A"/>
    <w:pPr>
      <w:keepNext/>
      <w:spacing w:before="120" w:after="120"/>
      <w:jc w:val="center"/>
      <w:outlineLvl w:val="0"/>
    </w:pPr>
    <w:rPr>
      <w:rFonts w:cs="Times New Roman"/>
      <w:b/>
      <w:szCs w:val="28"/>
    </w:rPr>
  </w:style>
  <w:style w:type="paragraph" w:styleId="a6">
    <w:name w:val="No Spacing"/>
    <w:uiPriority w:val="1"/>
    <w:qFormat/>
    <w:rsid w:val="00B123F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2">
    <w:name w:val="бк_заголовок2"/>
    <w:basedOn w:val="a2"/>
    <w:qFormat/>
    <w:rsid w:val="0078766A"/>
    <w:pPr>
      <w:keepNext/>
      <w:spacing w:before="60" w:after="60"/>
      <w:outlineLvl w:val="1"/>
    </w:pPr>
    <w:rPr>
      <w:b/>
    </w:rPr>
  </w:style>
  <w:style w:type="paragraph" w:customStyle="1" w:styleId="3">
    <w:name w:val="бк_заголовок3"/>
    <w:basedOn w:val="a2"/>
    <w:qFormat/>
    <w:rsid w:val="0078766A"/>
    <w:pPr>
      <w:keepNext/>
      <w:spacing w:before="60" w:after="60"/>
      <w:outlineLvl w:val="2"/>
    </w:pPr>
    <w:rPr>
      <w:b/>
    </w:rPr>
  </w:style>
  <w:style w:type="paragraph" w:customStyle="1" w:styleId="a7">
    <w:name w:val="бк_Стиль_текста"/>
    <w:basedOn w:val="a2"/>
    <w:qFormat/>
    <w:rsid w:val="0078766A"/>
  </w:style>
  <w:style w:type="table" w:customStyle="1" w:styleId="a8">
    <w:name w:val="бк_стиль_таблицы"/>
    <w:basedOn w:val="a4"/>
    <w:uiPriority w:val="99"/>
    <w:rsid w:val="000F4C40"/>
    <w:pPr>
      <w:keepNext/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8"/>
      </w:rPr>
    </w:tblStylePr>
  </w:style>
  <w:style w:type="table" w:styleId="a9">
    <w:name w:val="Table Grid"/>
    <w:basedOn w:val="a4"/>
    <w:uiPriority w:val="59"/>
    <w:rsid w:val="00D9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Colorful Grid Accent 6"/>
    <w:basedOn w:val="a4"/>
    <w:uiPriority w:val="73"/>
    <w:rsid w:val="00B64E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a">
    <w:name w:val="Balloon Text"/>
    <w:basedOn w:val="a2"/>
    <w:link w:val="ab"/>
    <w:uiPriority w:val="99"/>
    <w:semiHidden/>
    <w:unhideWhenUsed/>
    <w:rsid w:val="0087613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76136"/>
    <w:rPr>
      <w:rFonts w:ascii="Tahoma" w:hAnsi="Tahoma" w:cs="Tahoma"/>
      <w:sz w:val="16"/>
      <w:szCs w:val="16"/>
    </w:rPr>
  </w:style>
  <w:style w:type="paragraph" w:styleId="ac">
    <w:name w:val="header"/>
    <w:basedOn w:val="a2"/>
    <w:link w:val="ad"/>
    <w:uiPriority w:val="99"/>
    <w:unhideWhenUsed/>
    <w:rsid w:val="00904E0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rsid w:val="00904E08"/>
    <w:rPr>
      <w:rFonts w:ascii="Times New Roman" w:hAnsi="Times New Roman"/>
      <w:sz w:val="28"/>
    </w:rPr>
  </w:style>
  <w:style w:type="paragraph" w:styleId="ae">
    <w:name w:val="footer"/>
    <w:basedOn w:val="a2"/>
    <w:link w:val="af"/>
    <w:uiPriority w:val="99"/>
    <w:unhideWhenUsed/>
    <w:rsid w:val="00904E0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904E08"/>
    <w:rPr>
      <w:rFonts w:ascii="Times New Roman" w:hAnsi="Times New Roman"/>
      <w:sz w:val="28"/>
    </w:rPr>
  </w:style>
  <w:style w:type="numbering" w:customStyle="1" w:styleId="a">
    <w:name w:val="бк_Стиль_списка_маркированный"/>
    <w:basedOn w:val="a5"/>
    <w:uiPriority w:val="99"/>
    <w:rsid w:val="002D3147"/>
    <w:pPr>
      <w:numPr>
        <w:numId w:val="1"/>
      </w:numPr>
    </w:pPr>
  </w:style>
  <w:style w:type="paragraph" w:styleId="af0">
    <w:name w:val="List Paragraph"/>
    <w:basedOn w:val="a2"/>
    <w:link w:val="af1"/>
    <w:uiPriority w:val="34"/>
    <w:qFormat/>
    <w:rsid w:val="006F0C07"/>
    <w:pPr>
      <w:ind w:left="720"/>
      <w:contextualSpacing/>
    </w:pPr>
  </w:style>
  <w:style w:type="paragraph" w:customStyle="1" w:styleId="a0">
    <w:name w:val="бк_марк_стиль"/>
    <w:basedOn w:val="af0"/>
    <w:link w:val="af2"/>
    <w:qFormat/>
    <w:rsid w:val="0078766A"/>
    <w:pPr>
      <w:numPr>
        <w:numId w:val="3"/>
      </w:numPr>
      <w:spacing w:before="60"/>
    </w:pPr>
    <w:rPr>
      <w:lang w:val="en-US"/>
    </w:rPr>
  </w:style>
  <w:style w:type="numbering" w:customStyle="1" w:styleId="1">
    <w:name w:val="бк_нум_список_1"/>
    <w:basedOn w:val="a5"/>
    <w:uiPriority w:val="99"/>
    <w:rsid w:val="000F4C40"/>
    <w:pPr>
      <w:numPr>
        <w:numId w:val="2"/>
      </w:numPr>
    </w:pPr>
  </w:style>
  <w:style w:type="paragraph" w:customStyle="1" w:styleId="a1">
    <w:name w:val="бк_нум_список"/>
    <w:basedOn w:val="af0"/>
    <w:link w:val="af3"/>
    <w:qFormat/>
    <w:rsid w:val="0078766A"/>
    <w:pPr>
      <w:numPr>
        <w:numId w:val="4"/>
      </w:numPr>
    </w:pPr>
  </w:style>
  <w:style w:type="character" w:customStyle="1" w:styleId="af1">
    <w:name w:val="Абзац списка Знак"/>
    <w:basedOn w:val="a3"/>
    <w:link w:val="af0"/>
    <w:uiPriority w:val="34"/>
    <w:rsid w:val="002D3147"/>
    <w:rPr>
      <w:rFonts w:ascii="Times New Roman" w:hAnsi="Times New Roman"/>
      <w:sz w:val="28"/>
    </w:rPr>
  </w:style>
  <w:style w:type="character" w:customStyle="1" w:styleId="af2">
    <w:name w:val="бк_марк_стиль Знак"/>
    <w:basedOn w:val="af1"/>
    <w:link w:val="a0"/>
    <w:rsid w:val="0078766A"/>
    <w:rPr>
      <w:rFonts w:ascii="Times New Roman" w:hAnsi="Times New Roman"/>
      <w:sz w:val="28"/>
      <w:lang w:val="en-US"/>
    </w:rPr>
  </w:style>
  <w:style w:type="character" w:customStyle="1" w:styleId="af3">
    <w:name w:val="бк_нум_список Знак"/>
    <w:basedOn w:val="af1"/>
    <w:link w:val="a1"/>
    <w:rsid w:val="0078766A"/>
    <w:rPr>
      <w:rFonts w:ascii="Times New Roman" w:hAnsi="Times New Roman"/>
      <w:sz w:val="28"/>
    </w:rPr>
  </w:style>
  <w:style w:type="character" w:customStyle="1" w:styleId="11">
    <w:name w:val="Заголовок 1 Знак"/>
    <w:basedOn w:val="a3"/>
    <w:link w:val="10"/>
    <w:uiPriority w:val="9"/>
    <w:rsid w:val="007876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TOC Heading"/>
    <w:basedOn w:val="10"/>
    <w:next w:val="a2"/>
    <w:uiPriority w:val="39"/>
    <w:unhideWhenUsed/>
    <w:qFormat/>
    <w:rsid w:val="0078766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0">
    <w:name w:val="toc 2"/>
    <w:basedOn w:val="a2"/>
    <w:next w:val="a2"/>
    <w:autoRedefine/>
    <w:uiPriority w:val="39"/>
    <w:unhideWhenUsed/>
    <w:rsid w:val="002A35C4"/>
    <w:pPr>
      <w:tabs>
        <w:tab w:val="right" w:leader="dot" w:pos="9911"/>
      </w:tabs>
      <w:ind w:left="221"/>
    </w:pPr>
  </w:style>
  <w:style w:type="character" w:styleId="af5">
    <w:name w:val="Hyperlink"/>
    <w:basedOn w:val="a3"/>
    <w:uiPriority w:val="99"/>
    <w:unhideWhenUsed/>
    <w:rsid w:val="0078766A"/>
    <w:rPr>
      <w:color w:val="0000FF" w:themeColor="hyperlink"/>
      <w:u w:val="single"/>
    </w:rPr>
  </w:style>
  <w:style w:type="paragraph" w:styleId="13">
    <w:name w:val="toc 1"/>
    <w:basedOn w:val="a2"/>
    <w:next w:val="a2"/>
    <w:autoRedefine/>
    <w:uiPriority w:val="39"/>
    <w:unhideWhenUsed/>
    <w:rsid w:val="008C4544"/>
    <w:pPr>
      <w:spacing w:after="100"/>
    </w:pPr>
  </w:style>
  <w:style w:type="table" w:customStyle="1" w:styleId="14">
    <w:name w:val="Сетка таблицы1"/>
    <w:basedOn w:val="a4"/>
    <w:next w:val="a9"/>
    <w:uiPriority w:val="59"/>
    <w:rsid w:val="0016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4"/>
    <w:next w:val="a9"/>
    <w:uiPriority w:val="59"/>
    <w:rsid w:val="00C9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2"/>
    <w:link w:val="HTML0"/>
    <w:uiPriority w:val="99"/>
    <w:semiHidden/>
    <w:unhideWhenUsed/>
    <w:rsid w:val="00C04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045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3"/>
    <w:rsid w:val="002A35C4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3"/>
    <w:rsid w:val="002A35C4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262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787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бк_заголовок1"/>
    <w:basedOn w:val="a2"/>
    <w:qFormat/>
    <w:rsid w:val="0078766A"/>
    <w:pPr>
      <w:keepNext/>
      <w:spacing w:before="120" w:after="120"/>
      <w:jc w:val="center"/>
      <w:outlineLvl w:val="0"/>
    </w:pPr>
    <w:rPr>
      <w:rFonts w:cs="Times New Roman"/>
      <w:b/>
      <w:szCs w:val="28"/>
    </w:rPr>
  </w:style>
  <w:style w:type="paragraph" w:styleId="a6">
    <w:name w:val="No Spacing"/>
    <w:uiPriority w:val="1"/>
    <w:qFormat/>
    <w:rsid w:val="00B123F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2">
    <w:name w:val="бк_заголовок2"/>
    <w:basedOn w:val="a2"/>
    <w:qFormat/>
    <w:rsid w:val="0078766A"/>
    <w:pPr>
      <w:keepNext/>
      <w:spacing w:before="60" w:after="60"/>
      <w:outlineLvl w:val="1"/>
    </w:pPr>
    <w:rPr>
      <w:b/>
    </w:rPr>
  </w:style>
  <w:style w:type="paragraph" w:customStyle="1" w:styleId="3">
    <w:name w:val="бк_заголовок3"/>
    <w:basedOn w:val="a2"/>
    <w:qFormat/>
    <w:rsid w:val="0078766A"/>
    <w:pPr>
      <w:keepNext/>
      <w:spacing w:before="60" w:after="60"/>
      <w:outlineLvl w:val="2"/>
    </w:pPr>
    <w:rPr>
      <w:b/>
    </w:rPr>
  </w:style>
  <w:style w:type="paragraph" w:customStyle="1" w:styleId="a7">
    <w:name w:val="бк_Стиль_текста"/>
    <w:basedOn w:val="a2"/>
    <w:qFormat/>
    <w:rsid w:val="0078766A"/>
  </w:style>
  <w:style w:type="table" w:customStyle="1" w:styleId="a8">
    <w:name w:val="бк_стиль_таблицы"/>
    <w:basedOn w:val="a4"/>
    <w:uiPriority w:val="99"/>
    <w:rsid w:val="000F4C40"/>
    <w:pPr>
      <w:keepNext/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8"/>
      </w:rPr>
    </w:tblStylePr>
  </w:style>
  <w:style w:type="table" w:styleId="a9">
    <w:name w:val="Table Grid"/>
    <w:basedOn w:val="a4"/>
    <w:uiPriority w:val="59"/>
    <w:rsid w:val="00D9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Colorful Grid Accent 6"/>
    <w:basedOn w:val="a4"/>
    <w:uiPriority w:val="73"/>
    <w:rsid w:val="00B64E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a">
    <w:name w:val="Balloon Text"/>
    <w:basedOn w:val="a2"/>
    <w:link w:val="ab"/>
    <w:uiPriority w:val="99"/>
    <w:semiHidden/>
    <w:unhideWhenUsed/>
    <w:rsid w:val="0087613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76136"/>
    <w:rPr>
      <w:rFonts w:ascii="Tahoma" w:hAnsi="Tahoma" w:cs="Tahoma"/>
      <w:sz w:val="16"/>
      <w:szCs w:val="16"/>
    </w:rPr>
  </w:style>
  <w:style w:type="paragraph" w:styleId="ac">
    <w:name w:val="header"/>
    <w:basedOn w:val="a2"/>
    <w:link w:val="ad"/>
    <w:uiPriority w:val="99"/>
    <w:unhideWhenUsed/>
    <w:rsid w:val="00904E0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rsid w:val="00904E08"/>
    <w:rPr>
      <w:rFonts w:ascii="Times New Roman" w:hAnsi="Times New Roman"/>
      <w:sz w:val="28"/>
    </w:rPr>
  </w:style>
  <w:style w:type="paragraph" w:styleId="ae">
    <w:name w:val="footer"/>
    <w:basedOn w:val="a2"/>
    <w:link w:val="af"/>
    <w:uiPriority w:val="99"/>
    <w:unhideWhenUsed/>
    <w:rsid w:val="00904E0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904E08"/>
    <w:rPr>
      <w:rFonts w:ascii="Times New Roman" w:hAnsi="Times New Roman"/>
      <w:sz w:val="28"/>
    </w:rPr>
  </w:style>
  <w:style w:type="numbering" w:customStyle="1" w:styleId="a">
    <w:name w:val="бк_Стиль_списка_маркированный"/>
    <w:basedOn w:val="a5"/>
    <w:uiPriority w:val="99"/>
    <w:rsid w:val="002D3147"/>
    <w:pPr>
      <w:numPr>
        <w:numId w:val="1"/>
      </w:numPr>
    </w:pPr>
  </w:style>
  <w:style w:type="paragraph" w:styleId="af0">
    <w:name w:val="List Paragraph"/>
    <w:basedOn w:val="a2"/>
    <w:link w:val="af1"/>
    <w:uiPriority w:val="34"/>
    <w:qFormat/>
    <w:rsid w:val="006F0C07"/>
    <w:pPr>
      <w:ind w:left="720"/>
      <w:contextualSpacing/>
    </w:pPr>
  </w:style>
  <w:style w:type="paragraph" w:customStyle="1" w:styleId="a0">
    <w:name w:val="бк_марк_стиль"/>
    <w:basedOn w:val="af0"/>
    <w:link w:val="af2"/>
    <w:qFormat/>
    <w:rsid w:val="0078766A"/>
    <w:pPr>
      <w:numPr>
        <w:numId w:val="3"/>
      </w:numPr>
      <w:spacing w:before="60"/>
    </w:pPr>
    <w:rPr>
      <w:lang w:val="en-US"/>
    </w:rPr>
  </w:style>
  <w:style w:type="numbering" w:customStyle="1" w:styleId="1">
    <w:name w:val="бк_нум_список_1"/>
    <w:basedOn w:val="a5"/>
    <w:uiPriority w:val="99"/>
    <w:rsid w:val="000F4C40"/>
    <w:pPr>
      <w:numPr>
        <w:numId w:val="2"/>
      </w:numPr>
    </w:pPr>
  </w:style>
  <w:style w:type="paragraph" w:customStyle="1" w:styleId="a1">
    <w:name w:val="бк_нум_список"/>
    <w:basedOn w:val="af0"/>
    <w:link w:val="af3"/>
    <w:qFormat/>
    <w:rsid w:val="0078766A"/>
    <w:pPr>
      <w:numPr>
        <w:numId w:val="4"/>
      </w:numPr>
    </w:pPr>
  </w:style>
  <w:style w:type="character" w:customStyle="1" w:styleId="af1">
    <w:name w:val="Абзац списка Знак"/>
    <w:basedOn w:val="a3"/>
    <w:link w:val="af0"/>
    <w:uiPriority w:val="34"/>
    <w:rsid w:val="002D3147"/>
    <w:rPr>
      <w:rFonts w:ascii="Times New Roman" w:hAnsi="Times New Roman"/>
      <w:sz w:val="28"/>
    </w:rPr>
  </w:style>
  <w:style w:type="character" w:customStyle="1" w:styleId="af2">
    <w:name w:val="бк_марк_стиль Знак"/>
    <w:basedOn w:val="af1"/>
    <w:link w:val="a0"/>
    <w:rsid w:val="0078766A"/>
    <w:rPr>
      <w:rFonts w:ascii="Times New Roman" w:hAnsi="Times New Roman"/>
      <w:sz w:val="28"/>
      <w:lang w:val="en-US"/>
    </w:rPr>
  </w:style>
  <w:style w:type="character" w:customStyle="1" w:styleId="af3">
    <w:name w:val="бк_нум_список Знак"/>
    <w:basedOn w:val="af1"/>
    <w:link w:val="a1"/>
    <w:rsid w:val="0078766A"/>
    <w:rPr>
      <w:rFonts w:ascii="Times New Roman" w:hAnsi="Times New Roman"/>
      <w:sz w:val="28"/>
    </w:rPr>
  </w:style>
  <w:style w:type="character" w:customStyle="1" w:styleId="11">
    <w:name w:val="Заголовок 1 Знак"/>
    <w:basedOn w:val="a3"/>
    <w:link w:val="10"/>
    <w:uiPriority w:val="9"/>
    <w:rsid w:val="007876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4">
    <w:name w:val="TOC Heading"/>
    <w:basedOn w:val="10"/>
    <w:next w:val="a2"/>
    <w:uiPriority w:val="39"/>
    <w:unhideWhenUsed/>
    <w:qFormat/>
    <w:rsid w:val="0078766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0">
    <w:name w:val="toc 2"/>
    <w:basedOn w:val="a2"/>
    <w:next w:val="a2"/>
    <w:autoRedefine/>
    <w:uiPriority w:val="39"/>
    <w:unhideWhenUsed/>
    <w:rsid w:val="002A35C4"/>
    <w:pPr>
      <w:tabs>
        <w:tab w:val="right" w:leader="dot" w:pos="9911"/>
      </w:tabs>
      <w:ind w:left="221"/>
    </w:pPr>
  </w:style>
  <w:style w:type="character" w:styleId="af5">
    <w:name w:val="Hyperlink"/>
    <w:basedOn w:val="a3"/>
    <w:uiPriority w:val="99"/>
    <w:unhideWhenUsed/>
    <w:rsid w:val="0078766A"/>
    <w:rPr>
      <w:color w:val="0000FF" w:themeColor="hyperlink"/>
      <w:u w:val="single"/>
    </w:rPr>
  </w:style>
  <w:style w:type="paragraph" w:styleId="13">
    <w:name w:val="toc 1"/>
    <w:basedOn w:val="a2"/>
    <w:next w:val="a2"/>
    <w:autoRedefine/>
    <w:uiPriority w:val="39"/>
    <w:unhideWhenUsed/>
    <w:rsid w:val="008C4544"/>
    <w:pPr>
      <w:spacing w:after="100"/>
    </w:pPr>
  </w:style>
  <w:style w:type="table" w:customStyle="1" w:styleId="14">
    <w:name w:val="Сетка таблицы1"/>
    <w:basedOn w:val="a4"/>
    <w:next w:val="a9"/>
    <w:uiPriority w:val="59"/>
    <w:rsid w:val="00166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4"/>
    <w:next w:val="a9"/>
    <w:uiPriority w:val="59"/>
    <w:rsid w:val="00C9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2"/>
    <w:link w:val="HTML0"/>
    <w:uiPriority w:val="99"/>
    <w:semiHidden/>
    <w:unhideWhenUsed/>
    <w:rsid w:val="00C04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045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3"/>
    <w:rsid w:val="002A35C4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3"/>
    <w:rsid w:val="002A35C4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oracle.com/javase/tutorial/index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cs.oracle.com/javase/7/docs/api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STU\Computer%20science\&#1080;&#1085;&#1092;%20&#1083;&#1072;&#1073;\lab_1_do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9431-8B7F-4791-99F1-952406DB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lab_1_dot.dotx</Template>
  <TotalTime>93</TotalTime>
  <Pages>12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Kamron</dc:creator>
  <cp:lastModifiedBy>stud</cp:lastModifiedBy>
  <cp:revision>7</cp:revision>
  <dcterms:created xsi:type="dcterms:W3CDTF">2020-09-08T13:12:00Z</dcterms:created>
  <dcterms:modified xsi:type="dcterms:W3CDTF">2020-09-17T05:18:00Z</dcterms:modified>
</cp:coreProperties>
</file>