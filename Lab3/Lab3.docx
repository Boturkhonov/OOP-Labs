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48A" w14:textId="67D3845F" w:rsidR="00753FAA" w:rsidRDefault="004F13B0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50491279"/>
      <w:bookmarkEnd w:id="0"/>
      <w:r w:rsidRPr="004F13B0">
        <w:rPr>
          <w:rFonts w:eastAsia="Times New Roman" w:cs="Times New Roman"/>
          <w:szCs w:val="28"/>
          <w:lang w:eastAsia="ru-RU"/>
        </w:rPr>
        <w:t>+</w:t>
      </w:r>
      <w:r w:rsidR="00753FA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131A384C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6FEE8051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BBD92EC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</w:t>
      </w:r>
      <w:r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22BA2600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53FAA" w14:paraId="62F05887" w14:textId="77777777" w:rsidTr="00753FAA">
        <w:trPr>
          <w:jc w:val="center"/>
        </w:trPr>
        <w:tc>
          <w:tcPr>
            <w:tcW w:w="5848" w:type="dxa"/>
            <w:hideMark/>
          </w:tcPr>
          <w:p w14:paraId="5A50A5A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753FAA" w14:paraId="277064EC" w14:textId="77777777" w:rsidTr="00753FAA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8110DB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1DDC7087" w14:textId="77777777" w:rsidR="00753FAA" w:rsidRDefault="00753FAA" w:rsidP="00753FAA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53FAA" w14:paraId="1B6B57C4" w14:textId="77777777" w:rsidTr="00753FAA">
        <w:trPr>
          <w:jc w:val="center"/>
        </w:trPr>
        <w:tc>
          <w:tcPr>
            <w:tcW w:w="8044" w:type="dxa"/>
            <w:hideMark/>
          </w:tcPr>
          <w:p w14:paraId="2CD5A6C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753FAA" w14:paraId="11BEC6E0" w14:textId="77777777" w:rsidTr="00753FAA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12B447" w14:textId="1E7FB00C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 лабораторной работе №</w:t>
            </w:r>
            <w:r w:rsidR="006C60CE" w:rsidRPr="006C60CE">
              <w:rPr>
                <w:rFonts w:eastAsia="Times New Roman" w:cs="Times New Roman"/>
                <w:szCs w:val="28"/>
                <w:u w:val="single"/>
                <w:lang w:eastAsia="ru-RU"/>
              </w:rPr>
              <w:t>3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br/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по дисциплине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«</w:t>
            </w:r>
            <w:r w:rsidRPr="00753FAA">
              <w:rPr>
                <w:rFonts w:eastAsia="Times New Roman" w:cs="Times New Roman"/>
                <w:szCs w:val="28"/>
                <w:u w:val="single"/>
                <w:lang w:eastAsia="ru-RU"/>
              </w:rPr>
              <w:t>Объектно-ориентированное программирование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»</w:t>
            </w:r>
          </w:p>
          <w:p w14:paraId="0C581254" w14:textId="77777777" w:rsidR="006C60CE" w:rsidRPr="006C60CE" w:rsidRDefault="00753FAA" w:rsidP="006C60CE">
            <w:pPr>
              <w:ind w:firstLine="0"/>
              <w:jc w:val="center"/>
              <w:rPr>
                <w:rFonts w:cs="Times New Roman"/>
              </w:rPr>
            </w:pPr>
            <w:r w:rsidRPr="007F4344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6C60CE" w:rsidRPr="006C60CE">
              <w:rPr>
                <w:rFonts w:cs="Times New Roman"/>
              </w:rPr>
              <w:t>Работа с потоками данных и обработка</w:t>
            </w:r>
          </w:p>
          <w:p w14:paraId="689AB280" w14:textId="29C3CA7A" w:rsidR="00753FAA" w:rsidRDefault="006C60CE" w:rsidP="006C60CE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60CE">
              <w:rPr>
                <w:rFonts w:cs="Times New Roman"/>
              </w:rPr>
              <w:t>исключений</w:t>
            </w:r>
            <w:r w:rsidR="00753FAA" w:rsidRPr="007F4344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753FAA" w14:paraId="29ACCEF6" w14:textId="77777777" w:rsidTr="00753FAA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E02F7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598A4CB0" w14:textId="40DF304D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Вариант №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9</w:t>
            </w:r>
          </w:p>
        </w:tc>
      </w:tr>
    </w:tbl>
    <w:p w14:paraId="658C70BB" w14:textId="77777777" w:rsidR="00753FAA" w:rsidRDefault="00753FAA" w:rsidP="00753FAA">
      <w:pPr>
        <w:spacing w:before="108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53FAA" w14:paraId="17A9035E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57CDAD1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08755E0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A5589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774439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84AA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F03A7E1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C2EB7" w14:textId="77777777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К.У.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Ботурхонов</w:t>
            </w:r>
            <w:proofErr w:type="spellEnd"/>
          </w:p>
        </w:tc>
      </w:tr>
      <w:tr w:rsidR="00753FAA" w14:paraId="7CD504FD" w14:textId="77777777" w:rsidTr="00753FAA">
        <w:trPr>
          <w:jc w:val="center"/>
        </w:trPr>
        <w:tc>
          <w:tcPr>
            <w:tcW w:w="2552" w:type="dxa"/>
          </w:tcPr>
          <w:p w14:paraId="49F2DB4E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04D414F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35AC4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411E605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62562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688EDAC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6BACE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3D8C36EF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132D4D68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BFF4D0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1C3B9D0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3603DCF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0341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331B19B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B666A3" w14:textId="482498F3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53FAA">
              <w:rPr>
                <w:rFonts w:eastAsia="Times New Roman" w:cs="Times New Roman"/>
                <w:szCs w:val="28"/>
                <w:lang w:eastAsia="ru-RU"/>
              </w:rPr>
              <w:t>Т.В. Маланова</w:t>
            </w:r>
          </w:p>
        </w:tc>
      </w:tr>
      <w:tr w:rsidR="00753FAA" w14:paraId="0D0D3781" w14:textId="77777777" w:rsidTr="00753FAA">
        <w:trPr>
          <w:trHeight w:val="458"/>
          <w:jc w:val="center"/>
        </w:trPr>
        <w:tc>
          <w:tcPr>
            <w:tcW w:w="2552" w:type="dxa"/>
          </w:tcPr>
          <w:p w14:paraId="47243F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54AE62D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4111E35D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664C2EC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ABEA9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4552F88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4EE7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6D9016D4" w14:textId="77777777" w:rsidTr="00753FAA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4F171565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CB31C" w14:textId="77777777" w:rsidR="00753FAA" w:rsidRDefault="00753FAA" w:rsidP="00753FAA">
            <w:pPr>
              <w:tabs>
                <w:tab w:val="left" w:pos="157"/>
              </w:tabs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BC8C52A" w14:textId="77777777" w:rsidR="00753FAA" w:rsidRDefault="00753FAA" w:rsidP="00753FAA">
      <w:pPr>
        <w:spacing w:before="96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040C9BA" w14:textId="77777777" w:rsidR="00753FAA" w:rsidRDefault="00753FAA" w:rsidP="00A12887">
      <w:pPr>
        <w:spacing w:before="200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Иркутск 2020 г.</w:t>
      </w:r>
    </w:p>
    <w:p w14:paraId="41844AFE" w14:textId="201EAABB" w:rsidR="00A54F10" w:rsidRDefault="00A54F10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hAnsiTheme="minorHAnsi"/>
          <w:b/>
          <w:sz w:val="22"/>
        </w:rPr>
        <w:id w:val="1638454064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14:paraId="1129C28D" w14:textId="21E47816" w:rsidR="008C4544" w:rsidRPr="008C4544" w:rsidRDefault="008C4544" w:rsidP="002A35C4">
          <w:pPr>
            <w:jc w:val="center"/>
          </w:pPr>
          <w:r w:rsidRPr="002A35C4">
            <w:rPr>
              <w:b/>
              <w:bCs/>
            </w:rPr>
            <w:t>Содержание</w:t>
          </w:r>
        </w:p>
        <w:p w14:paraId="59ECF17C" w14:textId="3FF1AB41" w:rsidR="00520DA0" w:rsidRDefault="008C4544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8100" w:history="1">
            <w:r w:rsidR="00520DA0" w:rsidRPr="00735512">
              <w:rPr>
                <w:rStyle w:val="af5"/>
                <w:noProof/>
              </w:rPr>
              <w:t>1 Постановка задачи</w:t>
            </w:r>
            <w:r w:rsidR="00520DA0">
              <w:rPr>
                <w:noProof/>
                <w:webHidden/>
              </w:rPr>
              <w:tab/>
            </w:r>
            <w:r w:rsidR="00520DA0">
              <w:rPr>
                <w:noProof/>
                <w:webHidden/>
              </w:rPr>
              <w:fldChar w:fldCharType="begin"/>
            </w:r>
            <w:r w:rsidR="00520DA0">
              <w:rPr>
                <w:noProof/>
                <w:webHidden/>
              </w:rPr>
              <w:instrText xml:space="preserve"> PAGEREF _Toc53658100 \h </w:instrText>
            </w:r>
            <w:r w:rsidR="00520DA0">
              <w:rPr>
                <w:noProof/>
                <w:webHidden/>
              </w:rPr>
            </w:r>
            <w:r w:rsidR="00520DA0">
              <w:rPr>
                <w:noProof/>
                <w:webHidden/>
              </w:rPr>
              <w:fldChar w:fldCharType="separate"/>
            </w:r>
            <w:r w:rsidR="00520DA0">
              <w:rPr>
                <w:noProof/>
                <w:webHidden/>
              </w:rPr>
              <w:t>3</w:t>
            </w:r>
            <w:r w:rsidR="00520DA0">
              <w:rPr>
                <w:noProof/>
                <w:webHidden/>
              </w:rPr>
              <w:fldChar w:fldCharType="end"/>
            </w:r>
          </w:hyperlink>
        </w:p>
        <w:p w14:paraId="71F91AE7" w14:textId="2B614C2C" w:rsidR="00520DA0" w:rsidRDefault="00520DA0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58101" w:history="1">
            <w:r w:rsidRPr="00735512">
              <w:rPr>
                <w:rStyle w:val="af5"/>
                <w:noProof/>
              </w:rPr>
              <w:t xml:space="preserve">2 </w:t>
            </w:r>
            <w:r w:rsidRPr="00735512">
              <w:rPr>
                <w:rStyle w:val="af5"/>
                <w:rFonts w:ascii="TimesNewRoman" w:hAnsi="TimesNewRoman"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0F98" w14:textId="7335777D" w:rsidR="00520DA0" w:rsidRDefault="00520DA0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58102" w:history="1">
            <w:r w:rsidRPr="00735512">
              <w:rPr>
                <w:rStyle w:val="af5"/>
                <w:noProof/>
              </w:rPr>
              <w:t>3 Описание методов классов и спецификация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27D6" w14:textId="2F9FEE3C" w:rsidR="00520DA0" w:rsidRDefault="00520DA0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58103" w:history="1">
            <w:r w:rsidRPr="00735512">
              <w:rPr>
                <w:rStyle w:val="af5"/>
                <w:noProof/>
                <w:lang w:eastAsia="ru-RU"/>
              </w:rPr>
              <w:t>4</w:t>
            </w:r>
            <w:r w:rsidRPr="00735512">
              <w:rPr>
                <w:rStyle w:val="af5"/>
                <w:noProof/>
                <w:lang w:val="en-US" w:eastAsia="ru-RU"/>
              </w:rPr>
              <w:t xml:space="preserve"> </w:t>
            </w:r>
            <w:r w:rsidRPr="00735512">
              <w:rPr>
                <w:rStyle w:val="af5"/>
                <w:noProof/>
                <w:lang w:eastAsia="ru-RU"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330E" w14:textId="16C869EC" w:rsidR="00520DA0" w:rsidRDefault="00520DA0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58104" w:history="1">
            <w:r w:rsidRPr="00735512">
              <w:rPr>
                <w:rStyle w:val="af5"/>
                <w:noProof/>
              </w:rPr>
              <w:t>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72A8" w14:textId="2FDAC1EC" w:rsidR="00520DA0" w:rsidRDefault="00520DA0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58105" w:history="1">
            <w:r w:rsidRPr="00735512">
              <w:rPr>
                <w:rStyle w:val="af5"/>
                <w:noProof/>
              </w:rPr>
              <w:t>6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7751" w14:textId="73B03E67" w:rsidR="00520DA0" w:rsidRDefault="00520DA0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58106" w:history="1">
            <w:r w:rsidRPr="00735512">
              <w:rPr>
                <w:rStyle w:val="af5"/>
                <w:noProof/>
              </w:rPr>
              <w:t>Список</w:t>
            </w:r>
            <w:r w:rsidRPr="00735512">
              <w:rPr>
                <w:rStyle w:val="af5"/>
                <w:noProof/>
                <w:lang w:val="en-US"/>
              </w:rPr>
              <w:t xml:space="preserve"> </w:t>
            </w:r>
            <w:r w:rsidRPr="00735512">
              <w:rPr>
                <w:rStyle w:val="af5"/>
                <w:noProof/>
              </w:rPr>
              <w:t>использованных</w:t>
            </w:r>
            <w:r w:rsidRPr="00735512">
              <w:rPr>
                <w:rStyle w:val="af5"/>
                <w:noProof/>
                <w:lang w:val="en-US"/>
              </w:rPr>
              <w:t xml:space="preserve"> </w:t>
            </w:r>
            <w:r w:rsidRPr="00735512">
              <w:rPr>
                <w:rStyle w:val="af5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591E" w14:textId="6996218F" w:rsidR="008C4544" w:rsidRDefault="008C4544">
          <w:r>
            <w:rPr>
              <w:b/>
              <w:bCs/>
            </w:rPr>
            <w:fldChar w:fldCharType="end"/>
          </w:r>
        </w:p>
      </w:sdtContent>
    </w:sdt>
    <w:p w14:paraId="53889735" w14:textId="07C296C0" w:rsidR="00A54F10" w:rsidRDefault="00A54F10">
      <w:pPr>
        <w:spacing w:after="200" w:line="276" w:lineRule="auto"/>
        <w:ind w:firstLine="0"/>
        <w:jc w:val="left"/>
      </w:pPr>
      <w:r>
        <w:br w:type="page"/>
      </w:r>
    </w:p>
    <w:p w14:paraId="4F1DE817" w14:textId="63CCBB8C" w:rsidR="000F4C40" w:rsidRDefault="00A54F10" w:rsidP="0078766A">
      <w:pPr>
        <w:pStyle w:val="2"/>
      </w:pPr>
      <w:bookmarkStart w:id="1" w:name="_Toc53658100"/>
      <w:r w:rsidRPr="00A54F10">
        <w:lastRenderedPageBreak/>
        <w:t>1 Постановка задачи</w:t>
      </w:r>
      <w:bookmarkEnd w:id="1"/>
    </w:p>
    <w:p w14:paraId="7EE8A5D1" w14:textId="77777777" w:rsidR="00937B2E" w:rsidRDefault="00937B2E" w:rsidP="00937B2E">
      <w:pPr>
        <w:pStyle w:val="a7"/>
      </w:pPr>
      <w:r>
        <w:t>a. Сгенерируйте числовой ряд длиной не более 50, представляющий</w:t>
      </w:r>
    </w:p>
    <w:p w14:paraId="3E2E4D52" w14:textId="77777777" w:rsidR="00937B2E" w:rsidRDefault="00937B2E" w:rsidP="00937B2E">
      <w:pPr>
        <w:pStyle w:val="a7"/>
        <w:ind w:firstLine="0"/>
      </w:pPr>
      <w:r>
        <w:t>собой числа Фибоначчи (каждый последующий элемент представляют суммы двух предыдущих, первые два элемента равны 1). Выведите на печать первые 10, отмечая четные числа каким-нибудь</w:t>
      </w:r>
    </w:p>
    <w:p w14:paraId="11590926" w14:textId="77777777" w:rsidR="00937B2E" w:rsidRDefault="00937B2E" w:rsidP="00937B2E">
      <w:pPr>
        <w:pStyle w:val="a7"/>
        <w:ind w:firstLine="0"/>
      </w:pPr>
      <w:r>
        <w:t>символом.</w:t>
      </w:r>
    </w:p>
    <w:p w14:paraId="1FC0BFCA" w14:textId="77777777" w:rsidR="00937B2E" w:rsidRDefault="00937B2E" w:rsidP="00937B2E">
      <w:pPr>
        <w:pStyle w:val="a7"/>
      </w:pPr>
      <w:r>
        <w:t>b. Дан массив чисел, знак операции и операнд. Выведите на печать</w:t>
      </w:r>
    </w:p>
    <w:p w14:paraId="408A58B6" w14:textId="77777777" w:rsidR="00937B2E" w:rsidRDefault="00937B2E" w:rsidP="00937B2E">
      <w:pPr>
        <w:pStyle w:val="a7"/>
        <w:ind w:firstLine="0"/>
      </w:pPr>
      <w:r>
        <w:t>массив, полученный в результате арифметического действия, совершенного над элементами массива.</w:t>
      </w:r>
    </w:p>
    <w:p w14:paraId="167A1E07" w14:textId="77777777" w:rsidR="00937B2E" w:rsidRDefault="00937B2E" w:rsidP="00937B2E">
      <w:pPr>
        <w:pStyle w:val="a7"/>
      </w:pPr>
      <w:r>
        <w:t xml:space="preserve">c. Дана </w:t>
      </w:r>
      <w:proofErr w:type="gramStart"/>
      <w:r>
        <w:t>строка</w:t>
      </w:r>
      <w:proofErr w:type="gramEnd"/>
      <w:r>
        <w:t xml:space="preserve"> содержащая ряд чисел в двоичном виде, необходимо</w:t>
      </w:r>
    </w:p>
    <w:p w14:paraId="65DEB933" w14:textId="77777777" w:rsidR="00937B2E" w:rsidRDefault="00937B2E" w:rsidP="00937B2E">
      <w:pPr>
        <w:pStyle w:val="a7"/>
        <w:ind w:firstLine="0"/>
      </w:pPr>
      <w:r>
        <w:t>проверить упорядочены ли они.</w:t>
      </w:r>
    </w:p>
    <w:p w14:paraId="20307AED" w14:textId="77777777" w:rsidR="00937B2E" w:rsidRPr="006C60CE" w:rsidRDefault="00937B2E" w:rsidP="008C4544">
      <w:pPr>
        <w:pStyle w:val="a7"/>
        <w:rPr>
          <w:rStyle w:val="fontstyle01"/>
        </w:rPr>
      </w:pPr>
    </w:p>
    <w:p w14:paraId="45E44B93" w14:textId="77777777" w:rsidR="00937B2E" w:rsidRPr="006C60CE" w:rsidRDefault="00937B2E" w:rsidP="008C4544">
      <w:pPr>
        <w:pStyle w:val="a7"/>
        <w:rPr>
          <w:rStyle w:val="fontstyle01"/>
        </w:rPr>
      </w:pPr>
    </w:p>
    <w:p w14:paraId="0BBEB91F" w14:textId="77777777" w:rsidR="00B101FB" w:rsidRDefault="006C60CE" w:rsidP="006C60CE">
      <w:pPr>
        <w:pStyle w:val="a7"/>
        <w:rPr>
          <w:rFonts w:ascii="Times-Roman" w:hAnsi="Times-Roman"/>
        </w:rPr>
      </w:pPr>
      <w:r w:rsidRPr="006C60CE">
        <w:t>Провести объектную декомпозицию задачи из индивидуального задания</w:t>
      </w:r>
      <w:r w:rsidR="00B101FB">
        <w:t xml:space="preserve"> </w:t>
      </w:r>
      <w:r w:rsidRPr="006C60CE">
        <w:t>и разработать класс</w:t>
      </w:r>
      <w:r w:rsidRPr="006C60CE">
        <w:rPr>
          <w:rFonts w:ascii="Times-Roman" w:hAnsi="Times-Roman"/>
        </w:rPr>
        <w:t xml:space="preserve">, </w:t>
      </w:r>
      <w:r w:rsidRPr="006C60CE">
        <w:t>содержащий соответствующие поля для хранения необходимых данных и методы</w:t>
      </w:r>
      <w:r w:rsidRPr="006C60CE">
        <w:rPr>
          <w:rFonts w:ascii="Times-Roman" w:hAnsi="Times-Roman"/>
        </w:rPr>
        <w:t xml:space="preserve">, </w:t>
      </w:r>
      <w:r w:rsidRPr="006C60CE">
        <w:t>обеспечивающие достаточную для решения задачи</w:t>
      </w:r>
      <w:r w:rsidR="00B101FB">
        <w:t xml:space="preserve"> </w:t>
      </w:r>
      <w:r w:rsidRPr="006C60CE">
        <w:t>функциональность класса</w:t>
      </w:r>
      <w:r w:rsidRPr="006C60CE">
        <w:rPr>
          <w:rFonts w:ascii="Times-Roman" w:hAnsi="Times-Roman"/>
        </w:rPr>
        <w:t xml:space="preserve">. </w:t>
      </w:r>
      <w:r w:rsidRPr="006C60CE">
        <w:t>Разработать класс</w:t>
      </w:r>
      <w:r w:rsidRPr="006C60CE">
        <w:rPr>
          <w:rFonts w:ascii="Times-Roman" w:hAnsi="Times-Roman"/>
        </w:rPr>
        <w:t xml:space="preserve">, </w:t>
      </w:r>
      <w:r w:rsidRPr="006C60CE">
        <w:t>реализующий текстовое меню</w:t>
      </w:r>
      <w:r w:rsidRPr="006C60CE">
        <w:rPr>
          <w:rFonts w:ascii="Times-Roman" w:hAnsi="Times-Roman"/>
        </w:rPr>
        <w:t>,</w:t>
      </w:r>
      <w:r w:rsidR="00B101FB" w:rsidRPr="006C60CE">
        <w:t xml:space="preserve"> </w:t>
      </w:r>
      <w:r w:rsidRPr="006C60CE">
        <w:t>позволяющее осуществлять выбор вариантов выполнения индивидуального задания</w:t>
      </w:r>
      <w:r w:rsidRPr="006C60CE">
        <w:rPr>
          <w:rFonts w:ascii="Times-Roman" w:hAnsi="Times-Roman"/>
        </w:rPr>
        <w:t xml:space="preserve">. </w:t>
      </w:r>
      <w:r w:rsidRPr="006C60CE">
        <w:t>Создание объекта класса, решающего задание</w:t>
      </w:r>
      <w:r>
        <w:t>,</w:t>
      </w:r>
      <w:r w:rsidRPr="006C60CE">
        <w:t xml:space="preserve"> и вызов его методов должны осуществляться из класса реализующего меню</w:t>
      </w:r>
      <w:r w:rsidRPr="006C60CE">
        <w:rPr>
          <w:rFonts w:ascii="Times-Roman" w:hAnsi="Times-Roman"/>
        </w:rPr>
        <w:t xml:space="preserve">. </w:t>
      </w:r>
      <w:r w:rsidRPr="006C60CE">
        <w:t>При выполнении задания</w:t>
      </w:r>
      <w:r w:rsidR="00B101FB">
        <w:t xml:space="preserve"> </w:t>
      </w:r>
      <w:r w:rsidRPr="006C60CE">
        <w:t>предусмотреть методы для организации ввода и выводы данных как на консоль</w:t>
      </w:r>
      <w:r w:rsidRPr="006C60CE">
        <w:rPr>
          <w:rFonts w:ascii="Times-Roman" w:hAnsi="Times-Roman"/>
        </w:rPr>
        <w:t>,</w:t>
      </w:r>
      <w:r w:rsidR="00B101FB">
        <w:rPr>
          <w:rFonts w:ascii="Times-Roman" w:hAnsi="Times-Roman"/>
        </w:rPr>
        <w:t xml:space="preserve"> </w:t>
      </w:r>
      <w:r w:rsidRPr="006C60CE">
        <w:t>так и в текстовые файлы</w:t>
      </w:r>
      <w:r w:rsidRPr="006C60CE">
        <w:rPr>
          <w:rFonts w:ascii="Times-Roman" w:hAnsi="Times-Roman"/>
        </w:rPr>
        <w:t xml:space="preserve">. </w:t>
      </w:r>
      <w:r w:rsidRPr="006C60CE">
        <w:t>Работа с файлами может быть организована методами</w:t>
      </w:r>
      <w:r w:rsidR="00B101FB">
        <w:t xml:space="preserve"> </w:t>
      </w:r>
      <w:r w:rsidRPr="006C60CE">
        <w:t>класса реализующего пользовательское меню</w:t>
      </w:r>
      <w:r w:rsidRPr="006C60CE">
        <w:rPr>
          <w:rFonts w:ascii="Times-Roman" w:hAnsi="Times-Roman"/>
        </w:rPr>
        <w:t xml:space="preserve">, </w:t>
      </w:r>
      <w:r w:rsidRPr="006C60CE">
        <w:t>либо в рамках специально разработанного класса</w:t>
      </w:r>
      <w:r w:rsidRPr="006C60CE">
        <w:rPr>
          <w:rFonts w:ascii="Times-Roman" w:hAnsi="Times-Roman"/>
        </w:rPr>
        <w:t xml:space="preserve">. </w:t>
      </w:r>
      <w:r w:rsidRPr="006C60CE">
        <w:t>Для всех проверяемых исключений должны быть реализованы обработчики</w:t>
      </w:r>
      <w:r w:rsidRPr="006C60CE">
        <w:rPr>
          <w:rFonts w:ascii="Times-Roman" w:hAnsi="Times-Roman"/>
        </w:rPr>
        <w:t xml:space="preserve">, </w:t>
      </w:r>
      <w:r w:rsidRPr="006C60CE">
        <w:t>в которых выводится сообщение о возникновении исключительной ситуации и предпринимаются меры для продолжения работы программы в штатном режиме</w:t>
      </w:r>
      <w:r w:rsidRPr="006C60CE">
        <w:rPr>
          <w:rFonts w:ascii="Times-Roman" w:hAnsi="Times-Roman"/>
        </w:rPr>
        <w:t>.</w:t>
      </w:r>
    </w:p>
    <w:p w14:paraId="1416B88B" w14:textId="3140530C" w:rsidR="008379CB" w:rsidRDefault="006C60CE" w:rsidP="006C60CE">
      <w:pPr>
        <w:pStyle w:val="a7"/>
      </w:pPr>
      <w:r w:rsidRPr="006C60CE">
        <w:t xml:space="preserve"> </w:t>
      </w:r>
      <w:r w:rsidR="008379CB">
        <w:br w:type="page"/>
      </w:r>
    </w:p>
    <w:p w14:paraId="463DAC6D" w14:textId="783B55C6" w:rsidR="008379CB" w:rsidRDefault="008379CB" w:rsidP="005878AC">
      <w:pPr>
        <w:pStyle w:val="2"/>
        <w:rPr>
          <w:rStyle w:val="fontstyle01"/>
          <w:lang w:val="en-US"/>
        </w:rPr>
      </w:pPr>
      <w:bookmarkStart w:id="2" w:name="_Toc53658101"/>
      <w:r w:rsidRPr="008379CB">
        <w:lastRenderedPageBreak/>
        <w:t xml:space="preserve">2 </w:t>
      </w:r>
      <w:r w:rsidR="003F4B68" w:rsidRPr="003F4B68">
        <w:rPr>
          <w:rStyle w:val="fontstyle01"/>
        </w:rPr>
        <w:t>Проектирование классов</w:t>
      </w:r>
      <w:bookmarkEnd w:id="2"/>
    </w:p>
    <w:p w14:paraId="6C943AD1" w14:textId="77777777" w:rsidR="00294C76" w:rsidRPr="00294C76" w:rsidRDefault="00294C76" w:rsidP="008379CB">
      <w:pPr>
        <w:pStyle w:val="2"/>
        <w:rPr>
          <w:lang w:val="en-US"/>
        </w:rPr>
      </w:pPr>
    </w:p>
    <w:p w14:paraId="53185566" w14:textId="129118FC" w:rsidR="00441CF1" w:rsidRDefault="00F627E9" w:rsidP="00294C76">
      <w:pPr>
        <w:pStyle w:val="a7"/>
        <w:ind w:firstLine="0"/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BF50B28" wp14:editId="18E133E8">
            <wp:extent cx="6292850" cy="3651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EF31" w14:textId="3C38E455" w:rsidR="005221C4" w:rsidRPr="006C60CE" w:rsidRDefault="00441CF1" w:rsidP="003F4B68">
      <w:pPr>
        <w:jc w:val="center"/>
      </w:pPr>
      <w:r>
        <w:t xml:space="preserve">Рисунок 1 </w:t>
      </w:r>
      <w:r w:rsidRPr="006C60CE">
        <w:t xml:space="preserve">- </w:t>
      </w:r>
      <w:r>
        <w:rPr>
          <w:rStyle w:val="fontstyle01"/>
        </w:rPr>
        <w:t>Структура классов</w:t>
      </w:r>
      <w:r>
        <w:t xml:space="preserve"> </w:t>
      </w:r>
      <w:r w:rsidR="005221C4">
        <w:br w:type="page"/>
      </w:r>
    </w:p>
    <w:p w14:paraId="7E92416B" w14:textId="7DBAB8EC" w:rsidR="005221C4" w:rsidRDefault="005221C4" w:rsidP="005221C4">
      <w:pPr>
        <w:pStyle w:val="2"/>
      </w:pPr>
      <w:bookmarkStart w:id="3" w:name="_Toc53658102"/>
      <w:r w:rsidRPr="005221C4">
        <w:lastRenderedPageBreak/>
        <w:t xml:space="preserve">3 </w:t>
      </w:r>
      <w:r w:rsidR="005878AC" w:rsidRPr="005878AC">
        <w:t>Описание методов классов и спецификация локальных переменных</w:t>
      </w:r>
      <w:bookmarkEnd w:id="3"/>
    </w:p>
    <w:p w14:paraId="1DBB58F7" w14:textId="02A13547" w:rsidR="005221C4" w:rsidRDefault="005221C4" w:rsidP="00294C76">
      <w:pPr>
        <w:ind w:firstLine="0"/>
      </w:pPr>
    </w:p>
    <w:p w14:paraId="5D0257F7" w14:textId="01F36E3B" w:rsidR="009B45C9" w:rsidRPr="000D2FA9" w:rsidRDefault="00294C76" w:rsidP="009B45C9">
      <w:pPr>
        <w:pStyle w:val="a7"/>
      </w:pPr>
      <w:r w:rsidRPr="0016666B">
        <w:t xml:space="preserve">Таблица </w:t>
      </w:r>
      <w:r w:rsidR="0000480F">
        <w:t>1</w:t>
      </w:r>
      <w:r w:rsidRPr="0016666B">
        <w:t xml:space="preserve"> – </w:t>
      </w:r>
      <w:r w:rsidR="005878AC">
        <w:t>Описание</w:t>
      </w:r>
      <w:r>
        <w:rPr>
          <w:lang w:val="en-US"/>
        </w:rPr>
        <w:t xml:space="preserve"> </w:t>
      </w:r>
      <w:r>
        <w:t>методов</w:t>
      </w:r>
    </w:p>
    <w:p w14:paraId="3FDAACEB" w14:textId="77777777" w:rsidR="00002498" w:rsidRPr="00002498" w:rsidRDefault="00002498" w:rsidP="009B45C9">
      <w:pPr>
        <w:pStyle w:val="a7"/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8"/>
        <w:gridCol w:w="2308"/>
        <w:gridCol w:w="1892"/>
        <w:gridCol w:w="1599"/>
        <w:gridCol w:w="2030"/>
      </w:tblGrid>
      <w:tr w:rsidR="00002498" w14:paraId="6E44E2BD" w14:textId="77777777" w:rsidTr="00BB477C">
        <w:tc>
          <w:tcPr>
            <w:tcW w:w="2308" w:type="dxa"/>
          </w:tcPr>
          <w:p w14:paraId="0DBC0051" w14:textId="77777777" w:rsidR="00002498" w:rsidRPr="00294C76" w:rsidRDefault="00002498" w:rsidP="000A2C5C">
            <w:pPr>
              <w:ind w:firstLine="0"/>
            </w:pPr>
            <w:r>
              <w:t>Название</w:t>
            </w:r>
          </w:p>
        </w:tc>
        <w:tc>
          <w:tcPr>
            <w:tcW w:w="2308" w:type="dxa"/>
          </w:tcPr>
          <w:p w14:paraId="0064D99A" w14:textId="77777777" w:rsidR="00002498" w:rsidRDefault="00002498" w:rsidP="000A2C5C">
            <w:pPr>
              <w:ind w:firstLine="0"/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Назначение</w:t>
            </w:r>
          </w:p>
        </w:tc>
        <w:tc>
          <w:tcPr>
            <w:tcW w:w="1892" w:type="dxa"/>
          </w:tcPr>
          <w:p w14:paraId="37FCA8EF" w14:textId="77777777" w:rsidR="00002498" w:rsidRDefault="00002498" w:rsidP="000A2C5C">
            <w:pPr>
              <w:ind w:firstLine="0"/>
            </w:pPr>
            <w:r>
              <w:t>Модификатор доступа</w:t>
            </w:r>
          </w:p>
        </w:tc>
        <w:tc>
          <w:tcPr>
            <w:tcW w:w="1599" w:type="dxa"/>
          </w:tcPr>
          <w:p w14:paraId="72E9B74F" w14:textId="77777777" w:rsidR="00002498" w:rsidRDefault="00002498" w:rsidP="000A2C5C">
            <w:pPr>
              <w:ind w:firstLine="0"/>
            </w:pPr>
            <w:r>
              <w:t>Аргументы</w:t>
            </w:r>
          </w:p>
        </w:tc>
        <w:tc>
          <w:tcPr>
            <w:tcW w:w="2030" w:type="dxa"/>
          </w:tcPr>
          <w:p w14:paraId="0B2A3BCD" w14:textId="77777777" w:rsidR="00002498" w:rsidRDefault="00002498" w:rsidP="000A2C5C">
            <w:pPr>
              <w:ind w:firstLine="0"/>
            </w:pPr>
            <w:r>
              <w:t>Возвращаемый тип</w:t>
            </w:r>
          </w:p>
        </w:tc>
      </w:tr>
      <w:tr w:rsidR="00002498" w14:paraId="2671E14C" w14:textId="77777777" w:rsidTr="00002498">
        <w:tc>
          <w:tcPr>
            <w:tcW w:w="10137" w:type="dxa"/>
            <w:gridSpan w:val="5"/>
          </w:tcPr>
          <w:p w14:paraId="63BB607F" w14:textId="463E27CE" w:rsidR="00002498" w:rsidRPr="0000480F" w:rsidRDefault="00002498" w:rsidP="000A2C5C">
            <w:pPr>
              <w:ind w:firstLine="0"/>
              <w:jc w:val="center"/>
              <w:rPr>
                <w:b/>
                <w:lang w:val="en-US"/>
              </w:rPr>
            </w:pPr>
            <w:r w:rsidRPr="00524D6E">
              <w:rPr>
                <w:b/>
              </w:rPr>
              <w:t xml:space="preserve">Класс </w:t>
            </w:r>
            <w:r w:rsidR="0000480F">
              <w:rPr>
                <w:b/>
                <w:lang w:val="en-US"/>
              </w:rPr>
              <w:t>Menu</w:t>
            </w:r>
          </w:p>
        </w:tc>
      </w:tr>
      <w:tr w:rsidR="00002498" w14:paraId="549A2A6D" w14:textId="77777777" w:rsidTr="00BB477C">
        <w:tc>
          <w:tcPr>
            <w:tcW w:w="2308" w:type="dxa"/>
          </w:tcPr>
          <w:p w14:paraId="79DCEF6E" w14:textId="5DB737B3" w:rsidR="00002498" w:rsidRPr="0000480F" w:rsidRDefault="0000480F" w:rsidP="000A2C5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showMenu</w:t>
            </w:r>
            <w:proofErr w:type="spellEnd"/>
          </w:p>
        </w:tc>
        <w:tc>
          <w:tcPr>
            <w:tcW w:w="2308" w:type="dxa"/>
          </w:tcPr>
          <w:p w14:paraId="2BDA5276" w14:textId="7F7DAE84" w:rsidR="00002498" w:rsidRPr="00524D6E" w:rsidRDefault="0000480F" w:rsidP="000A2C5C">
            <w:pPr>
              <w:ind w:firstLine="0"/>
              <w:rPr>
                <w:lang w:val="en-US"/>
              </w:rPr>
            </w:pPr>
            <w:r w:rsidRPr="0000480F">
              <w:rPr>
                <w:rFonts w:ascii="TimesNewRoman" w:hAnsi="TimesNewRoman"/>
                <w:color w:val="000000"/>
                <w:szCs w:val="28"/>
              </w:rPr>
              <w:t>пользовательск</w:t>
            </w:r>
            <w:r>
              <w:rPr>
                <w:rFonts w:ascii="TimesNewRoman" w:hAnsi="TimesNewRoman"/>
                <w:color w:val="000000"/>
                <w:szCs w:val="28"/>
              </w:rPr>
              <w:t>ая</w:t>
            </w:r>
            <w:r w:rsidRPr="0000480F">
              <w:rPr>
                <w:rFonts w:ascii="TimesNewRoman" w:hAnsi="TimesNewRoman"/>
                <w:color w:val="000000"/>
                <w:szCs w:val="28"/>
              </w:rPr>
              <w:t xml:space="preserve"> меню</w:t>
            </w:r>
          </w:p>
        </w:tc>
        <w:tc>
          <w:tcPr>
            <w:tcW w:w="1892" w:type="dxa"/>
          </w:tcPr>
          <w:p w14:paraId="719A4A50" w14:textId="06C5D2CA" w:rsidR="00002498" w:rsidRPr="0000480F" w:rsidRDefault="0000480F" w:rsidP="000A2C5C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>public static</w:t>
            </w:r>
          </w:p>
        </w:tc>
        <w:tc>
          <w:tcPr>
            <w:tcW w:w="1599" w:type="dxa"/>
          </w:tcPr>
          <w:p w14:paraId="4721C9E9" w14:textId="65EE7DBA" w:rsidR="00002498" w:rsidRPr="00524D6E" w:rsidRDefault="0000480F" w:rsidP="000A2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30" w:type="dxa"/>
          </w:tcPr>
          <w:p w14:paraId="764BCA3B" w14:textId="261D44D5" w:rsidR="00002498" w:rsidRPr="00524D6E" w:rsidRDefault="0000480F" w:rsidP="000A2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6A7D6EC9" w14:textId="77777777" w:rsidTr="00BB477C">
        <w:tc>
          <w:tcPr>
            <w:tcW w:w="2308" w:type="dxa"/>
          </w:tcPr>
          <w:p w14:paraId="2A45E1E8" w14:textId="731D4EE2" w:rsidR="0000480F" w:rsidRDefault="0000480F" w:rsidP="0000480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</w:t>
            </w:r>
            <w:proofErr w:type="spellEnd"/>
          </w:p>
        </w:tc>
        <w:tc>
          <w:tcPr>
            <w:tcW w:w="2308" w:type="dxa"/>
          </w:tcPr>
          <w:p w14:paraId="55F856E3" w14:textId="46682B50" w:rsidR="0000480F" w:rsidRDefault="0000480F" w:rsidP="0000480F">
            <w:pPr>
              <w:ind w:firstLine="0"/>
            </w:pPr>
            <w:r>
              <w:t xml:space="preserve">Выполнение задания </w:t>
            </w:r>
            <w:r>
              <w:rPr>
                <w:lang w:val="en-US"/>
              </w:rPr>
              <w:t>A</w:t>
            </w:r>
          </w:p>
        </w:tc>
        <w:tc>
          <w:tcPr>
            <w:tcW w:w="1892" w:type="dxa"/>
          </w:tcPr>
          <w:p w14:paraId="332A1D3E" w14:textId="6665DE8C" w:rsidR="0000480F" w:rsidRDefault="0000480F" w:rsidP="0000480F">
            <w:pPr>
              <w:ind w:firstLine="0"/>
              <w:rPr>
                <w:lang w:val="en-US"/>
              </w:rPr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71B09C5A" w14:textId="110D04CA" w:rsidR="0000480F" w:rsidRDefault="0000480F" w:rsidP="0000480F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 xml:space="preserve">char </w:t>
            </w:r>
            <w:proofErr w:type="spellStart"/>
            <w:r w:rsidRPr="0000480F">
              <w:rPr>
                <w:lang w:val="en-US"/>
              </w:rPr>
              <w:t>inputOption</w:t>
            </w:r>
            <w:proofErr w:type="spellEnd"/>
          </w:p>
        </w:tc>
        <w:tc>
          <w:tcPr>
            <w:tcW w:w="2030" w:type="dxa"/>
          </w:tcPr>
          <w:p w14:paraId="1F6B17D1" w14:textId="45DE02AF" w:rsidR="0000480F" w:rsidRDefault="0000480F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79F1D0CF" w14:textId="77777777" w:rsidTr="00BB477C">
        <w:tc>
          <w:tcPr>
            <w:tcW w:w="2308" w:type="dxa"/>
          </w:tcPr>
          <w:p w14:paraId="395A6E24" w14:textId="77777777" w:rsidR="0000480F" w:rsidRPr="00002498" w:rsidRDefault="0000480F" w:rsidP="0000480F">
            <w:pPr>
              <w:ind w:firstLine="0"/>
            </w:pPr>
            <w:proofErr w:type="spellStart"/>
            <w:r>
              <w:rPr>
                <w:lang w:val="en-US"/>
              </w:rPr>
              <w:t>taskB</w:t>
            </w:r>
            <w:proofErr w:type="spellEnd"/>
          </w:p>
        </w:tc>
        <w:tc>
          <w:tcPr>
            <w:tcW w:w="2308" w:type="dxa"/>
          </w:tcPr>
          <w:p w14:paraId="5D402D0C" w14:textId="77777777" w:rsidR="0000480F" w:rsidRDefault="0000480F" w:rsidP="0000480F">
            <w:pPr>
              <w:ind w:firstLine="0"/>
            </w:pPr>
            <w:r>
              <w:t xml:space="preserve">Выполнение задания </w:t>
            </w:r>
            <w:r>
              <w:rPr>
                <w:lang w:val="en-US"/>
              </w:rPr>
              <w:t>B</w:t>
            </w:r>
          </w:p>
        </w:tc>
        <w:tc>
          <w:tcPr>
            <w:tcW w:w="1892" w:type="dxa"/>
          </w:tcPr>
          <w:p w14:paraId="020D1AA0" w14:textId="409AAED9" w:rsid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4BC329DE" w14:textId="399C0960" w:rsidR="0000480F" w:rsidRPr="00524D6E" w:rsidRDefault="0000480F" w:rsidP="0000480F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 xml:space="preserve">char </w:t>
            </w:r>
            <w:proofErr w:type="spellStart"/>
            <w:r w:rsidRPr="0000480F">
              <w:rPr>
                <w:lang w:val="en-US"/>
              </w:rPr>
              <w:t>inputOption</w:t>
            </w:r>
            <w:proofErr w:type="spellEnd"/>
          </w:p>
        </w:tc>
        <w:tc>
          <w:tcPr>
            <w:tcW w:w="2030" w:type="dxa"/>
          </w:tcPr>
          <w:p w14:paraId="1929F6E8" w14:textId="77777777" w:rsidR="0000480F" w:rsidRPr="00524D6E" w:rsidRDefault="0000480F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7C8EFDFE" w14:textId="77777777" w:rsidTr="00BB477C">
        <w:tc>
          <w:tcPr>
            <w:tcW w:w="2308" w:type="dxa"/>
          </w:tcPr>
          <w:p w14:paraId="4CE48DAF" w14:textId="77777777" w:rsidR="0000480F" w:rsidRPr="00002498" w:rsidRDefault="0000480F" w:rsidP="0000480F">
            <w:pPr>
              <w:ind w:firstLine="0"/>
            </w:pPr>
            <w:proofErr w:type="spellStart"/>
            <w:r>
              <w:rPr>
                <w:lang w:val="en-US"/>
              </w:rPr>
              <w:t>taskC</w:t>
            </w:r>
            <w:proofErr w:type="spellEnd"/>
          </w:p>
        </w:tc>
        <w:tc>
          <w:tcPr>
            <w:tcW w:w="2308" w:type="dxa"/>
          </w:tcPr>
          <w:p w14:paraId="771C4F68" w14:textId="77777777" w:rsidR="0000480F" w:rsidRDefault="0000480F" w:rsidP="0000480F">
            <w:pPr>
              <w:ind w:firstLine="0"/>
            </w:pPr>
            <w:r>
              <w:t xml:space="preserve">Выполнение задания </w:t>
            </w:r>
            <w:r>
              <w:rPr>
                <w:lang w:val="en-US"/>
              </w:rPr>
              <w:t>C</w:t>
            </w:r>
          </w:p>
        </w:tc>
        <w:tc>
          <w:tcPr>
            <w:tcW w:w="1892" w:type="dxa"/>
          </w:tcPr>
          <w:p w14:paraId="141F4B02" w14:textId="1365B753" w:rsid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0F8D59BB" w14:textId="23B6B680" w:rsidR="0000480F" w:rsidRPr="00524D6E" w:rsidRDefault="0000480F" w:rsidP="0000480F">
            <w:pPr>
              <w:ind w:firstLine="0"/>
              <w:rPr>
                <w:lang w:val="en-US"/>
              </w:rPr>
            </w:pPr>
            <w:r w:rsidRPr="0000480F">
              <w:rPr>
                <w:lang w:val="en-US"/>
              </w:rPr>
              <w:t>char</w:t>
            </w:r>
            <w:r>
              <w:rPr>
                <w:lang w:val="en-US"/>
              </w:rPr>
              <w:t xml:space="preserve"> </w:t>
            </w:r>
            <w:proofErr w:type="spellStart"/>
            <w:r w:rsidRPr="0000480F">
              <w:rPr>
                <w:lang w:val="en-US"/>
              </w:rPr>
              <w:t>inputOption</w:t>
            </w:r>
            <w:proofErr w:type="spellEnd"/>
          </w:p>
        </w:tc>
        <w:tc>
          <w:tcPr>
            <w:tcW w:w="2030" w:type="dxa"/>
          </w:tcPr>
          <w:p w14:paraId="3CB811C8" w14:textId="77777777" w:rsidR="0000480F" w:rsidRPr="00524D6E" w:rsidRDefault="0000480F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388F8D45" w14:textId="77777777" w:rsidTr="000A2C5C">
        <w:tc>
          <w:tcPr>
            <w:tcW w:w="10137" w:type="dxa"/>
            <w:gridSpan w:val="5"/>
          </w:tcPr>
          <w:p w14:paraId="21A7AC73" w14:textId="2C11CD9B" w:rsidR="0000480F" w:rsidRDefault="0000480F" w:rsidP="0000480F">
            <w:pPr>
              <w:ind w:firstLine="0"/>
              <w:jc w:val="center"/>
              <w:rPr>
                <w:lang w:val="en-US"/>
              </w:rPr>
            </w:pPr>
            <w:r w:rsidRPr="00524D6E">
              <w:rPr>
                <w:b/>
              </w:rPr>
              <w:t xml:space="preserve">Класс </w:t>
            </w:r>
            <w:proofErr w:type="spellStart"/>
            <w:r>
              <w:rPr>
                <w:b/>
              </w:rPr>
              <w:t>MyFile</w:t>
            </w:r>
            <w:proofErr w:type="spellEnd"/>
          </w:p>
        </w:tc>
      </w:tr>
      <w:tr w:rsidR="0000480F" w14:paraId="086440A8" w14:textId="77777777" w:rsidTr="00BB477C">
        <w:tc>
          <w:tcPr>
            <w:tcW w:w="2308" w:type="dxa"/>
          </w:tcPr>
          <w:p w14:paraId="748B2C41" w14:textId="19C61A12" w:rsidR="0000480F" w:rsidRDefault="0000480F" w:rsidP="0000480F">
            <w:pPr>
              <w:ind w:firstLine="0"/>
              <w:rPr>
                <w:lang w:val="en-US"/>
              </w:rPr>
            </w:pPr>
            <w:proofErr w:type="spellStart"/>
            <w:r w:rsidRPr="0000480F">
              <w:rPr>
                <w:lang w:val="en-US"/>
              </w:rPr>
              <w:t>setInputFilePath</w:t>
            </w:r>
            <w:proofErr w:type="spellEnd"/>
          </w:p>
        </w:tc>
        <w:tc>
          <w:tcPr>
            <w:tcW w:w="2308" w:type="dxa"/>
          </w:tcPr>
          <w:p w14:paraId="1A2DB52C" w14:textId="488DDC2E" w:rsidR="0000480F" w:rsidRPr="0000480F" w:rsidRDefault="0000480F" w:rsidP="0000480F">
            <w:pPr>
              <w:ind w:firstLine="0"/>
            </w:pPr>
            <w:r>
              <w:t>Установка пути файла для чтения</w:t>
            </w:r>
          </w:p>
        </w:tc>
        <w:tc>
          <w:tcPr>
            <w:tcW w:w="1892" w:type="dxa"/>
          </w:tcPr>
          <w:p w14:paraId="668C20B0" w14:textId="418C4EEB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28CEF99F" w14:textId="38C04278" w:rsidR="0000480F" w:rsidRPr="0000480F" w:rsidRDefault="00DA16C8" w:rsidP="0000480F">
            <w:pPr>
              <w:ind w:firstLine="0"/>
            </w:pPr>
            <w:proofErr w:type="spellStart"/>
            <w:r w:rsidRPr="00DA16C8">
              <w:t>String</w:t>
            </w:r>
            <w:proofErr w:type="spellEnd"/>
            <w:r w:rsidRPr="00DA16C8">
              <w:t xml:space="preserve"> </w:t>
            </w:r>
            <w:proofErr w:type="spellStart"/>
            <w:r w:rsidRPr="00DA16C8">
              <w:t>path</w:t>
            </w:r>
            <w:proofErr w:type="spellEnd"/>
          </w:p>
        </w:tc>
        <w:tc>
          <w:tcPr>
            <w:tcW w:w="2030" w:type="dxa"/>
          </w:tcPr>
          <w:p w14:paraId="274B2201" w14:textId="58B8D022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28C8ACF2" w14:textId="77777777" w:rsidTr="00BB477C">
        <w:tc>
          <w:tcPr>
            <w:tcW w:w="2308" w:type="dxa"/>
          </w:tcPr>
          <w:p w14:paraId="78F22D0E" w14:textId="3C211064" w:rsidR="0000480F" w:rsidRPr="0000480F" w:rsidRDefault="00DA16C8" w:rsidP="0000480F">
            <w:pPr>
              <w:ind w:firstLine="0"/>
            </w:pPr>
            <w:proofErr w:type="spellStart"/>
            <w:r w:rsidRPr="00DA16C8">
              <w:t>setOutputFilePath</w:t>
            </w:r>
            <w:proofErr w:type="spellEnd"/>
          </w:p>
        </w:tc>
        <w:tc>
          <w:tcPr>
            <w:tcW w:w="2308" w:type="dxa"/>
          </w:tcPr>
          <w:p w14:paraId="7DB771B0" w14:textId="5B715AAE" w:rsidR="0000480F" w:rsidRDefault="00DA16C8" w:rsidP="0000480F">
            <w:pPr>
              <w:ind w:firstLine="0"/>
            </w:pPr>
            <w:r>
              <w:t>Установка пути файла для записи</w:t>
            </w:r>
          </w:p>
        </w:tc>
        <w:tc>
          <w:tcPr>
            <w:tcW w:w="1892" w:type="dxa"/>
          </w:tcPr>
          <w:p w14:paraId="01915F35" w14:textId="5DD8C864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40FE27E1" w14:textId="72651F46" w:rsidR="0000480F" w:rsidRPr="0000480F" w:rsidRDefault="00DA16C8" w:rsidP="0000480F">
            <w:pPr>
              <w:ind w:firstLine="0"/>
            </w:pPr>
            <w:proofErr w:type="spellStart"/>
            <w:r w:rsidRPr="00DA16C8">
              <w:t>String</w:t>
            </w:r>
            <w:proofErr w:type="spellEnd"/>
            <w:r w:rsidRPr="00DA16C8">
              <w:t xml:space="preserve"> </w:t>
            </w:r>
            <w:proofErr w:type="spellStart"/>
            <w:r w:rsidRPr="00DA16C8">
              <w:t>path</w:t>
            </w:r>
            <w:proofErr w:type="spellEnd"/>
          </w:p>
        </w:tc>
        <w:tc>
          <w:tcPr>
            <w:tcW w:w="2030" w:type="dxa"/>
          </w:tcPr>
          <w:p w14:paraId="714CC258" w14:textId="26EF2FC2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44F7F719" w14:textId="77777777" w:rsidTr="00BB477C">
        <w:tc>
          <w:tcPr>
            <w:tcW w:w="2308" w:type="dxa"/>
          </w:tcPr>
          <w:p w14:paraId="6611E671" w14:textId="2D403754" w:rsidR="0000480F" w:rsidRPr="0000480F" w:rsidRDefault="00DA16C8" w:rsidP="0000480F">
            <w:pPr>
              <w:ind w:firstLine="0"/>
            </w:pPr>
            <w:proofErr w:type="spellStart"/>
            <w:r w:rsidRPr="00DA16C8">
              <w:t>writeLine</w:t>
            </w:r>
            <w:proofErr w:type="spellEnd"/>
          </w:p>
        </w:tc>
        <w:tc>
          <w:tcPr>
            <w:tcW w:w="2308" w:type="dxa"/>
          </w:tcPr>
          <w:p w14:paraId="57C25D08" w14:textId="3CC274F2" w:rsidR="0000480F" w:rsidRPr="00DA16C8" w:rsidRDefault="00DA16C8" w:rsidP="0000480F">
            <w:pPr>
              <w:ind w:firstLine="0"/>
            </w:pPr>
            <w:r>
              <w:t>Запись строки в файл</w:t>
            </w:r>
          </w:p>
        </w:tc>
        <w:tc>
          <w:tcPr>
            <w:tcW w:w="1892" w:type="dxa"/>
          </w:tcPr>
          <w:p w14:paraId="5677EFE5" w14:textId="608C8236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523B04EC" w14:textId="6BA2D878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 line</w:t>
            </w:r>
          </w:p>
        </w:tc>
        <w:tc>
          <w:tcPr>
            <w:tcW w:w="2030" w:type="dxa"/>
          </w:tcPr>
          <w:p w14:paraId="3D38BEAE" w14:textId="4CDB010F" w:rsidR="0000480F" w:rsidRPr="00DA16C8" w:rsidRDefault="00DA16C8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480F" w14:paraId="475E79E4" w14:textId="77777777" w:rsidTr="00BB477C">
        <w:tc>
          <w:tcPr>
            <w:tcW w:w="2308" w:type="dxa"/>
          </w:tcPr>
          <w:p w14:paraId="7485A4FE" w14:textId="6ED512D1" w:rsidR="0000480F" w:rsidRPr="0000480F" w:rsidRDefault="00DA16C8" w:rsidP="0000480F">
            <w:pPr>
              <w:ind w:firstLine="0"/>
            </w:pPr>
            <w:proofErr w:type="spellStart"/>
            <w:r w:rsidRPr="00DA16C8">
              <w:t>writeArray</w:t>
            </w:r>
            <w:proofErr w:type="spellEnd"/>
          </w:p>
        </w:tc>
        <w:tc>
          <w:tcPr>
            <w:tcW w:w="2308" w:type="dxa"/>
          </w:tcPr>
          <w:p w14:paraId="46179963" w14:textId="6E9CE388" w:rsidR="0000480F" w:rsidRDefault="00DA16C8" w:rsidP="0000480F">
            <w:pPr>
              <w:ind w:firstLine="0"/>
            </w:pPr>
            <w:r>
              <w:t>Запись массива в файл</w:t>
            </w:r>
          </w:p>
        </w:tc>
        <w:tc>
          <w:tcPr>
            <w:tcW w:w="1892" w:type="dxa"/>
          </w:tcPr>
          <w:p w14:paraId="12644136" w14:textId="096C4250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2B266AB8" w14:textId="42A000E1" w:rsidR="0000480F" w:rsidRPr="00BB477C" w:rsidRDefault="00DA16C8" w:rsidP="0000480F">
            <w:pPr>
              <w:ind w:firstLine="0"/>
              <w:rPr>
                <w:lang w:val="en-US"/>
              </w:rPr>
            </w:pPr>
            <w:r w:rsidRPr="00BB477C">
              <w:rPr>
                <w:lang w:val="en-US"/>
              </w:rPr>
              <w:t>int [] array</w:t>
            </w:r>
            <w:r w:rsidR="00BB477C">
              <w:rPr>
                <w:lang w:val="en-US"/>
              </w:rPr>
              <w:t xml:space="preserve">, </w:t>
            </w:r>
            <w:proofErr w:type="spellStart"/>
            <w:r w:rsidR="00BB477C" w:rsidRPr="00BB477C">
              <w:rPr>
                <w:lang w:val="en-US"/>
              </w:rPr>
              <w:t>ArrayList</w:t>
            </w:r>
            <w:proofErr w:type="spellEnd"/>
            <w:r w:rsidR="00BB477C">
              <w:rPr>
                <w:lang w:val="en-US"/>
              </w:rPr>
              <w:t xml:space="preserve"> </w:t>
            </w:r>
            <w:r w:rsidR="00BB477C" w:rsidRPr="00BB477C">
              <w:rPr>
                <w:lang w:val="en-US"/>
              </w:rPr>
              <w:t xml:space="preserve">&lt;Double&gt; </w:t>
            </w:r>
            <w:proofErr w:type="spellStart"/>
            <w:r w:rsidR="00BB477C" w:rsidRPr="00BB477C">
              <w:rPr>
                <w:lang w:val="en-US"/>
              </w:rPr>
              <w:t>arrayList</w:t>
            </w:r>
            <w:proofErr w:type="spellEnd"/>
          </w:p>
        </w:tc>
        <w:tc>
          <w:tcPr>
            <w:tcW w:w="2030" w:type="dxa"/>
          </w:tcPr>
          <w:p w14:paraId="7BD8CDDC" w14:textId="4DEDCC0B" w:rsidR="0000480F" w:rsidRPr="0000480F" w:rsidRDefault="00DA16C8" w:rsidP="0000480F">
            <w:pPr>
              <w:ind w:firstLine="0"/>
            </w:pPr>
            <w:r>
              <w:rPr>
                <w:lang w:val="en-US"/>
              </w:rPr>
              <w:t>void</w:t>
            </w:r>
          </w:p>
        </w:tc>
      </w:tr>
      <w:tr w:rsidR="0000480F" w14:paraId="564BC965" w14:textId="77777777" w:rsidTr="00BB477C">
        <w:tc>
          <w:tcPr>
            <w:tcW w:w="2308" w:type="dxa"/>
          </w:tcPr>
          <w:p w14:paraId="761DD1CF" w14:textId="5E6BBCFC" w:rsidR="0000480F" w:rsidRPr="0000480F" w:rsidRDefault="00BB477C" w:rsidP="0000480F">
            <w:pPr>
              <w:ind w:firstLine="0"/>
            </w:pPr>
            <w:proofErr w:type="spellStart"/>
            <w:r w:rsidRPr="00BB477C">
              <w:t>readArray</w:t>
            </w:r>
            <w:proofErr w:type="spellEnd"/>
          </w:p>
        </w:tc>
        <w:tc>
          <w:tcPr>
            <w:tcW w:w="2308" w:type="dxa"/>
          </w:tcPr>
          <w:p w14:paraId="7106DB65" w14:textId="239A2509" w:rsidR="0000480F" w:rsidRPr="00BB477C" w:rsidRDefault="00BB477C" w:rsidP="0000480F">
            <w:pPr>
              <w:ind w:firstLine="0"/>
            </w:pPr>
            <w:r>
              <w:t>Чтение массива из файла</w:t>
            </w:r>
          </w:p>
        </w:tc>
        <w:tc>
          <w:tcPr>
            <w:tcW w:w="1892" w:type="dxa"/>
          </w:tcPr>
          <w:p w14:paraId="2F1BB2CB" w14:textId="1938B1BC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54A6EE63" w14:textId="617FE1F6" w:rsidR="0000480F" w:rsidRPr="00BB477C" w:rsidRDefault="00BB477C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30" w:type="dxa"/>
          </w:tcPr>
          <w:p w14:paraId="2314213C" w14:textId="020C8FA2" w:rsidR="0000480F" w:rsidRPr="0000480F" w:rsidRDefault="00BB477C" w:rsidP="0000480F">
            <w:pPr>
              <w:ind w:firstLine="0"/>
            </w:pPr>
            <w:proofErr w:type="spellStart"/>
            <w:r w:rsidRPr="00BB477C">
              <w:t>double</w:t>
            </w:r>
            <w:proofErr w:type="spellEnd"/>
            <w:r w:rsidRPr="00BB477C">
              <w:t xml:space="preserve"> []</w:t>
            </w:r>
          </w:p>
        </w:tc>
      </w:tr>
      <w:tr w:rsidR="0000480F" w14:paraId="0A51FF07" w14:textId="77777777" w:rsidTr="00BB477C">
        <w:tc>
          <w:tcPr>
            <w:tcW w:w="2308" w:type="dxa"/>
          </w:tcPr>
          <w:p w14:paraId="51E8A07A" w14:textId="21FA64C7" w:rsidR="0000480F" w:rsidRPr="0000480F" w:rsidRDefault="00BB477C" w:rsidP="0000480F">
            <w:pPr>
              <w:ind w:firstLine="0"/>
            </w:pPr>
            <w:proofErr w:type="spellStart"/>
            <w:r w:rsidRPr="00BB477C">
              <w:t>readString</w:t>
            </w:r>
            <w:proofErr w:type="spellEnd"/>
          </w:p>
        </w:tc>
        <w:tc>
          <w:tcPr>
            <w:tcW w:w="2308" w:type="dxa"/>
          </w:tcPr>
          <w:p w14:paraId="64615843" w14:textId="4C10CF40" w:rsidR="0000480F" w:rsidRDefault="00BB477C" w:rsidP="0000480F">
            <w:pPr>
              <w:ind w:firstLine="0"/>
            </w:pPr>
            <w:r>
              <w:t>Чтение строки из файла</w:t>
            </w:r>
          </w:p>
        </w:tc>
        <w:tc>
          <w:tcPr>
            <w:tcW w:w="1892" w:type="dxa"/>
          </w:tcPr>
          <w:p w14:paraId="0583EA6B" w14:textId="2F073564" w:rsidR="0000480F" w:rsidRPr="0000480F" w:rsidRDefault="0000480F" w:rsidP="0000480F">
            <w:pPr>
              <w:ind w:firstLine="0"/>
            </w:pPr>
            <w:proofErr w:type="spellStart"/>
            <w:r w:rsidRPr="0000480F">
              <w:t>public</w:t>
            </w:r>
            <w:proofErr w:type="spellEnd"/>
            <w:r w:rsidRPr="0000480F">
              <w:t xml:space="preserve"> </w:t>
            </w:r>
            <w:proofErr w:type="spellStart"/>
            <w:r w:rsidRPr="0000480F">
              <w:t>static</w:t>
            </w:r>
            <w:proofErr w:type="spellEnd"/>
          </w:p>
        </w:tc>
        <w:tc>
          <w:tcPr>
            <w:tcW w:w="1599" w:type="dxa"/>
          </w:tcPr>
          <w:p w14:paraId="30C4C9D0" w14:textId="0A7033DF" w:rsidR="0000480F" w:rsidRPr="00BB477C" w:rsidRDefault="00BB477C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30" w:type="dxa"/>
          </w:tcPr>
          <w:p w14:paraId="087EFA39" w14:textId="5636ABF8" w:rsidR="0000480F" w:rsidRPr="00BB477C" w:rsidRDefault="00BB477C" w:rsidP="000048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44350C1" w14:textId="77777777" w:rsidR="00294C76" w:rsidRDefault="00294C76" w:rsidP="00294C76">
      <w:pPr>
        <w:ind w:firstLine="0"/>
      </w:pPr>
    </w:p>
    <w:p w14:paraId="66A39DEE" w14:textId="338419E7" w:rsidR="0000480F" w:rsidRDefault="0000480F">
      <w:pPr>
        <w:spacing w:after="200" w:line="276" w:lineRule="auto"/>
        <w:ind w:firstLine="0"/>
        <w:jc w:val="left"/>
        <w:rPr>
          <w:b/>
          <w:lang w:eastAsia="ru-RU"/>
        </w:rPr>
      </w:pPr>
      <w:bookmarkStart w:id="4" w:name="_Toc50201062"/>
      <w:r>
        <w:rPr>
          <w:b/>
          <w:lang w:eastAsia="ru-RU"/>
        </w:rPr>
        <w:br w:type="page"/>
      </w:r>
    </w:p>
    <w:p w14:paraId="3650716A" w14:textId="162D65B5" w:rsidR="00C96CA8" w:rsidRPr="00C96CA8" w:rsidRDefault="00C96CA8" w:rsidP="00C96CA8">
      <w:pPr>
        <w:pStyle w:val="2"/>
        <w:rPr>
          <w:lang w:eastAsia="ru-RU"/>
        </w:rPr>
      </w:pPr>
      <w:bookmarkStart w:id="5" w:name="_Toc53658103"/>
      <w:r w:rsidRPr="00C96CA8">
        <w:rPr>
          <w:lang w:eastAsia="ru-RU"/>
        </w:rPr>
        <w:lastRenderedPageBreak/>
        <w:t>4</w:t>
      </w:r>
      <w:r w:rsidRPr="00C96CA8">
        <w:rPr>
          <w:lang w:val="en-US" w:eastAsia="ru-RU"/>
        </w:rPr>
        <w:t xml:space="preserve"> </w:t>
      </w:r>
      <w:r w:rsidRPr="00C96CA8">
        <w:rPr>
          <w:lang w:eastAsia="ru-RU"/>
        </w:rPr>
        <w:t>Таблица тестов</w:t>
      </w:r>
      <w:bookmarkEnd w:id="4"/>
      <w:bookmarkEnd w:id="5"/>
    </w:p>
    <w:p w14:paraId="471BC467" w14:textId="50CC9260" w:rsidR="00C96CA8" w:rsidRPr="00C96CA8" w:rsidRDefault="00C96CA8" w:rsidP="00C96CA8">
      <w:pPr>
        <w:pStyle w:val="a7"/>
        <w:rPr>
          <w:lang w:eastAsia="ru-RU"/>
        </w:rPr>
      </w:pPr>
      <w:r w:rsidRPr="00C96CA8">
        <w:rPr>
          <w:lang w:eastAsia="ru-RU"/>
        </w:rPr>
        <w:t xml:space="preserve">Таблица </w:t>
      </w:r>
      <w:r w:rsidR="00441CF1">
        <w:rPr>
          <w:lang w:eastAsia="ru-RU"/>
        </w:rPr>
        <w:t>3</w:t>
      </w:r>
      <w:r w:rsidRPr="00C96CA8">
        <w:rPr>
          <w:lang w:eastAsia="ru-RU"/>
        </w:rPr>
        <w:t xml:space="preserve"> - 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172"/>
        <w:gridCol w:w="2371"/>
        <w:gridCol w:w="3550"/>
        <w:gridCol w:w="2233"/>
      </w:tblGrid>
      <w:tr w:rsidR="00C96CA8" w:rsidRPr="00C96CA8" w14:paraId="7D0577BD" w14:textId="77777777" w:rsidTr="0040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534" w:type="dxa"/>
          </w:tcPr>
          <w:p w14:paraId="0F4A758B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</w:tc>
        <w:tc>
          <w:tcPr>
            <w:tcW w:w="1172" w:type="dxa"/>
          </w:tcPr>
          <w:p w14:paraId="368C0BF8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Задание</w:t>
            </w:r>
          </w:p>
        </w:tc>
        <w:tc>
          <w:tcPr>
            <w:tcW w:w="2371" w:type="dxa"/>
          </w:tcPr>
          <w:p w14:paraId="35B404F5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Вход</w:t>
            </w:r>
          </w:p>
        </w:tc>
        <w:tc>
          <w:tcPr>
            <w:tcW w:w="3550" w:type="dxa"/>
          </w:tcPr>
          <w:p w14:paraId="562EF901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Выход</w:t>
            </w:r>
          </w:p>
        </w:tc>
        <w:tc>
          <w:tcPr>
            <w:tcW w:w="2233" w:type="dxa"/>
          </w:tcPr>
          <w:p w14:paraId="63137892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Примечания</w:t>
            </w:r>
          </w:p>
        </w:tc>
      </w:tr>
      <w:tr w:rsidR="00C96CA8" w:rsidRPr="00C96CA8" w14:paraId="28B6EAF3" w14:textId="77777777" w:rsidTr="00404615">
        <w:trPr>
          <w:trHeight w:val="401"/>
        </w:trPr>
        <w:tc>
          <w:tcPr>
            <w:tcW w:w="534" w:type="dxa"/>
          </w:tcPr>
          <w:p w14:paraId="55CF93C8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2" w:type="dxa"/>
          </w:tcPr>
          <w:p w14:paraId="17653EE5" w14:textId="46C64E18" w:rsidR="00C96CA8" w:rsidRPr="00BB477C" w:rsidRDefault="00BB477C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371" w:type="dxa"/>
          </w:tcPr>
          <w:p w14:paraId="222A8580" w14:textId="1B6E67C2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  <w:tc>
          <w:tcPr>
            <w:tcW w:w="3550" w:type="dxa"/>
          </w:tcPr>
          <w:p w14:paraId="54503CB7" w14:textId="1504A7E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 1 2% 3 5 8% 13 21 34% 55</w:t>
            </w:r>
          </w:p>
        </w:tc>
        <w:tc>
          <w:tcPr>
            <w:tcW w:w="2233" w:type="dxa"/>
          </w:tcPr>
          <w:p w14:paraId="253621AF" w14:textId="1BADA7CC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Первые 10 чисел Фибоначчи</w:t>
            </w:r>
          </w:p>
        </w:tc>
      </w:tr>
      <w:tr w:rsidR="00C96CA8" w:rsidRPr="00C96CA8" w14:paraId="7D94755D" w14:textId="77777777" w:rsidTr="00404615">
        <w:trPr>
          <w:trHeight w:val="401"/>
        </w:trPr>
        <w:tc>
          <w:tcPr>
            <w:tcW w:w="534" w:type="dxa"/>
          </w:tcPr>
          <w:p w14:paraId="0C6044D9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2" w:type="dxa"/>
          </w:tcPr>
          <w:p w14:paraId="643DE0C4" w14:textId="0E844E47" w:rsidR="00C96CA8" w:rsidRPr="00C96CA8" w:rsidRDefault="00BB477C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0273E465" w14:textId="21C2A6B5" w:rsidR="00C96CA8" w:rsidRDefault="000A2C5C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taskB.bin</w:t>
            </w:r>
            <w:proofErr w:type="spellEnd"/>
          </w:p>
          <w:p w14:paraId="5D6CB7AF" w14:textId="77777777" w:rsid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‘+’</w:t>
            </w:r>
          </w:p>
          <w:p w14:paraId="34E4B84A" w14:textId="42798AFF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5</w:t>
            </w:r>
          </w:p>
        </w:tc>
        <w:tc>
          <w:tcPr>
            <w:tcW w:w="3550" w:type="dxa"/>
          </w:tcPr>
          <w:p w14:paraId="457EB6BD" w14:textId="5AFE5CF9" w:rsidR="00C96CA8" w:rsidRPr="000A2C5C" w:rsidRDefault="000A2C5C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taskB.out</w:t>
            </w:r>
            <w:proofErr w:type="spellEnd"/>
          </w:p>
        </w:tc>
        <w:tc>
          <w:tcPr>
            <w:tcW w:w="2233" w:type="dxa"/>
          </w:tcPr>
          <w:p w14:paraId="293551EB" w14:textId="55E89AA1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массива увеличены на 5</w:t>
            </w:r>
          </w:p>
        </w:tc>
      </w:tr>
      <w:tr w:rsidR="00C96CA8" w:rsidRPr="00C96CA8" w14:paraId="50E97D13" w14:textId="77777777" w:rsidTr="00404615">
        <w:trPr>
          <w:trHeight w:val="401"/>
        </w:trPr>
        <w:tc>
          <w:tcPr>
            <w:tcW w:w="534" w:type="dxa"/>
          </w:tcPr>
          <w:p w14:paraId="43677E8D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2" w:type="dxa"/>
          </w:tcPr>
          <w:p w14:paraId="746EB42C" w14:textId="2E914623" w:rsidR="00C96CA8" w:rsidRPr="00BB477C" w:rsidRDefault="00BB477C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2371" w:type="dxa"/>
          </w:tcPr>
          <w:p w14:paraId="5602EABA" w14:textId="5875D782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10 100 11 1000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48F3CD64" w14:textId="7AF57A0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C96CA8">
              <w:rPr>
                <w:rFonts w:eastAsia="Times New Roman" w:cs="Times New Roman"/>
                <w:szCs w:val="24"/>
                <w:lang w:eastAsia="ru-RU"/>
              </w:rPr>
              <w:t>Ряд не упорядочен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4C1B5DC7" w14:textId="0EFDA894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Второе число </w:t>
            </w:r>
            <w:r w:rsidR="006F1ADA">
              <w:rPr>
                <w:rFonts w:eastAsia="Times New Roman" w:cs="Times New Roman"/>
                <w:szCs w:val="24"/>
                <w:lang w:eastAsia="ru-RU"/>
              </w:rPr>
              <w:t>больше</w:t>
            </w:r>
          </w:p>
        </w:tc>
      </w:tr>
      <w:tr w:rsidR="00404615" w:rsidRPr="00C96CA8" w14:paraId="07997CB9" w14:textId="77777777" w:rsidTr="00404615">
        <w:trPr>
          <w:trHeight w:val="401"/>
        </w:trPr>
        <w:tc>
          <w:tcPr>
            <w:tcW w:w="534" w:type="dxa"/>
          </w:tcPr>
          <w:p w14:paraId="28701D51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72" w:type="dxa"/>
          </w:tcPr>
          <w:p w14:paraId="702176FA" w14:textId="28F1DF0E" w:rsidR="00404615" w:rsidRPr="00C96CA8" w:rsidRDefault="00BB477C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6BB390C3" w14:textId="6C919E54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88 46 9 11 5 10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62C57A0E" w14:textId="08C477D8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‘/’</w:t>
            </w:r>
          </w:p>
          <w:p w14:paraId="4EDE4AC2" w14:textId="654EEDC3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2</w:t>
            </w:r>
          </w:p>
        </w:tc>
        <w:tc>
          <w:tcPr>
            <w:tcW w:w="3550" w:type="dxa"/>
          </w:tcPr>
          <w:p w14:paraId="40E6CAB8" w14:textId="3ADB9EA5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404615">
              <w:rPr>
                <w:rFonts w:eastAsia="Times New Roman" w:cs="Times New Roman"/>
                <w:szCs w:val="24"/>
                <w:lang w:eastAsia="ru-RU"/>
              </w:rPr>
              <w:t>44.0 23.0 4.5 5.5 2.5 5.0</w:t>
            </w:r>
          </w:p>
        </w:tc>
        <w:tc>
          <w:tcPr>
            <w:tcW w:w="2233" w:type="dxa"/>
          </w:tcPr>
          <w:p w14:paraId="70FBD14D" w14:textId="0AF719D0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массива разделены на 2</w:t>
            </w:r>
          </w:p>
        </w:tc>
      </w:tr>
      <w:tr w:rsidR="00C96CA8" w:rsidRPr="00C96CA8" w14:paraId="3D6B09FA" w14:textId="77777777" w:rsidTr="00404615">
        <w:trPr>
          <w:trHeight w:val="401"/>
        </w:trPr>
        <w:tc>
          <w:tcPr>
            <w:tcW w:w="534" w:type="dxa"/>
          </w:tcPr>
          <w:p w14:paraId="26528187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2" w:type="dxa"/>
          </w:tcPr>
          <w:p w14:paraId="463FD3FC" w14:textId="3EAB2711" w:rsidR="00C96CA8" w:rsidRPr="00BB477C" w:rsidRDefault="00BB477C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2371" w:type="dxa"/>
          </w:tcPr>
          <w:p w14:paraId="19B45061" w14:textId="10E65562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1 10 11 100 101 110 111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357C46F2" w14:textId="6D964641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Ряд</w:t>
            </w:r>
            <w:proofErr w:type="spellEnd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упорядочен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7BBA841B" w14:textId="6B57D9F1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</w:tr>
      <w:tr w:rsidR="00404615" w:rsidRPr="00C96CA8" w14:paraId="729F4D14" w14:textId="77777777" w:rsidTr="00404615">
        <w:trPr>
          <w:trHeight w:val="401"/>
        </w:trPr>
        <w:tc>
          <w:tcPr>
            <w:tcW w:w="534" w:type="dxa"/>
          </w:tcPr>
          <w:p w14:paraId="4E6A9390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2" w:type="dxa"/>
          </w:tcPr>
          <w:p w14:paraId="69ABC9AF" w14:textId="5F38B7AE" w:rsidR="00404615" w:rsidRPr="00404615" w:rsidRDefault="00BB477C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61F9463B" w14:textId="214D4F2F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4 9 6 0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3308336E" w14:textId="0B794986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‘*’</w:t>
            </w:r>
          </w:p>
          <w:p w14:paraId="7E653EA0" w14:textId="5A1DCE6E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3</w:t>
            </w:r>
          </w:p>
        </w:tc>
        <w:tc>
          <w:tcPr>
            <w:tcW w:w="3550" w:type="dxa"/>
          </w:tcPr>
          <w:p w14:paraId="0D206A3A" w14:textId="7A9289BC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12.0 27.0 18.0 0.0</w:t>
            </w:r>
          </w:p>
        </w:tc>
        <w:tc>
          <w:tcPr>
            <w:tcW w:w="2233" w:type="dxa"/>
          </w:tcPr>
          <w:p w14:paraId="2F97EE57" w14:textId="2DC4EF63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массива умножены на 3</w:t>
            </w:r>
          </w:p>
        </w:tc>
      </w:tr>
      <w:tr w:rsidR="00404615" w:rsidRPr="00C96CA8" w14:paraId="588A7944" w14:textId="77777777" w:rsidTr="00404615">
        <w:trPr>
          <w:trHeight w:val="401"/>
        </w:trPr>
        <w:tc>
          <w:tcPr>
            <w:tcW w:w="534" w:type="dxa"/>
          </w:tcPr>
          <w:p w14:paraId="645CF16C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72" w:type="dxa"/>
          </w:tcPr>
          <w:p w14:paraId="5CA6B17F" w14:textId="6C28BF33" w:rsidR="00404615" w:rsidRPr="00404615" w:rsidRDefault="00BB477C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2371" w:type="dxa"/>
          </w:tcPr>
          <w:p w14:paraId="01F4393F" w14:textId="3BA6F939" w:rsidR="00404615" w:rsidRP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10 100 1000 1001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1144CCC7" w14:textId="61DA24B6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Ряд</w:t>
            </w:r>
            <w:proofErr w:type="spellEnd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упорядочен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1770AC30" w14:textId="1C41969F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D85939F" w14:textId="09BAB52F" w:rsidR="00404615" w:rsidRDefault="00404615" w:rsidP="00C96CA8"/>
    <w:p w14:paraId="5AC5797B" w14:textId="77777777" w:rsidR="00404615" w:rsidRDefault="00404615">
      <w:pPr>
        <w:spacing w:after="200" w:line="276" w:lineRule="auto"/>
        <w:ind w:firstLine="0"/>
        <w:jc w:val="left"/>
      </w:pPr>
      <w:r>
        <w:br w:type="page"/>
      </w:r>
    </w:p>
    <w:p w14:paraId="310B5DA0" w14:textId="08998AD7" w:rsidR="00404615" w:rsidRDefault="00404615" w:rsidP="000A2C5C">
      <w:pPr>
        <w:pStyle w:val="2"/>
      </w:pPr>
      <w:bookmarkStart w:id="6" w:name="_Toc53658104"/>
      <w:r w:rsidRPr="00404615">
        <w:lastRenderedPageBreak/>
        <w:t>5 Результаты тестирования</w:t>
      </w:r>
      <w:bookmarkEnd w:id="6"/>
    </w:p>
    <w:p w14:paraId="4D854D70" w14:textId="77777777" w:rsidR="000A2C5C" w:rsidRDefault="000A2C5C" w:rsidP="00C96CA8"/>
    <w:p w14:paraId="5FD9C835" w14:textId="0DF8A053" w:rsidR="000A2C5C" w:rsidRDefault="000A2C5C" w:rsidP="000A2C5C">
      <w:r w:rsidRPr="000A2C5C">
        <w:drawing>
          <wp:inline distT="0" distB="0" distL="0" distR="0" wp14:anchorId="08F82395" wp14:editId="692FAC29">
            <wp:extent cx="5423535" cy="3229193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510" cy="32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E54" w14:textId="2540E04F" w:rsidR="00C045D5" w:rsidRDefault="00C045D5" w:rsidP="00C045D5">
      <w:pPr>
        <w:ind w:firstLine="0"/>
        <w:jc w:val="center"/>
      </w:pPr>
      <w:r w:rsidRPr="00C045D5">
        <w:t xml:space="preserve">Рисунок </w:t>
      </w:r>
      <w:r w:rsidR="00441CF1">
        <w:t>2</w:t>
      </w:r>
      <w:r w:rsidRPr="00C045D5">
        <w:t xml:space="preserve"> – Результат тестов 1</w:t>
      </w:r>
    </w:p>
    <w:p w14:paraId="428F1DC5" w14:textId="77777777" w:rsidR="00C045D5" w:rsidRDefault="00C045D5" w:rsidP="00C045D5">
      <w:pPr>
        <w:ind w:firstLine="0"/>
        <w:jc w:val="center"/>
      </w:pPr>
    </w:p>
    <w:p w14:paraId="25ECA114" w14:textId="3C86CAE1" w:rsidR="00C045D5" w:rsidRDefault="000A2C5C" w:rsidP="00C045D5">
      <w:pPr>
        <w:ind w:firstLine="0"/>
        <w:jc w:val="center"/>
        <w:rPr>
          <w:lang w:val="en-US"/>
        </w:rPr>
      </w:pPr>
      <w:r w:rsidRPr="000A2C5C">
        <w:rPr>
          <w:lang w:val="en-US"/>
        </w:rPr>
        <w:drawing>
          <wp:inline distT="0" distB="0" distL="0" distR="0" wp14:anchorId="1A21EE69" wp14:editId="69D3C4E1">
            <wp:extent cx="5651423" cy="42062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376" cy="42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CA1F" w14:textId="77777777" w:rsidR="000A2C5C" w:rsidRDefault="00C045D5" w:rsidP="00C045D5">
      <w:pPr>
        <w:ind w:firstLine="0"/>
        <w:jc w:val="center"/>
      </w:pPr>
      <w:r w:rsidRPr="00C045D5">
        <w:t>Рисунок</w:t>
      </w:r>
      <w:r w:rsidRPr="006C60CE">
        <w:t xml:space="preserve"> </w:t>
      </w:r>
      <w:r w:rsidR="00441CF1">
        <w:t>3</w:t>
      </w:r>
      <w:r w:rsidRPr="006C60CE">
        <w:t xml:space="preserve"> – </w:t>
      </w:r>
      <w:r w:rsidRPr="00C045D5">
        <w:t>Результат</w:t>
      </w:r>
      <w:r w:rsidRPr="006C60CE">
        <w:t xml:space="preserve"> </w:t>
      </w:r>
      <w:r w:rsidRPr="00C045D5">
        <w:t>тестов</w:t>
      </w:r>
      <w:r w:rsidRPr="006C60CE">
        <w:t xml:space="preserve"> 2</w:t>
      </w:r>
    </w:p>
    <w:p w14:paraId="467B9543" w14:textId="77777777" w:rsidR="000A2C5C" w:rsidRDefault="000A2C5C" w:rsidP="00C045D5">
      <w:pPr>
        <w:ind w:firstLine="0"/>
        <w:jc w:val="center"/>
      </w:pPr>
      <w:r w:rsidRPr="000A2C5C">
        <w:lastRenderedPageBreak/>
        <w:drawing>
          <wp:inline distT="0" distB="0" distL="0" distR="0" wp14:anchorId="40C88DC1" wp14:editId="21755D76">
            <wp:extent cx="5036820" cy="208763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980" cy="20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2203" w14:textId="2579FE24" w:rsidR="000A2C5C" w:rsidRPr="000A2C5C" w:rsidRDefault="000A2C5C" w:rsidP="000A2C5C">
      <w:pPr>
        <w:ind w:firstLine="0"/>
        <w:jc w:val="center"/>
      </w:pPr>
      <w:r w:rsidRPr="00C045D5">
        <w:t>Рисунок</w:t>
      </w:r>
      <w:r w:rsidRPr="006C60CE">
        <w:t xml:space="preserve"> </w:t>
      </w:r>
      <w:r w:rsidRPr="000A2C5C">
        <w:t>4</w:t>
      </w:r>
      <w:r w:rsidRPr="006C60CE">
        <w:t xml:space="preserve"> – </w:t>
      </w:r>
      <w:r w:rsidRPr="00C045D5">
        <w:t>Результат</w:t>
      </w:r>
      <w:r w:rsidRPr="006C60CE">
        <w:t xml:space="preserve"> </w:t>
      </w:r>
      <w:r>
        <w:t>записанный в</w:t>
      </w:r>
      <w:r w:rsidRPr="006C60CE">
        <w:t xml:space="preserve"> </w:t>
      </w:r>
      <w:proofErr w:type="spellStart"/>
      <w:r>
        <w:rPr>
          <w:lang w:val="en-US"/>
        </w:rPr>
        <w:t>taskB</w:t>
      </w:r>
      <w:proofErr w:type="spellEnd"/>
      <w:r w:rsidRPr="000A2C5C">
        <w:t>.</w:t>
      </w:r>
      <w:r>
        <w:rPr>
          <w:lang w:val="en-US"/>
        </w:rPr>
        <w:t>out</w:t>
      </w:r>
    </w:p>
    <w:p w14:paraId="395A652C" w14:textId="2E8F31F0" w:rsidR="00C045D5" w:rsidRPr="006C60CE" w:rsidRDefault="00C045D5" w:rsidP="00C045D5">
      <w:pPr>
        <w:ind w:firstLine="0"/>
        <w:jc w:val="center"/>
      </w:pPr>
      <w:r w:rsidRPr="006C60CE">
        <w:br w:type="page"/>
      </w:r>
    </w:p>
    <w:p w14:paraId="1D0C4D45" w14:textId="0626527A" w:rsidR="00C045D5" w:rsidRPr="006C60CE" w:rsidRDefault="00C045D5" w:rsidP="00C045D5">
      <w:pPr>
        <w:pStyle w:val="2"/>
      </w:pPr>
      <w:bookmarkStart w:id="7" w:name="_Toc53658105"/>
      <w:r w:rsidRPr="006C60CE">
        <w:lastRenderedPageBreak/>
        <w:t>6 Исходный код</w:t>
      </w:r>
      <w:bookmarkEnd w:id="7"/>
    </w:p>
    <w:p w14:paraId="0736BE62" w14:textId="77777777" w:rsidR="00C045D5" w:rsidRDefault="00C045D5" w:rsidP="00C045D5">
      <w:pPr>
        <w:pStyle w:val="2"/>
      </w:pPr>
    </w:p>
    <w:p w14:paraId="48116645" w14:textId="0A6B685F" w:rsidR="009C4ED1" w:rsidRDefault="000A2C5C">
      <w:pPr>
        <w:spacing w:after="200" w:line="276" w:lineRule="auto"/>
        <w:ind w:firstLine="0"/>
        <w:jc w:val="left"/>
      </w:pPr>
      <w:r>
        <w:t xml:space="preserve">Исходный код класса </w:t>
      </w:r>
      <w:r>
        <w:rPr>
          <w:lang w:val="en-US"/>
        </w:rPr>
        <w:t>Menu</w:t>
      </w:r>
    </w:p>
    <w:p w14:paraId="558BE2C6" w14:textId="77777777" w:rsidR="000A2C5C" w:rsidRPr="000A2C5C" w:rsidRDefault="000A2C5C" w:rsidP="000A2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</w:pP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import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java.util.Scanner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class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Menu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private static final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Scanner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proofErr w:type="spellEnd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new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Scanner(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in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private static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input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, 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output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void </w:t>
      </w:r>
      <w:proofErr w:type="spellStart"/>
      <w:r w:rsidRPr="000A2C5C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showMenu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int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option =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1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while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(option !=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0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"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Выберите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один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из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следующих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пунктов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и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нажмите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Enter: </w:t>
      </w:r>
      <w:r w:rsidRPr="000A2C5C">
        <w:rPr>
          <w:rFonts w:ascii="Courier New" w:eastAsia="Times New Roman" w:hAnsi="Courier New" w:cs="Courier New"/>
          <w:color w:val="0037A6"/>
          <w:sz w:val="23"/>
          <w:szCs w:val="23"/>
          <w:lang w:val="en-US" w:eastAsia="ru-RU"/>
        </w:rPr>
        <w:t>\n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037A6"/>
          <w:sz w:val="23"/>
          <w:szCs w:val="23"/>
          <w:lang w:val="en-US" w:eastAsia="ru-RU"/>
        </w:rPr>
        <w:t>\t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[1]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Задание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A"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037A6"/>
          <w:sz w:val="23"/>
          <w:szCs w:val="23"/>
          <w:lang w:val="en-US" w:eastAsia="ru-RU"/>
        </w:rPr>
        <w:t>\t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[2]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Задание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B"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037A6"/>
          <w:sz w:val="23"/>
          <w:szCs w:val="23"/>
          <w:lang w:val="en-US" w:eastAsia="ru-RU"/>
        </w:rPr>
        <w:t>\t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[3]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Задание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C"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037A6"/>
          <w:sz w:val="23"/>
          <w:szCs w:val="23"/>
          <w:lang w:val="en-US" w:eastAsia="ru-RU"/>
        </w:rPr>
        <w:t>\t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[0]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Выход</w:t>
      </w:r>
      <w:r w:rsidRPr="000A2C5C">
        <w:rPr>
          <w:rFonts w:ascii="Courier New" w:eastAsia="Times New Roman" w:hAnsi="Courier New" w:cs="Courier New"/>
          <w:color w:val="0037A6"/>
          <w:sz w:val="23"/>
          <w:szCs w:val="23"/>
          <w:lang w:val="en-US" w:eastAsia="ru-RU"/>
        </w:rPr>
        <w:t>\n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 -&gt;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option 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(option ==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0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)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continue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Выберите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способ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ввода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&amp;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вывода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."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'c'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для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ввода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&amp;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вывода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через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консоль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или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'f'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через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файл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char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().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charAt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0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==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'f'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(option !=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1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полный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путь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к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файлу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для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чтения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 xml:space="preserve">input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setInputFilePath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input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(option !=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3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полный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путь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к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файлу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для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записи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результатов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 xml:space="preserve">output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setOutputFilePath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output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switch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(option)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case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1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: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Задание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A: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taskA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break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case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2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: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Задание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B: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taskB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break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case 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3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: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Задание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C: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taskC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break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lastRenderedPageBreak/>
        <w:t>//                case 0: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br/>
        <w:t>//                    continue;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br/>
        <w:t xml:space="preserve">        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default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: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Пункт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№"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+ option +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"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не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найден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Нажмите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Enter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для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продолжения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..."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private static void </w:t>
      </w:r>
      <w:proofErr w:type="spellStart"/>
      <w:r w:rsidRPr="000A2C5C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taskA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char 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n: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int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n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FibonacciNumbers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fibonacciNumbers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new 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FibonacciNumbers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fibonacciNumbers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.setSize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n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 ==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'f'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writeLine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Первые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"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+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n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+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"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числа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Фибоначчи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writeArray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fibonacciNumbers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.getFibonacciNumbers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else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Первые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"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+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n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+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"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числа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Фибоначчи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fibonacciNumbers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.printFibonacciNumbers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private static void </w:t>
      </w:r>
      <w:proofErr w:type="spellStart"/>
      <w:r w:rsidRPr="000A2C5C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taskB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char 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>//-----------------------------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Ввод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массива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>-------------------------------------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int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size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new 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MyArray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 ==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'f'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.fill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readArray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else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размер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массива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size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.setSize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size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массив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.fill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>//--------------------------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Операция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с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массивом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>---------------------------------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знак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операции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operationSign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операнд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double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operand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.changeAllElements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operationSign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.charAt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0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),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operand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>//----------------------------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Вывод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массива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>-------------------------------------</w:t>
      </w:r>
      <w:r w:rsidRPr="000A2C5C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 ==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'f'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writeLine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Массив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,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полученный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результате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арифметических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действий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writeArray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.getArray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else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Массив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,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полученный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результате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арифме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lastRenderedPageBreak/>
        <w:t>тических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действий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myArray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private static void </w:t>
      </w:r>
      <w:proofErr w:type="spellStart"/>
      <w:r w:rsidRPr="000A2C5C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taskC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char 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line =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inputOption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 ==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'f'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line =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readString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Считанная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proofErr w:type="spellStart"/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сторока</w:t>
      </w:r>
      <w:proofErr w:type="spellEnd"/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из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файла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(line);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else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Введите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строку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,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содержащую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ряд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чисел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двоичном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виде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: 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line = </w:t>
      </w:r>
      <w:proofErr w:type="spellStart"/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scanner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.nextLine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LineWithBinaryNumbers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lineWithBinaryNumbers</w:t>
      </w:r>
      <w:proofErr w:type="spellEnd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new </w:t>
      </w:r>
      <w:proofErr w:type="spellStart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LineWithBinaryNumbers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(line);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if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lineWithBinaryNumbers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.isSorted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()) 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Ряд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упорядочен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0A2C5C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else 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0A2C5C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0A2C5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Ряд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не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упорядочен</w:t>
      </w:r>
      <w:r w:rsidRPr="000A2C5C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0A2C5C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>}</w:t>
      </w:r>
    </w:p>
    <w:p w14:paraId="558FCBD8" w14:textId="4D89F052" w:rsidR="000A2C5C" w:rsidRDefault="000A2C5C">
      <w:pPr>
        <w:spacing w:after="200" w:line="276" w:lineRule="auto"/>
        <w:ind w:firstLine="0"/>
        <w:jc w:val="left"/>
        <w:rPr>
          <w:lang w:val="en-US"/>
        </w:rPr>
      </w:pPr>
    </w:p>
    <w:p w14:paraId="19C9B967" w14:textId="3FA96946" w:rsidR="000A2C5C" w:rsidRPr="000A2C5C" w:rsidRDefault="000A2C5C" w:rsidP="000A2C5C">
      <w:pPr>
        <w:spacing w:after="200" w:line="276" w:lineRule="auto"/>
        <w:ind w:firstLine="0"/>
        <w:jc w:val="left"/>
        <w:rPr>
          <w:lang w:val="en-US"/>
        </w:rPr>
      </w:pPr>
      <w:r>
        <w:t>Исходный</w:t>
      </w:r>
      <w:r w:rsidRPr="00520DA0">
        <w:rPr>
          <w:lang w:val="en-US"/>
        </w:rPr>
        <w:t xml:space="preserve"> </w:t>
      </w:r>
      <w:r>
        <w:t>код</w:t>
      </w:r>
      <w:r w:rsidRPr="00520DA0">
        <w:rPr>
          <w:lang w:val="en-US"/>
        </w:rPr>
        <w:t xml:space="preserve"> </w:t>
      </w:r>
      <w:r>
        <w:t>класса</w:t>
      </w:r>
      <w:r w:rsidRPr="00520DA0">
        <w:rPr>
          <w:lang w:val="en-US"/>
        </w:rPr>
        <w:t xml:space="preserve"> </w:t>
      </w:r>
      <w:proofErr w:type="spellStart"/>
      <w:r>
        <w:rPr>
          <w:lang w:val="en-US"/>
        </w:rPr>
        <w:t>MyFile</w:t>
      </w:r>
      <w:proofErr w:type="spellEnd"/>
    </w:p>
    <w:p w14:paraId="29D5C5A2" w14:textId="77777777" w:rsidR="00520DA0" w:rsidRPr="00520DA0" w:rsidRDefault="00520DA0" w:rsidP="00520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</w:pP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import 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java.io.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*;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import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java.util.ArrayList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import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java.util.Arrays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class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MyFile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private static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FileInputStream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fis</w:t>
      </w:r>
      <w:proofErr w:type="spellEnd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null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private static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FileWriter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 xml:space="preserve">writer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null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void </w:t>
      </w:r>
      <w:proofErr w:type="spellStart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setInputFilePath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path)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fis</w:t>
      </w:r>
      <w:proofErr w:type="spellEnd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new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FileInputStream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(path);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FileNotFoundException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void </w:t>
      </w:r>
      <w:proofErr w:type="spellStart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setOutputFilePath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path)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 xml:space="preserve">writer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new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FileWriter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(path);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lastRenderedPageBreak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void </w:t>
      </w:r>
      <w:proofErr w:type="spellStart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writeLine</w:t>
      </w:r>
      <w:proofErr w:type="spellEnd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line)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writer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.write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(line+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520DA0">
        <w:rPr>
          <w:rFonts w:ascii="Courier New" w:eastAsia="Times New Roman" w:hAnsi="Courier New" w:cs="Courier New"/>
          <w:color w:val="0037A6"/>
          <w:sz w:val="23"/>
          <w:szCs w:val="23"/>
          <w:lang w:val="en-US" w:eastAsia="ru-RU"/>
        </w:rPr>
        <w:t>\n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void </w:t>
      </w:r>
      <w:proofErr w:type="spellStart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writeArray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int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[] array)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writer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.write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Arrays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520DA0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toString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(array));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Результат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успешно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записан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finally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writer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.close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void </w:t>
      </w:r>
      <w:proofErr w:type="spellStart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writeArray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ArrayList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&lt;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Double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&gt;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arrayList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writer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.write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Arrays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520DA0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toString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arrayList.toArray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()));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Результат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успешно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eastAsia="ru-RU"/>
        </w:rPr>
        <w:t>записан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finally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writer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.close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double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[] </w:t>
      </w:r>
      <w:proofErr w:type="spellStart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readArray</w:t>
      </w:r>
      <w:proofErr w:type="spellEnd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double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[] array =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null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DataInputStream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dis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=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new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DataInputStream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fis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int 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size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= (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int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)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dis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.readDouble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array =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new double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[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size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];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for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int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 = </w:t>
      </w:r>
      <w:r w:rsidRPr="00520DA0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0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;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 &lt; 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size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;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++)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array[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i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] =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dis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.readDouble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catch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e.printStackTrace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return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array;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lastRenderedPageBreak/>
        <w:t xml:space="preserve">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public static 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proofErr w:type="spellStart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>readString</w:t>
      </w:r>
      <w:proofErr w:type="spellEnd"/>
      <w:r w:rsidRPr="00520DA0">
        <w:rPr>
          <w:rFonts w:ascii="Courier New" w:eastAsia="Times New Roman" w:hAnsi="Courier New" w:cs="Courier New"/>
          <w:color w:val="00627A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 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String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line = </w:t>
      </w:r>
      <w:r w:rsidRPr="00520DA0">
        <w:rPr>
          <w:rFonts w:ascii="Courier New" w:eastAsia="Times New Roman" w:hAnsi="Courier New" w:cs="Courier New"/>
          <w:color w:val="067D17"/>
          <w:sz w:val="23"/>
          <w:szCs w:val="23"/>
          <w:lang w:val="en-US" w:eastAsia="ru-RU"/>
        </w:rPr>
        <w:t>""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try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 xml:space="preserve">// </w:t>
      </w:r>
      <w:r w:rsidRPr="00520DA0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читаем</w:t>
      </w:r>
      <w:r w:rsidRPr="00520DA0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ru-RU"/>
        </w:rPr>
        <w:t>посимвольно</w:t>
      </w:r>
      <w:r w:rsidRPr="00520DA0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int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c;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while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 xml:space="preserve">((c = </w:t>
      </w:r>
      <w:proofErr w:type="spellStart"/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fis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.read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())!=-</w:t>
      </w:r>
      <w:r w:rsidRPr="00520DA0">
        <w:rPr>
          <w:rFonts w:ascii="Courier New" w:eastAsia="Times New Roman" w:hAnsi="Courier New" w:cs="Courier New"/>
          <w:color w:val="1750EB"/>
          <w:sz w:val="23"/>
          <w:szCs w:val="23"/>
          <w:lang w:val="en-US" w:eastAsia="ru-RU"/>
        </w:rPr>
        <w:t>1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    line +=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String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520DA0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val="en-US" w:eastAsia="ru-RU"/>
        </w:rPr>
        <w:t>valueOf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((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char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)c);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>catch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IOException</w:t>
      </w:r>
      <w:proofErr w:type="spellEnd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ex){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    </w:t>
      </w:r>
      <w:proofErr w:type="spellStart"/>
      <w:r w:rsidRPr="00520DA0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System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</w:t>
      </w:r>
      <w:r w:rsidRPr="00520DA0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val="en-US" w:eastAsia="ru-RU"/>
        </w:rPr>
        <w:t>out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.println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</w:t>
      </w:r>
      <w:proofErr w:type="spellStart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ex.getMessage</w:t>
      </w:r>
      <w:proofErr w:type="spellEnd"/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());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    </w:t>
      </w:r>
      <w:r w:rsidRPr="00520DA0">
        <w:rPr>
          <w:rFonts w:ascii="Courier New" w:eastAsia="Times New Roman" w:hAnsi="Courier New" w:cs="Courier New"/>
          <w:color w:val="0033B3"/>
          <w:sz w:val="23"/>
          <w:szCs w:val="23"/>
          <w:lang w:val="en-US" w:eastAsia="ru-RU"/>
        </w:rPr>
        <w:t xml:space="preserve">return 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t>line;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 xml:space="preserve">    }</w:t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</w:r>
      <w:r w:rsidRPr="00520DA0">
        <w:rPr>
          <w:rFonts w:ascii="Courier New" w:eastAsia="Times New Roman" w:hAnsi="Courier New" w:cs="Courier New"/>
          <w:color w:val="080808"/>
          <w:sz w:val="23"/>
          <w:szCs w:val="23"/>
          <w:lang w:val="en-US" w:eastAsia="ru-RU"/>
        </w:rPr>
        <w:br/>
        <w:t>}</w:t>
      </w:r>
    </w:p>
    <w:p w14:paraId="3FD5488A" w14:textId="3C7ADB77" w:rsidR="000A2C5C" w:rsidRPr="00520DA0" w:rsidRDefault="000A2C5C">
      <w:pPr>
        <w:spacing w:after="200" w:line="276" w:lineRule="auto"/>
        <w:ind w:firstLine="0"/>
        <w:jc w:val="left"/>
        <w:rPr>
          <w:lang w:val="en-US"/>
        </w:rPr>
      </w:pPr>
    </w:p>
    <w:p w14:paraId="59D682DE" w14:textId="69853EB6" w:rsidR="00C045D5" w:rsidRPr="000A2C5C" w:rsidRDefault="00C045D5">
      <w:pPr>
        <w:spacing w:after="200" w:line="276" w:lineRule="auto"/>
        <w:ind w:firstLine="0"/>
        <w:jc w:val="left"/>
        <w:rPr>
          <w:b/>
          <w:lang w:val="en-US"/>
        </w:rPr>
      </w:pPr>
      <w:r w:rsidRPr="000A2C5C">
        <w:rPr>
          <w:lang w:val="en-US"/>
        </w:rPr>
        <w:br w:type="page"/>
      </w:r>
    </w:p>
    <w:p w14:paraId="37C3AA74" w14:textId="0BDF99A6" w:rsidR="00C045D5" w:rsidRPr="000A2C5C" w:rsidRDefault="00C045D5" w:rsidP="00C045D5">
      <w:pPr>
        <w:pStyle w:val="2"/>
        <w:jc w:val="center"/>
        <w:rPr>
          <w:lang w:val="en-US"/>
        </w:rPr>
      </w:pPr>
      <w:bookmarkStart w:id="8" w:name="_Toc53658106"/>
      <w:r w:rsidRPr="00C045D5">
        <w:lastRenderedPageBreak/>
        <w:t>Список</w:t>
      </w:r>
      <w:r w:rsidRPr="000A2C5C">
        <w:rPr>
          <w:lang w:val="en-US"/>
        </w:rPr>
        <w:t xml:space="preserve"> </w:t>
      </w:r>
      <w:r w:rsidRPr="00C045D5">
        <w:t>использованных</w:t>
      </w:r>
      <w:r w:rsidRPr="000A2C5C">
        <w:rPr>
          <w:lang w:val="en-US"/>
        </w:rPr>
        <w:t xml:space="preserve"> </w:t>
      </w:r>
      <w:r w:rsidRPr="00C045D5">
        <w:t>источников</w:t>
      </w:r>
      <w:bookmarkEnd w:id="8"/>
    </w:p>
    <w:p w14:paraId="1C161BA9" w14:textId="77777777" w:rsidR="006C50B6" w:rsidRPr="000A2C5C" w:rsidRDefault="006C50B6" w:rsidP="00C045D5">
      <w:pPr>
        <w:pStyle w:val="2"/>
        <w:jc w:val="center"/>
        <w:rPr>
          <w:lang w:val="en-US"/>
        </w:rPr>
      </w:pPr>
    </w:p>
    <w:p w14:paraId="44A72213" w14:textId="77777777" w:rsidR="006C50B6" w:rsidRPr="006C50B6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API Specification for the Java 7 SE. [</w:t>
      </w:r>
      <w:r w:rsidRPr="006C50B6">
        <w:rPr>
          <w:rFonts w:eastAsia="Times New Roman" w:cs="Times New Roman"/>
          <w:szCs w:val="28"/>
          <w:lang w:eastAsia="ru-RU"/>
        </w:rPr>
        <w:t>официальный</w:t>
      </w:r>
      <w:r w:rsidRPr="006C50B6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сайт</w:t>
      </w:r>
      <w:r w:rsidRPr="006C50B6">
        <w:rPr>
          <w:rFonts w:eastAsia="Times New Roman" w:cs="Times New Roman"/>
          <w:szCs w:val="28"/>
          <w:lang w:val="en-US" w:eastAsia="ru-RU"/>
        </w:rPr>
        <w:t xml:space="preserve">] </w:t>
      </w:r>
    </w:p>
    <w:p w14:paraId="5AD2FA9B" w14:textId="77777777" w:rsidR="006C50B6" w:rsidRPr="000A2C5C" w:rsidRDefault="006C50B6" w:rsidP="006C50B6">
      <w:pPr>
        <w:ind w:left="720" w:firstLine="0"/>
        <w:rPr>
          <w:rFonts w:eastAsia="Times New Roman" w:cs="Times New Roman"/>
          <w:szCs w:val="28"/>
          <w:lang w:val="en-US" w:eastAsia="ru-RU"/>
        </w:rPr>
      </w:pPr>
      <w:r w:rsidRPr="000A2C5C">
        <w:rPr>
          <w:rFonts w:eastAsia="Times New Roman" w:cs="Times New Roman"/>
          <w:szCs w:val="28"/>
          <w:lang w:val="en-US" w:eastAsia="ru-RU"/>
        </w:rPr>
        <w:t xml:space="preserve">URL: </w:t>
      </w:r>
      <w:hyperlink r:id="rId12" w:history="1"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http://docs.oracle.com/javase/7/docs/api/</w:t>
        </w:r>
      </w:hyperlink>
      <w:r w:rsidRPr="000A2C5C">
        <w:rPr>
          <w:rFonts w:eastAsia="Times New Roman" w:cs="Times New Roman"/>
          <w:szCs w:val="28"/>
          <w:lang w:val="en-US" w:eastAsia="ru-RU"/>
        </w:rPr>
        <w:t xml:space="preserve"> (</w:t>
      </w:r>
      <w:r w:rsidRPr="006C50B6">
        <w:rPr>
          <w:rFonts w:eastAsia="Times New Roman" w:cs="Times New Roman"/>
          <w:szCs w:val="28"/>
          <w:lang w:eastAsia="ru-RU"/>
        </w:rPr>
        <w:t>дата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обращения</w:t>
      </w:r>
      <w:r w:rsidRPr="000A2C5C">
        <w:rPr>
          <w:rFonts w:eastAsia="Times New Roman" w:cs="Times New Roman"/>
          <w:szCs w:val="28"/>
          <w:lang w:val="en-US" w:eastAsia="ru-RU"/>
        </w:rPr>
        <w:t>:05.09.2020)</w:t>
      </w:r>
      <w:r w:rsidRPr="000A2C5C">
        <w:rPr>
          <w:rFonts w:eastAsia="Times New Roman" w:cs="Times New Roman"/>
          <w:szCs w:val="28"/>
          <w:lang w:val="en-US" w:eastAsia="ru-RU"/>
        </w:rPr>
        <w:br/>
        <w:t xml:space="preserve"> </w:t>
      </w:r>
    </w:p>
    <w:p w14:paraId="6AE505FD" w14:textId="77777777" w:rsidR="006C50B6" w:rsidRPr="000A2C5C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The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Java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Tutorials</w:t>
      </w:r>
      <w:r w:rsidRPr="000A2C5C">
        <w:rPr>
          <w:rFonts w:eastAsia="Times New Roman" w:cs="Times New Roman"/>
          <w:szCs w:val="28"/>
          <w:lang w:val="en-US" w:eastAsia="ru-RU"/>
        </w:rPr>
        <w:t xml:space="preserve">. </w:t>
      </w:r>
      <w:r w:rsidRPr="006C50B6">
        <w:rPr>
          <w:rFonts w:eastAsia="Times New Roman" w:cs="Times New Roman"/>
          <w:szCs w:val="28"/>
          <w:lang w:val="en-US" w:eastAsia="ru-RU"/>
        </w:rPr>
        <w:t>SE</w:t>
      </w:r>
      <w:r w:rsidRPr="000A2C5C">
        <w:rPr>
          <w:rFonts w:eastAsia="Times New Roman" w:cs="Times New Roman"/>
          <w:szCs w:val="28"/>
          <w:lang w:val="en-US" w:eastAsia="ru-RU"/>
        </w:rPr>
        <w:t xml:space="preserve"> [</w:t>
      </w:r>
      <w:r w:rsidRPr="006C50B6">
        <w:rPr>
          <w:rFonts w:eastAsia="Times New Roman" w:cs="Times New Roman"/>
          <w:szCs w:val="28"/>
          <w:lang w:eastAsia="ru-RU"/>
        </w:rPr>
        <w:t>электронный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ресурс</w:t>
      </w:r>
      <w:r w:rsidRPr="000A2C5C">
        <w:rPr>
          <w:rFonts w:eastAsia="Times New Roman" w:cs="Times New Roman"/>
          <w:szCs w:val="28"/>
          <w:lang w:val="en-US" w:eastAsia="ru-RU"/>
        </w:rPr>
        <w:t xml:space="preserve">], </w:t>
      </w:r>
    </w:p>
    <w:p w14:paraId="6F23BA83" w14:textId="77777777" w:rsidR="006C50B6" w:rsidRPr="000A2C5C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URL</w:t>
      </w:r>
      <w:r w:rsidRPr="000A2C5C">
        <w:rPr>
          <w:rFonts w:eastAsia="Times New Roman" w:cs="Times New Roman"/>
          <w:szCs w:val="28"/>
          <w:lang w:val="en-US" w:eastAsia="ru-RU"/>
        </w:rPr>
        <w:t>:</w:t>
      </w:r>
      <w:hyperlink r:id="rId13" w:history="1"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http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://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docs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oracle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com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javase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tutorial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index</w:t>
        </w:r>
        <w:r w:rsidRPr="000A2C5C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html</w:t>
        </w:r>
      </w:hyperlink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48B71A51" w14:textId="77777777" w:rsidR="006C50B6" w:rsidRPr="000A2C5C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val="en-US" w:eastAsia="ru-RU"/>
        </w:rPr>
      </w:pPr>
      <w:r w:rsidRPr="000A2C5C">
        <w:rPr>
          <w:rFonts w:eastAsia="Times New Roman" w:cs="Times New Roman"/>
          <w:szCs w:val="28"/>
          <w:lang w:val="en-US" w:eastAsia="ru-RU"/>
        </w:rPr>
        <w:t>(</w:t>
      </w:r>
      <w:r w:rsidRPr="006C50B6">
        <w:rPr>
          <w:rFonts w:eastAsia="Times New Roman" w:cs="Times New Roman"/>
          <w:szCs w:val="28"/>
          <w:lang w:eastAsia="ru-RU"/>
        </w:rPr>
        <w:t>дата</w:t>
      </w:r>
      <w:r w:rsidRPr="000A2C5C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обращения</w:t>
      </w:r>
      <w:r w:rsidRPr="000A2C5C">
        <w:rPr>
          <w:rFonts w:eastAsia="Times New Roman" w:cs="Times New Roman"/>
          <w:szCs w:val="28"/>
          <w:lang w:val="en-US" w:eastAsia="ru-RU"/>
        </w:rPr>
        <w:t>:05.09.2020)</w:t>
      </w:r>
    </w:p>
    <w:p w14:paraId="2E2C5471" w14:textId="7D5CE20E" w:rsidR="00C045D5" w:rsidRPr="000A2C5C" w:rsidRDefault="00C045D5" w:rsidP="00C045D5">
      <w:pPr>
        <w:pStyle w:val="2"/>
        <w:rPr>
          <w:lang w:val="en-US"/>
        </w:rPr>
      </w:pPr>
    </w:p>
    <w:sectPr w:rsidR="00C045D5" w:rsidRPr="000A2C5C" w:rsidSect="0078766A">
      <w:footerReference w:type="default" r:id="rId14"/>
      <w:pgSz w:w="11906" w:h="16838" w:code="9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9BE31" w14:textId="77777777" w:rsidR="004C7161" w:rsidRDefault="004C7161" w:rsidP="00904E08">
      <w:r>
        <w:separator/>
      </w:r>
    </w:p>
  </w:endnote>
  <w:endnote w:type="continuationSeparator" w:id="0">
    <w:p w14:paraId="000B17B8" w14:textId="77777777" w:rsidR="004C7161" w:rsidRDefault="004C7161" w:rsidP="0090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158051"/>
      <w:docPartObj>
        <w:docPartGallery w:val="Page Numbers (Bottom of Page)"/>
        <w:docPartUnique/>
      </w:docPartObj>
    </w:sdtPr>
    <w:sdtContent>
      <w:p w14:paraId="09332589" w14:textId="77777777" w:rsidR="000A2C5C" w:rsidRDefault="000A2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33A7E" w14:textId="77777777" w:rsidR="004C7161" w:rsidRDefault="004C7161" w:rsidP="00904E08">
      <w:r>
        <w:separator/>
      </w:r>
    </w:p>
  </w:footnote>
  <w:footnote w:type="continuationSeparator" w:id="0">
    <w:p w14:paraId="65661A5B" w14:textId="77777777" w:rsidR="004C7161" w:rsidRDefault="004C7161" w:rsidP="0090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5D9C"/>
    <w:multiLevelType w:val="multilevel"/>
    <w:tmpl w:val="CDBAEC66"/>
    <w:numStyleLink w:val="1"/>
  </w:abstractNum>
  <w:abstractNum w:abstractNumId="1" w15:restartNumberingAfterBreak="0">
    <w:nsid w:val="103F76C6"/>
    <w:multiLevelType w:val="multilevel"/>
    <w:tmpl w:val="22465972"/>
    <w:styleLink w:val="a"/>
    <w:lvl w:ilvl="0">
      <w:start w:val="1"/>
      <w:numFmt w:val="bullet"/>
      <w:pStyle w:val="a0"/>
      <w:lvlText w:val="─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9E594D"/>
    <w:multiLevelType w:val="multilevel"/>
    <w:tmpl w:val="22465972"/>
    <w:numStyleLink w:val="a"/>
  </w:abstractNum>
  <w:abstractNum w:abstractNumId="3" w15:restartNumberingAfterBreak="0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874AF"/>
    <w:multiLevelType w:val="multilevel"/>
    <w:tmpl w:val="CDBAEC66"/>
    <w:styleLink w:val="1"/>
    <w:lvl w:ilvl="0">
      <w:start w:val="1"/>
      <w:numFmt w:val="russianLower"/>
      <w:pStyle w:val="a1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50"/>
    <w:rsid w:val="00001BA3"/>
    <w:rsid w:val="00002498"/>
    <w:rsid w:val="0000480F"/>
    <w:rsid w:val="000262F4"/>
    <w:rsid w:val="00093C60"/>
    <w:rsid w:val="000A2C5C"/>
    <w:rsid w:val="000D2FA9"/>
    <w:rsid w:val="000F4C40"/>
    <w:rsid w:val="000F5EEB"/>
    <w:rsid w:val="0016666B"/>
    <w:rsid w:val="00294C76"/>
    <w:rsid w:val="002A35C4"/>
    <w:rsid w:val="002D3147"/>
    <w:rsid w:val="0031367C"/>
    <w:rsid w:val="00354D2C"/>
    <w:rsid w:val="0038419A"/>
    <w:rsid w:val="003914C9"/>
    <w:rsid w:val="003F4B68"/>
    <w:rsid w:val="00404615"/>
    <w:rsid w:val="00421791"/>
    <w:rsid w:val="004259E2"/>
    <w:rsid w:val="00441CF1"/>
    <w:rsid w:val="004533F9"/>
    <w:rsid w:val="004A03A4"/>
    <w:rsid w:val="004C7161"/>
    <w:rsid w:val="004D3AE5"/>
    <w:rsid w:val="004F01D9"/>
    <w:rsid w:val="004F13B0"/>
    <w:rsid w:val="00520DA0"/>
    <w:rsid w:val="005221C4"/>
    <w:rsid w:val="00524D6E"/>
    <w:rsid w:val="00553FE6"/>
    <w:rsid w:val="00581789"/>
    <w:rsid w:val="005878AC"/>
    <w:rsid w:val="005D7FC0"/>
    <w:rsid w:val="005E6910"/>
    <w:rsid w:val="00635CE9"/>
    <w:rsid w:val="006C50B6"/>
    <w:rsid w:val="006C60CE"/>
    <w:rsid w:val="006F0C07"/>
    <w:rsid w:val="006F1ADA"/>
    <w:rsid w:val="00752BED"/>
    <w:rsid w:val="00753FAA"/>
    <w:rsid w:val="00770958"/>
    <w:rsid w:val="00785523"/>
    <w:rsid w:val="0078766A"/>
    <w:rsid w:val="007A0F78"/>
    <w:rsid w:val="007E1B11"/>
    <w:rsid w:val="00804B32"/>
    <w:rsid w:val="008379CB"/>
    <w:rsid w:val="00876136"/>
    <w:rsid w:val="00887A65"/>
    <w:rsid w:val="008C4544"/>
    <w:rsid w:val="008F52EC"/>
    <w:rsid w:val="00903140"/>
    <w:rsid w:val="00904E08"/>
    <w:rsid w:val="00937B2E"/>
    <w:rsid w:val="0094413F"/>
    <w:rsid w:val="0098055D"/>
    <w:rsid w:val="00990CFC"/>
    <w:rsid w:val="009B45C9"/>
    <w:rsid w:val="009C4ED1"/>
    <w:rsid w:val="009C7902"/>
    <w:rsid w:val="00A12887"/>
    <w:rsid w:val="00A54F10"/>
    <w:rsid w:val="00AA1672"/>
    <w:rsid w:val="00AA4ED9"/>
    <w:rsid w:val="00B101FB"/>
    <w:rsid w:val="00B123FA"/>
    <w:rsid w:val="00B449FE"/>
    <w:rsid w:val="00B64E9A"/>
    <w:rsid w:val="00BB477C"/>
    <w:rsid w:val="00BC3CDB"/>
    <w:rsid w:val="00C045D5"/>
    <w:rsid w:val="00C22050"/>
    <w:rsid w:val="00C407A3"/>
    <w:rsid w:val="00C96CA8"/>
    <w:rsid w:val="00CB5763"/>
    <w:rsid w:val="00D602B3"/>
    <w:rsid w:val="00D941FE"/>
    <w:rsid w:val="00DA16C8"/>
    <w:rsid w:val="00DC151C"/>
    <w:rsid w:val="00DE2A4B"/>
    <w:rsid w:val="00DE451B"/>
    <w:rsid w:val="00E21CC6"/>
    <w:rsid w:val="00E538CC"/>
    <w:rsid w:val="00ED3125"/>
    <w:rsid w:val="00F17B75"/>
    <w:rsid w:val="00F322FF"/>
    <w:rsid w:val="00F44DA9"/>
    <w:rsid w:val="00F627E9"/>
    <w:rsid w:val="00F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2ED8"/>
  <w15:docId w15:val="{AAA00BD6-C0BB-4E39-A0A7-22B7BBF3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262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787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бк_заголовок1"/>
    <w:basedOn w:val="a2"/>
    <w:qFormat/>
    <w:rsid w:val="0078766A"/>
    <w:pPr>
      <w:keepNext/>
      <w:spacing w:before="120" w:after="120"/>
      <w:jc w:val="center"/>
      <w:outlineLvl w:val="0"/>
    </w:pPr>
    <w:rPr>
      <w:rFonts w:cs="Times New Roman"/>
      <w:b/>
      <w:szCs w:val="28"/>
    </w:rPr>
  </w:style>
  <w:style w:type="paragraph" w:styleId="a6">
    <w:name w:val="No Spacing"/>
    <w:uiPriority w:val="1"/>
    <w:qFormat/>
    <w:rsid w:val="00B123F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">
    <w:name w:val="бк_заголовок2"/>
    <w:basedOn w:val="a2"/>
    <w:qFormat/>
    <w:rsid w:val="0078766A"/>
    <w:pPr>
      <w:keepNext/>
      <w:spacing w:before="60" w:after="60"/>
      <w:outlineLvl w:val="1"/>
    </w:pPr>
    <w:rPr>
      <w:b/>
    </w:rPr>
  </w:style>
  <w:style w:type="paragraph" w:customStyle="1" w:styleId="3">
    <w:name w:val="бк_заголовок3"/>
    <w:basedOn w:val="a2"/>
    <w:qFormat/>
    <w:rsid w:val="0078766A"/>
    <w:pPr>
      <w:keepNext/>
      <w:spacing w:before="60" w:after="60"/>
      <w:outlineLvl w:val="2"/>
    </w:pPr>
    <w:rPr>
      <w:b/>
    </w:rPr>
  </w:style>
  <w:style w:type="paragraph" w:customStyle="1" w:styleId="a7">
    <w:name w:val="бк_Стиль_текста"/>
    <w:basedOn w:val="a2"/>
    <w:qFormat/>
    <w:rsid w:val="0078766A"/>
  </w:style>
  <w:style w:type="table" w:customStyle="1" w:styleId="a8">
    <w:name w:val="бк_стиль_таблицы"/>
    <w:basedOn w:val="a4"/>
    <w:uiPriority w:val="99"/>
    <w:rsid w:val="000F4C40"/>
    <w:pPr>
      <w:keepNext/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styleId="a9">
    <w:name w:val="Table Grid"/>
    <w:basedOn w:val="a4"/>
    <w:uiPriority w:val="59"/>
    <w:rsid w:val="00D9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4"/>
    <w:uiPriority w:val="73"/>
    <w:rsid w:val="00B64E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a">
    <w:name w:val="Balloon Text"/>
    <w:basedOn w:val="a2"/>
    <w:link w:val="ab"/>
    <w:uiPriority w:val="99"/>
    <w:semiHidden/>
    <w:unhideWhenUsed/>
    <w:rsid w:val="0087613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76136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904E08"/>
    <w:rPr>
      <w:rFonts w:ascii="Times New Roman" w:hAnsi="Times New Roman"/>
      <w:sz w:val="28"/>
    </w:rPr>
  </w:style>
  <w:style w:type="paragraph" w:styleId="ae">
    <w:name w:val="footer"/>
    <w:basedOn w:val="a2"/>
    <w:link w:val="af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904E08"/>
    <w:rPr>
      <w:rFonts w:ascii="Times New Roman" w:hAnsi="Times New Roman"/>
      <w:sz w:val="28"/>
    </w:rPr>
  </w:style>
  <w:style w:type="numbering" w:customStyle="1" w:styleId="a">
    <w:name w:val="бк_Стиль_списка_маркированный"/>
    <w:basedOn w:val="a5"/>
    <w:uiPriority w:val="99"/>
    <w:rsid w:val="002D3147"/>
    <w:pPr>
      <w:numPr>
        <w:numId w:val="1"/>
      </w:numPr>
    </w:pPr>
  </w:style>
  <w:style w:type="paragraph" w:styleId="af0">
    <w:name w:val="List Paragraph"/>
    <w:basedOn w:val="a2"/>
    <w:link w:val="af1"/>
    <w:uiPriority w:val="34"/>
    <w:qFormat/>
    <w:rsid w:val="006F0C07"/>
    <w:pPr>
      <w:ind w:left="720"/>
      <w:contextualSpacing/>
    </w:pPr>
  </w:style>
  <w:style w:type="paragraph" w:customStyle="1" w:styleId="a0">
    <w:name w:val="бк_марк_стиль"/>
    <w:basedOn w:val="af0"/>
    <w:link w:val="af2"/>
    <w:qFormat/>
    <w:rsid w:val="0078766A"/>
    <w:pPr>
      <w:numPr>
        <w:numId w:val="3"/>
      </w:numPr>
      <w:spacing w:before="60"/>
    </w:pPr>
    <w:rPr>
      <w:lang w:val="en-US"/>
    </w:rPr>
  </w:style>
  <w:style w:type="numbering" w:customStyle="1" w:styleId="1">
    <w:name w:val="бк_нум_список_1"/>
    <w:basedOn w:val="a5"/>
    <w:uiPriority w:val="99"/>
    <w:rsid w:val="000F4C40"/>
    <w:pPr>
      <w:numPr>
        <w:numId w:val="2"/>
      </w:numPr>
    </w:pPr>
  </w:style>
  <w:style w:type="paragraph" w:customStyle="1" w:styleId="a1">
    <w:name w:val="бк_нум_список"/>
    <w:basedOn w:val="af0"/>
    <w:link w:val="af3"/>
    <w:qFormat/>
    <w:rsid w:val="0078766A"/>
    <w:pPr>
      <w:numPr>
        <w:numId w:val="4"/>
      </w:numPr>
    </w:pPr>
  </w:style>
  <w:style w:type="character" w:customStyle="1" w:styleId="af1">
    <w:name w:val="Абзац списка Знак"/>
    <w:basedOn w:val="a3"/>
    <w:link w:val="af0"/>
    <w:uiPriority w:val="34"/>
    <w:rsid w:val="002D3147"/>
    <w:rPr>
      <w:rFonts w:ascii="Times New Roman" w:hAnsi="Times New Roman"/>
      <w:sz w:val="28"/>
    </w:rPr>
  </w:style>
  <w:style w:type="character" w:customStyle="1" w:styleId="af2">
    <w:name w:val="бк_марк_стиль Знак"/>
    <w:basedOn w:val="af1"/>
    <w:link w:val="a0"/>
    <w:rsid w:val="0078766A"/>
    <w:rPr>
      <w:rFonts w:ascii="Times New Roman" w:hAnsi="Times New Roman"/>
      <w:sz w:val="28"/>
      <w:lang w:val="en-US"/>
    </w:rPr>
  </w:style>
  <w:style w:type="character" w:customStyle="1" w:styleId="af3">
    <w:name w:val="бк_нум_список Знак"/>
    <w:basedOn w:val="af1"/>
    <w:link w:val="a1"/>
    <w:rsid w:val="0078766A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787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TOC Heading"/>
    <w:basedOn w:val="10"/>
    <w:next w:val="a2"/>
    <w:uiPriority w:val="39"/>
    <w:unhideWhenUsed/>
    <w:qFormat/>
    <w:rsid w:val="0078766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2"/>
    <w:next w:val="a2"/>
    <w:autoRedefine/>
    <w:uiPriority w:val="39"/>
    <w:unhideWhenUsed/>
    <w:rsid w:val="002A35C4"/>
    <w:pPr>
      <w:tabs>
        <w:tab w:val="right" w:leader="dot" w:pos="9911"/>
      </w:tabs>
      <w:ind w:left="221"/>
    </w:pPr>
  </w:style>
  <w:style w:type="character" w:styleId="af5">
    <w:name w:val="Hyperlink"/>
    <w:basedOn w:val="a3"/>
    <w:uiPriority w:val="99"/>
    <w:unhideWhenUsed/>
    <w:rsid w:val="0078766A"/>
    <w:rPr>
      <w:color w:val="0000FF" w:themeColor="hyperlink"/>
      <w:u w:val="single"/>
    </w:rPr>
  </w:style>
  <w:style w:type="paragraph" w:styleId="13">
    <w:name w:val="toc 1"/>
    <w:basedOn w:val="a2"/>
    <w:next w:val="a2"/>
    <w:autoRedefine/>
    <w:uiPriority w:val="39"/>
    <w:unhideWhenUsed/>
    <w:rsid w:val="008C4544"/>
    <w:pPr>
      <w:spacing w:after="100"/>
    </w:pPr>
  </w:style>
  <w:style w:type="table" w:customStyle="1" w:styleId="14">
    <w:name w:val="Сетка таблицы1"/>
    <w:basedOn w:val="a4"/>
    <w:next w:val="a9"/>
    <w:uiPriority w:val="59"/>
    <w:rsid w:val="0016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9"/>
    <w:uiPriority w:val="59"/>
    <w:rsid w:val="00C9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uiPriority w:val="99"/>
    <w:semiHidden/>
    <w:unhideWhenUsed/>
    <w:rsid w:val="00C0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045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3"/>
    <w:rsid w:val="002A35C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3"/>
    <w:rsid w:val="002A35C4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oracle.com/javase/tutori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7/docs/ap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STU\Computer%20science\&#1080;&#1085;&#1092;%20&#1083;&#1072;&#1073;\lab_1_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9431-8B7F-4791-99F1-952406DB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lab_1_dot.dotx</Template>
  <TotalTime>427</TotalTime>
  <Pages>1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Kamron</dc:creator>
  <cp:lastModifiedBy>Kamron Boturkhonov</cp:lastModifiedBy>
  <cp:revision>13</cp:revision>
  <dcterms:created xsi:type="dcterms:W3CDTF">2020-09-08T13:12:00Z</dcterms:created>
  <dcterms:modified xsi:type="dcterms:W3CDTF">2020-10-15T05:12:00Z</dcterms:modified>
</cp:coreProperties>
</file>