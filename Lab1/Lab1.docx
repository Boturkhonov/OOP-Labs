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48A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50491279"/>
      <w:bookmarkEnd w:id="0"/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131A384C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6FEE8051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BBD92EC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2BA2600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53FAA" w14:paraId="62F05887" w14:textId="77777777" w:rsidTr="00753FAA">
        <w:trPr>
          <w:jc w:val="center"/>
        </w:trPr>
        <w:tc>
          <w:tcPr>
            <w:tcW w:w="5848" w:type="dxa"/>
            <w:hideMark/>
          </w:tcPr>
          <w:p w14:paraId="5A50A5A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753FAA" w14:paraId="277064EC" w14:textId="77777777" w:rsidTr="00753FAA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110DB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DDC7087" w14:textId="77777777" w:rsidR="00753FAA" w:rsidRDefault="00753FAA" w:rsidP="00753FAA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53FAA" w14:paraId="1B6B57C4" w14:textId="77777777" w:rsidTr="00753FAA">
        <w:trPr>
          <w:jc w:val="center"/>
        </w:trPr>
        <w:tc>
          <w:tcPr>
            <w:tcW w:w="8044" w:type="dxa"/>
            <w:hideMark/>
          </w:tcPr>
          <w:p w14:paraId="2CD5A6C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753FAA" w14:paraId="11BEC6E0" w14:textId="77777777" w:rsidTr="00753FAA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12B447" w14:textId="2A19ABAF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Объектно-ориентированное программирование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689AB280" w14:textId="1CD45310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F4344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753FAA">
              <w:rPr>
                <w:rFonts w:cs="Times New Roman"/>
              </w:rPr>
              <w:t>Разработка консольного приложения</w:t>
            </w:r>
            <w:r w:rsidRPr="007F4344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753FAA" w14:paraId="29ACCEF6" w14:textId="77777777" w:rsidTr="00753FAA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E02F7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598A4CB0" w14:textId="40DF304D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 №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</w:p>
        </w:tc>
      </w:tr>
    </w:tbl>
    <w:p w14:paraId="658C70BB" w14:textId="77777777" w:rsidR="00753FAA" w:rsidRDefault="00753FAA" w:rsidP="00753FAA">
      <w:pPr>
        <w:spacing w:before="108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53FAA" w14:paraId="17A9035E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57CDAD1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08755E0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A5589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74439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84AA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F03A7E1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C2EB7" w14:textId="77777777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К.У.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Ботурхонов</w:t>
            </w:r>
            <w:proofErr w:type="spellEnd"/>
          </w:p>
        </w:tc>
      </w:tr>
      <w:tr w:rsidR="00753FAA" w14:paraId="7CD504FD" w14:textId="77777777" w:rsidTr="00753FAA">
        <w:trPr>
          <w:jc w:val="center"/>
        </w:trPr>
        <w:tc>
          <w:tcPr>
            <w:tcW w:w="2552" w:type="dxa"/>
          </w:tcPr>
          <w:p w14:paraId="49F2DB4E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4D414F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35AC4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411E605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2562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88EDAC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BACE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3D8C36EF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132D4D68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FF4D0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1C3B9D0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3603DCF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0341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31B19B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B666A3" w14:textId="482498F3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53FAA">
              <w:rPr>
                <w:rFonts w:eastAsia="Times New Roman" w:cs="Times New Roman"/>
                <w:szCs w:val="28"/>
                <w:lang w:eastAsia="ru-RU"/>
              </w:rPr>
              <w:t>Т.В. Маланова</w:t>
            </w:r>
          </w:p>
        </w:tc>
      </w:tr>
      <w:tr w:rsidR="00753FAA" w14:paraId="0D0D3781" w14:textId="77777777" w:rsidTr="00753FAA">
        <w:trPr>
          <w:trHeight w:val="458"/>
          <w:jc w:val="center"/>
        </w:trPr>
        <w:tc>
          <w:tcPr>
            <w:tcW w:w="2552" w:type="dxa"/>
          </w:tcPr>
          <w:p w14:paraId="47243F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54AE62D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4111E35D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664C2EC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ABEA9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4552F88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4EE7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6D9016D4" w14:textId="77777777" w:rsidTr="00753FAA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4F171565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CB31C" w14:textId="77777777" w:rsidR="00753FAA" w:rsidRDefault="00753FAA" w:rsidP="00753FAA">
            <w:pPr>
              <w:tabs>
                <w:tab w:val="left" w:pos="157"/>
              </w:tabs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BC8C52A" w14:textId="77777777" w:rsidR="00753FAA" w:rsidRDefault="00753FAA" w:rsidP="00753FAA">
      <w:pPr>
        <w:spacing w:before="96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40C9BA" w14:textId="77777777" w:rsidR="00753FAA" w:rsidRDefault="00753FAA" w:rsidP="00A12887">
      <w:pPr>
        <w:spacing w:before="20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Иркутск 2020 г.</w:t>
      </w:r>
    </w:p>
    <w:p w14:paraId="41844AFE" w14:textId="201EAABB" w:rsidR="00A54F10" w:rsidRDefault="00A54F10">
      <w:pPr>
        <w:spacing w:after="200" w:line="276" w:lineRule="auto"/>
        <w:ind w:firstLine="0"/>
        <w:jc w:val="left"/>
      </w:pPr>
      <w:r>
        <w:br w:type="page"/>
      </w:r>
    </w:p>
    <w:bookmarkStart w:id="1" w:name="_Toc50491842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63845406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1129C28D" w14:textId="21E47816" w:rsidR="008C4544" w:rsidRPr="008C4544" w:rsidRDefault="008C4544" w:rsidP="008C4544">
          <w:pPr>
            <w:pStyle w:val="12"/>
          </w:pPr>
          <w:r>
            <w:t>Содержание</w:t>
          </w:r>
          <w:bookmarkEnd w:id="1"/>
        </w:p>
        <w:p w14:paraId="1D444050" w14:textId="361147FC" w:rsidR="006C50B6" w:rsidRDefault="008C45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1842" w:history="1">
            <w:r w:rsidR="006C50B6" w:rsidRPr="00BC5AD4">
              <w:rPr>
                <w:rStyle w:val="af5"/>
                <w:noProof/>
              </w:rPr>
              <w:t>Содержание</w:t>
            </w:r>
            <w:r w:rsidR="006C50B6">
              <w:rPr>
                <w:noProof/>
                <w:webHidden/>
              </w:rPr>
              <w:tab/>
            </w:r>
            <w:r w:rsidR="006C50B6">
              <w:rPr>
                <w:noProof/>
                <w:webHidden/>
              </w:rPr>
              <w:fldChar w:fldCharType="begin"/>
            </w:r>
            <w:r w:rsidR="006C50B6">
              <w:rPr>
                <w:noProof/>
                <w:webHidden/>
              </w:rPr>
              <w:instrText xml:space="preserve"> PAGEREF _Toc50491842 \h </w:instrText>
            </w:r>
            <w:r w:rsidR="006C50B6">
              <w:rPr>
                <w:noProof/>
                <w:webHidden/>
              </w:rPr>
            </w:r>
            <w:r w:rsidR="006C50B6">
              <w:rPr>
                <w:noProof/>
                <w:webHidden/>
              </w:rPr>
              <w:fldChar w:fldCharType="separate"/>
            </w:r>
            <w:r w:rsidR="006C50B6">
              <w:rPr>
                <w:noProof/>
                <w:webHidden/>
              </w:rPr>
              <w:t>2</w:t>
            </w:r>
            <w:r w:rsidR="006C50B6">
              <w:rPr>
                <w:noProof/>
                <w:webHidden/>
              </w:rPr>
              <w:fldChar w:fldCharType="end"/>
            </w:r>
          </w:hyperlink>
        </w:p>
        <w:p w14:paraId="5E63F974" w14:textId="00A2FF8B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3" w:history="1">
            <w:r w:rsidRPr="00BC5AD4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C06A" w14:textId="4D3C0545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4" w:history="1">
            <w:r w:rsidRPr="00BC5AD4">
              <w:rPr>
                <w:rStyle w:val="af5"/>
                <w:noProof/>
              </w:rPr>
              <w:t>2 Блок схема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8437" w14:textId="5E9E0081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5" w:history="1">
            <w:r w:rsidRPr="00BC5AD4">
              <w:rPr>
                <w:rStyle w:val="af5"/>
                <w:noProof/>
              </w:rPr>
              <w:t>3 Таблица спецификация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066E" w14:textId="49E2C06C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6" w:history="1">
            <w:r w:rsidRPr="00BC5AD4">
              <w:rPr>
                <w:rStyle w:val="af5"/>
                <w:noProof/>
                <w:lang w:eastAsia="ru-RU"/>
              </w:rPr>
              <w:t>4</w:t>
            </w:r>
            <w:r w:rsidRPr="00BC5AD4">
              <w:rPr>
                <w:rStyle w:val="af5"/>
                <w:noProof/>
                <w:lang w:val="en-US" w:eastAsia="ru-RU"/>
              </w:rPr>
              <w:t xml:space="preserve"> </w:t>
            </w:r>
            <w:r w:rsidRPr="00BC5AD4">
              <w:rPr>
                <w:rStyle w:val="af5"/>
                <w:noProof/>
                <w:lang w:eastAsia="ru-RU"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5246" w14:textId="2097491C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7" w:history="1">
            <w:r w:rsidRPr="00BC5AD4">
              <w:rPr>
                <w:rStyle w:val="af5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16A1" w14:textId="2996CD3E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8" w:history="1">
            <w:r w:rsidRPr="00BC5AD4">
              <w:rPr>
                <w:rStyle w:val="af5"/>
                <w:noProof/>
                <w:lang w:val="en-US"/>
              </w:rPr>
              <w:t>6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F81A" w14:textId="657269CE" w:rsidR="006C50B6" w:rsidRDefault="006C50B6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849" w:history="1">
            <w:r w:rsidRPr="00BC5AD4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91E" w14:textId="32A6E094" w:rsidR="008C4544" w:rsidRDefault="008C4544">
          <w:r>
            <w:rPr>
              <w:b/>
              <w:bCs/>
            </w:rPr>
            <w:fldChar w:fldCharType="end"/>
          </w:r>
        </w:p>
      </w:sdtContent>
    </w:sdt>
    <w:p w14:paraId="53889735" w14:textId="07C296C0" w:rsidR="00A54F10" w:rsidRDefault="00A54F10">
      <w:pPr>
        <w:spacing w:after="200" w:line="276" w:lineRule="auto"/>
        <w:ind w:firstLine="0"/>
        <w:jc w:val="left"/>
      </w:pPr>
      <w:r>
        <w:br w:type="page"/>
      </w:r>
    </w:p>
    <w:p w14:paraId="4F1DE817" w14:textId="63CCBB8C" w:rsidR="000F4C40" w:rsidRDefault="00A54F10" w:rsidP="0078766A">
      <w:pPr>
        <w:pStyle w:val="2"/>
      </w:pPr>
      <w:bookmarkStart w:id="2" w:name="_Toc50491843"/>
      <w:r w:rsidRPr="00A54F10">
        <w:lastRenderedPageBreak/>
        <w:t>1 Постановка задачи</w:t>
      </w:r>
      <w:bookmarkEnd w:id="2"/>
    </w:p>
    <w:p w14:paraId="0D73440B" w14:textId="77777777" w:rsidR="0078766A" w:rsidRDefault="0078766A" w:rsidP="0078766A">
      <w:pPr>
        <w:pStyle w:val="a7"/>
      </w:pPr>
      <w:r>
        <w:t>a. Сгенерируйте числовой ряд длиной не более 50, представляющий</w:t>
      </w:r>
    </w:p>
    <w:p w14:paraId="1A0615DE" w14:textId="77777777" w:rsidR="0078766A" w:rsidRDefault="0078766A" w:rsidP="0078766A">
      <w:pPr>
        <w:pStyle w:val="a7"/>
      </w:pPr>
      <w:r>
        <w:t>собой числа Фибоначчи (каждый последующий элемент представляют суммы двух предыдущих, первые два элемента равны 1). Выведите на печать первые 10, отмечая четные числа каким-нибудь</w:t>
      </w:r>
    </w:p>
    <w:p w14:paraId="76819E24" w14:textId="77777777" w:rsidR="0078766A" w:rsidRDefault="0078766A" w:rsidP="0078766A">
      <w:pPr>
        <w:pStyle w:val="a7"/>
      </w:pPr>
      <w:r>
        <w:t>символом.</w:t>
      </w:r>
    </w:p>
    <w:p w14:paraId="659CC9A1" w14:textId="77777777" w:rsidR="0078766A" w:rsidRDefault="0078766A" w:rsidP="0078766A">
      <w:pPr>
        <w:pStyle w:val="a7"/>
      </w:pPr>
      <w:r>
        <w:t>b. Дан массив чисел, знак операции и операнд. Выведите на печать</w:t>
      </w:r>
    </w:p>
    <w:p w14:paraId="4AF01DBF" w14:textId="77777777" w:rsidR="0078766A" w:rsidRDefault="0078766A" w:rsidP="0078766A">
      <w:pPr>
        <w:pStyle w:val="a7"/>
      </w:pPr>
      <w:r>
        <w:t>массив, полученный в результате арифметического действия, совершенного над элементами массива.</w:t>
      </w:r>
    </w:p>
    <w:p w14:paraId="78B216AE" w14:textId="77777777" w:rsidR="0078766A" w:rsidRDefault="0078766A" w:rsidP="0078766A">
      <w:pPr>
        <w:pStyle w:val="a7"/>
      </w:pPr>
      <w:r>
        <w:t xml:space="preserve">c. Дана </w:t>
      </w:r>
      <w:proofErr w:type="gramStart"/>
      <w:r>
        <w:t>строка</w:t>
      </w:r>
      <w:proofErr w:type="gramEnd"/>
      <w:r>
        <w:t xml:space="preserve"> содержащая ряд чисел в двоичном виде, необходимо</w:t>
      </w:r>
    </w:p>
    <w:p w14:paraId="0013E8A0" w14:textId="401B7B5E" w:rsidR="008C4544" w:rsidRDefault="0078766A" w:rsidP="008C4544">
      <w:pPr>
        <w:pStyle w:val="a7"/>
      </w:pPr>
      <w:r>
        <w:t>проверить упорядочены ли они.</w:t>
      </w:r>
    </w:p>
    <w:p w14:paraId="79588D27" w14:textId="552C005C" w:rsidR="008379CB" w:rsidRDefault="008379CB" w:rsidP="008C4544">
      <w:pPr>
        <w:pStyle w:val="a7"/>
      </w:pPr>
    </w:p>
    <w:p w14:paraId="1416B88B" w14:textId="46B26E48" w:rsidR="008379CB" w:rsidRDefault="008379CB">
      <w:pPr>
        <w:spacing w:after="200" w:line="276" w:lineRule="auto"/>
        <w:ind w:firstLine="0"/>
        <w:jc w:val="left"/>
      </w:pPr>
      <w:r>
        <w:br w:type="page"/>
      </w:r>
    </w:p>
    <w:p w14:paraId="463DAC6D" w14:textId="30D93AFB" w:rsidR="008379CB" w:rsidRDefault="008379CB" w:rsidP="008379CB">
      <w:pPr>
        <w:pStyle w:val="2"/>
      </w:pPr>
      <w:bookmarkStart w:id="3" w:name="_Toc50491844"/>
      <w:r w:rsidRPr="008379CB">
        <w:lastRenderedPageBreak/>
        <w:t>2 Блок схема алгоритмов</w:t>
      </w:r>
      <w:bookmarkEnd w:id="3"/>
    </w:p>
    <w:p w14:paraId="18B886C7" w14:textId="77777777" w:rsidR="00F322FF" w:rsidRDefault="00F322FF" w:rsidP="008379CB">
      <w:pPr>
        <w:pStyle w:val="2"/>
      </w:pPr>
    </w:p>
    <w:p w14:paraId="1CF88986" w14:textId="7A1740BA" w:rsidR="008379CB" w:rsidRDefault="00F322FF" w:rsidP="004259E2">
      <w:pPr>
        <w:pStyle w:val="a7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80AAF" wp14:editId="6A11417E">
            <wp:extent cx="982980" cy="4030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27DD" w14:textId="0729B873" w:rsidR="00F322FF" w:rsidRDefault="00F322FF" w:rsidP="00F322FF">
      <w:pPr>
        <w:pStyle w:val="a7"/>
        <w:jc w:val="center"/>
      </w:pPr>
    </w:p>
    <w:p w14:paraId="6695C00F" w14:textId="2B19F77F" w:rsidR="00DC151C" w:rsidRDefault="00F322FF" w:rsidP="00F322FF">
      <w:pPr>
        <w:pStyle w:val="a7"/>
        <w:jc w:val="center"/>
        <w:rPr>
          <w:b/>
          <w:bCs/>
          <w:lang w:val="en-US"/>
        </w:rPr>
      </w:pPr>
      <w:r>
        <w:t>Рисунок 1</w:t>
      </w:r>
      <w:r w:rsidR="00DC151C">
        <w:t xml:space="preserve">- Блок схема функции </w:t>
      </w:r>
      <w:r w:rsidR="00DC151C" w:rsidRPr="00DC151C">
        <w:rPr>
          <w:b/>
          <w:bCs/>
          <w:lang w:val="en-US"/>
        </w:rPr>
        <w:t>main</w:t>
      </w:r>
    </w:p>
    <w:p w14:paraId="1E38818E" w14:textId="77777777" w:rsidR="00DC151C" w:rsidRDefault="00DC151C">
      <w:pPr>
        <w:spacing w:after="200" w:line="276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B489DE" w14:textId="7809C73F" w:rsidR="00F322FF" w:rsidRDefault="004259E2" w:rsidP="00001BA3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F2111F" wp14:editId="23B80131">
            <wp:extent cx="3169920" cy="898998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661" cy="90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109" w14:textId="38534791" w:rsidR="004259E2" w:rsidRDefault="004259E2" w:rsidP="00001BA3">
      <w:pPr>
        <w:pStyle w:val="a7"/>
        <w:ind w:firstLine="0"/>
        <w:jc w:val="center"/>
      </w:pPr>
    </w:p>
    <w:p w14:paraId="6EB60387" w14:textId="57B24FEC" w:rsidR="004259E2" w:rsidRDefault="004259E2" w:rsidP="004259E2">
      <w:pPr>
        <w:pStyle w:val="a7"/>
        <w:ind w:firstLine="0"/>
        <w:jc w:val="center"/>
        <w:rPr>
          <w:lang w:val="en-US"/>
        </w:rPr>
      </w:pPr>
      <w:r>
        <w:t xml:space="preserve">Рисунок 2 - Блок схема задачи </w:t>
      </w:r>
      <w:r w:rsidRPr="00F44DA9">
        <w:rPr>
          <w:b/>
          <w:bCs/>
          <w:lang w:val="en-US"/>
        </w:rPr>
        <w:t>a</w:t>
      </w:r>
      <w:r>
        <w:rPr>
          <w:lang w:val="en-US"/>
        </w:rPr>
        <w:br w:type="page"/>
      </w:r>
    </w:p>
    <w:p w14:paraId="113C7AAE" w14:textId="20175EF7" w:rsidR="004259E2" w:rsidRDefault="00F44DA9" w:rsidP="00F44DA9">
      <w:pPr>
        <w:pStyle w:val="a7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388F3E" wp14:editId="69B17E45">
            <wp:extent cx="3238500" cy="89767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10" cy="90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F842" w14:textId="77777777" w:rsidR="00F44DA9" w:rsidRDefault="00F44DA9" w:rsidP="00F44DA9">
      <w:pPr>
        <w:pStyle w:val="a7"/>
        <w:ind w:firstLine="0"/>
        <w:jc w:val="center"/>
        <w:rPr>
          <w:lang w:val="en-US"/>
        </w:rPr>
      </w:pPr>
    </w:p>
    <w:p w14:paraId="226FD4EB" w14:textId="37480267" w:rsidR="00F44DA9" w:rsidRDefault="00F44DA9" w:rsidP="00F44DA9">
      <w:pPr>
        <w:pStyle w:val="a7"/>
        <w:ind w:firstLine="0"/>
        <w:jc w:val="center"/>
        <w:rPr>
          <w:b/>
          <w:bCs/>
          <w:lang w:val="en-US"/>
        </w:rPr>
      </w:pPr>
      <w:r>
        <w:t xml:space="preserve">Рисунок 2 - Блок схема задачи </w:t>
      </w:r>
      <w:r w:rsidRPr="00F44DA9">
        <w:rPr>
          <w:b/>
          <w:bCs/>
          <w:lang w:val="en-US"/>
        </w:rPr>
        <w:t>b</w:t>
      </w:r>
      <w:r>
        <w:rPr>
          <w:b/>
          <w:bCs/>
          <w:lang w:val="en-US"/>
        </w:rPr>
        <w:br w:type="page"/>
      </w:r>
    </w:p>
    <w:p w14:paraId="149824DD" w14:textId="615E1BCE" w:rsidR="00F44DA9" w:rsidRDefault="005221C4" w:rsidP="005221C4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E061A4" wp14:editId="474C1C53">
            <wp:extent cx="4179570" cy="896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090" cy="897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E13" w14:textId="77777777" w:rsidR="005221C4" w:rsidRDefault="005221C4" w:rsidP="005221C4">
      <w:pPr>
        <w:pStyle w:val="a7"/>
        <w:ind w:firstLine="0"/>
        <w:jc w:val="center"/>
      </w:pPr>
    </w:p>
    <w:p w14:paraId="3CE7EF31" w14:textId="3071561F" w:rsidR="005221C4" w:rsidRDefault="005221C4" w:rsidP="005221C4">
      <w:pPr>
        <w:pStyle w:val="a7"/>
        <w:ind w:firstLine="0"/>
        <w:jc w:val="center"/>
        <w:rPr>
          <w:b/>
          <w:bCs/>
        </w:rPr>
      </w:pPr>
      <w:r>
        <w:t xml:space="preserve">Рисунок </w:t>
      </w:r>
      <w:r w:rsidR="00C045D5" w:rsidRPr="00C045D5">
        <w:t>3</w:t>
      </w:r>
      <w:r>
        <w:t xml:space="preserve"> - Блок схема задачи </w:t>
      </w:r>
      <w:r>
        <w:rPr>
          <w:b/>
          <w:bCs/>
        </w:rPr>
        <w:t>с</w:t>
      </w:r>
      <w:r>
        <w:rPr>
          <w:b/>
          <w:bCs/>
        </w:rPr>
        <w:br w:type="page"/>
      </w:r>
    </w:p>
    <w:p w14:paraId="7E92416B" w14:textId="64B6DFE0" w:rsidR="005221C4" w:rsidRDefault="005221C4" w:rsidP="005221C4">
      <w:pPr>
        <w:pStyle w:val="2"/>
      </w:pPr>
      <w:bookmarkStart w:id="4" w:name="_Toc50491845"/>
      <w:r w:rsidRPr="005221C4">
        <w:lastRenderedPageBreak/>
        <w:t>3 Таблица спецификация переменных</w:t>
      </w:r>
      <w:bookmarkEnd w:id="4"/>
    </w:p>
    <w:p w14:paraId="56B76FA3" w14:textId="015EDFE8" w:rsidR="005221C4" w:rsidRPr="005221C4" w:rsidRDefault="0016666B" w:rsidP="0016666B">
      <w:pPr>
        <w:pStyle w:val="a7"/>
      </w:pPr>
      <w:r w:rsidRPr="0016666B">
        <w:t>Таблица 1 – Спецификация переменных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2"/>
        <w:gridCol w:w="2461"/>
        <w:gridCol w:w="2460"/>
        <w:gridCol w:w="2461"/>
      </w:tblGrid>
      <w:tr w:rsidR="0016666B" w:rsidRPr="0016666B" w14:paraId="058D2FB1" w14:textId="77777777" w:rsidTr="0016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2" w:type="dxa"/>
          </w:tcPr>
          <w:p w14:paraId="2C4D1BFB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Название</w:t>
            </w:r>
          </w:p>
        </w:tc>
        <w:tc>
          <w:tcPr>
            <w:tcW w:w="2461" w:type="dxa"/>
          </w:tcPr>
          <w:p w14:paraId="253724C2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Назначение</w:t>
            </w:r>
          </w:p>
        </w:tc>
        <w:tc>
          <w:tcPr>
            <w:tcW w:w="2460" w:type="dxa"/>
          </w:tcPr>
          <w:p w14:paraId="4F89DF46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Тип</w:t>
            </w:r>
          </w:p>
        </w:tc>
        <w:tc>
          <w:tcPr>
            <w:tcW w:w="2461" w:type="dxa"/>
          </w:tcPr>
          <w:p w14:paraId="77474E21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Диапазон</w:t>
            </w:r>
          </w:p>
        </w:tc>
      </w:tr>
      <w:tr w:rsidR="0016666B" w:rsidRPr="0016666B" w14:paraId="49DD2FD5" w14:textId="77777777" w:rsidTr="0016666B">
        <w:tc>
          <w:tcPr>
            <w:tcW w:w="2472" w:type="dxa"/>
          </w:tcPr>
          <w:p w14:paraId="146B5BC4" w14:textId="6FF95CD3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N</w:t>
            </w:r>
          </w:p>
        </w:tc>
        <w:tc>
          <w:tcPr>
            <w:tcW w:w="2461" w:type="dxa"/>
          </w:tcPr>
          <w:p w14:paraId="75AC2619" w14:textId="65939C8A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Размерность массива</w:t>
            </w:r>
          </w:p>
        </w:tc>
        <w:tc>
          <w:tcPr>
            <w:tcW w:w="2460" w:type="dxa"/>
          </w:tcPr>
          <w:p w14:paraId="683E7A40" w14:textId="23DE7764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2461" w:type="dxa"/>
          </w:tcPr>
          <w:p w14:paraId="3FE4DC1E" w14:textId="37F71ABC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1000]</w:t>
            </w:r>
          </w:p>
        </w:tc>
      </w:tr>
      <w:tr w:rsidR="0016666B" w:rsidRPr="0016666B" w14:paraId="0BB558F4" w14:textId="77777777" w:rsidTr="0016666B">
        <w:tc>
          <w:tcPr>
            <w:tcW w:w="2472" w:type="dxa"/>
          </w:tcPr>
          <w:p w14:paraId="4580DC6A" w14:textId="071495BA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461" w:type="dxa"/>
          </w:tcPr>
          <w:p w14:paraId="7B94A6C5" w14:textId="26C5E939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Массив</w:t>
            </w:r>
          </w:p>
        </w:tc>
        <w:tc>
          <w:tcPr>
            <w:tcW w:w="2460" w:type="dxa"/>
          </w:tcPr>
          <w:p w14:paraId="10CED2B9" w14:textId="2D43446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Integer</w:t>
            </w:r>
            <w:r w:rsidR="000262F4">
              <w:rPr>
                <w:rFonts w:eastAsia="Times New Roman" w:cs="Times New Roman"/>
                <w:szCs w:val="24"/>
                <w:lang w:val="en-US" w:eastAsia="ru-RU"/>
              </w:rPr>
              <w:t>[</w:t>
            </w:r>
            <w:proofErr w:type="gramEnd"/>
            <w:r w:rsidR="000262F4">
              <w:rPr>
                <w:rFonts w:eastAsia="Times New Roman" w:cs="Times New Roman"/>
                <w:szCs w:val="24"/>
                <w:lang w:val="en-US" w:eastAsia="ru-RU"/>
              </w:rPr>
              <w:t>]</w:t>
            </w:r>
          </w:p>
        </w:tc>
        <w:tc>
          <w:tcPr>
            <w:tcW w:w="2461" w:type="dxa"/>
          </w:tcPr>
          <w:p w14:paraId="6976C01F" w14:textId="204FF689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50]</w:t>
            </w:r>
          </w:p>
        </w:tc>
      </w:tr>
      <w:tr w:rsidR="0016666B" w:rsidRPr="0016666B" w14:paraId="5DFAA2CC" w14:textId="77777777" w:rsidTr="0016666B">
        <w:tc>
          <w:tcPr>
            <w:tcW w:w="2472" w:type="dxa"/>
          </w:tcPr>
          <w:p w14:paraId="47224D80" w14:textId="582E021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461" w:type="dxa"/>
          </w:tcPr>
          <w:p w14:paraId="0A03FE92" w14:textId="6C1640CB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знак операции</w:t>
            </w:r>
          </w:p>
        </w:tc>
        <w:tc>
          <w:tcPr>
            <w:tcW w:w="2460" w:type="dxa"/>
          </w:tcPr>
          <w:p w14:paraId="5649DD10" w14:textId="2052B594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Char</w:t>
            </w:r>
          </w:p>
        </w:tc>
        <w:tc>
          <w:tcPr>
            <w:tcW w:w="2461" w:type="dxa"/>
          </w:tcPr>
          <w:p w14:paraId="6AB2873A" w14:textId="4FAB1724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ASCII</w:t>
            </w:r>
          </w:p>
        </w:tc>
      </w:tr>
      <w:tr w:rsidR="0016666B" w:rsidRPr="0016666B" w14:paraId="04C93784" w14:textId="77777777" w:rsidTr="0016666B">
        <w:tc>
          <w:tcPr>
            <w:tcW w:w="2472" w:type="dxa"/>
          </w:tcPr>
          <w:p w14:paraId="73444712" w14:textId="12F8B87F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operand </w:t>
            </w:r>
          </w:p>
        </w:tc>
        <w:tc>
          <w:tcPr>
            <w:tcW w:w="2461" w:type="dxa"/>
          </w:tcPr>
          <w:p w14:paraId="1D676B03" w14:textId="6F7ED789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Операнд</w:t>
            </w:r>
          </w:p>
        </w:tc>
        <w:tc>
          <w:tcPr>
            <w:tcW w:w="2460" w:type="dxa"/>
          </w:tcPr>
          <w:p w14:paraId="2381141B" w14:textId="487E111E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2461" w:type="dxa"/>
          </w:tcPr>
          <w:p w14:paraId="29ED0443" w14:textId="35CD8AF6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1000]</w:t>
            </w:r>
          </w:p>
        </w:tc>
      </w:tr>
      <w:tr w:rsidR="0016666B" w:rsidRPr="0016666B" w14:paraId="779E6C74" w14:textId="77777777" w:rsidTr="0016666B">
        <w:tc>
          <w:tcPr>
            <w:tcW w:w="2472" w:type="dxa"/>
          </w:tcPr>
          <w:p w14:paraId="366366C5" w14:textId="48099FC6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s</w:t>
            </w:r>
          </w:p>
        </w:tc>
        <w:tc>
          <w:tcPr>
            <w:tcW w:w="2461" w:type="dxa"/>
          </w:tcPr>
          <w:p w14:paraId="1E6A66AA" w14:textId="5D0E81A6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Строка</w:t>
            </w:r>
          </w:p>
        </w:tc>
        <w:tc>
          <w:tcPr>
            <w:tcW w:w="2460" w:type="dxa"/>
          </w:tcPr>
          <w:p w14:paraId="72F14C17" w14:textId="2878E185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String</w:t>
            </w:r>
          </w:p>
        </w:tc>
        <w:tc>
          <w:tcPr>
            <w:tcW w:w="2461" w:type="dxa"/>
          </w:tcPr>
          <w:p w14:paraId="2E01015F" w14:textId="7BE769D3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16666B" w:rsidRPr="0016666B" w14:paraId="3ACD2C14" w14:textId="77777777" w:rsidTr="0016666B">
        <w:tc>
          <w:tcPr>
            <w:tcW w:w="2472" w:type="dxa"/>
          </w:tcPr>
          <w:p w14:paraId="13B3A145" w14:textId="5D1E1533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binNumbs</w:t>
            </w:r>
            <w:proofErr w:type="spellEnd"/>
          </w:p>
        </w:tc>
        <w:tc>
          <w:tcPr>
            <w:tcW w:w="2461" w:type="dxa"/>
          </w:tcPr>
          <w:p w14:paraId="6D3E82BF" w14:textId="3E8C4D90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Массив для хранения бинарных чисел</w:t>
            </w:r>
          </w:p>
        </w:tc>
        <w:tc>
          <w:tcPr>
            <w:tcW w:w="2460" w:type="dxa"/>
          </w:tcPr>
          <w:p w14:paraId="122AB973" w14:textId="10706719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String[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]</w:t>
            </w:r>
          </w:p>
        </w:tc>
        <w:tc>
          <w:tcPr>
            <w:tcW w:w="2461" w:type="dxa"/>
          </w:tcPr>
          <w:p w14:paraId="0C191F29" w14:textId="432FF11D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16666B" w:rsidRPr="0016666B" w14:paraId="37FE5817" w14:textId="77777777" w:rsidTr="0016666B">
        <w:tc>
          <w:tcPr>
            <w:tcW w:w="2472" w:type="dxa"/>
          </w:tcPr>
          <w:p w14:paraId="6C20E057" w14:textId="2141C6DF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f</w:t>
            </w:r>
          </w:p>
        </w:tc>
        <w:tc>
          <w:tcPr>
            <w:tcW w:w="2461" w:type="dxa"/>
          </w:tcPr>
          <w:p w14:paraId="444B6B15" w14:textId="3BCF69A2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Флаг</w:t>
            </w:r>
          </w:p>
        </w:tc>
        <w:tc>
          <w:tcPr>
            <w:tcW w:w="2460" w:type="dxa"/>
          </w:tcPr>
          <w:p w14:paraId="1C57D9AD" w14:textId="689D5353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Boolean</w:t>
            </w:r>
          </w:p>
        </w:tc>
        <w:tc>
          <w:tcPr>
            <w:tcW w:w="2461" w:type="dxa"/>
          </w:tcPr>
          <w:p w14:paraId="71467B8A" w14:textId="3F7D22F9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true/false</w:t>
            </w:r>
          </w:p>
        </w:tc>
      </w:tr>
    </w:tbl>
    <w:p w14:paraId="1DBB58F7" w14:textId="02A13547" w:rsidR="005221C4" w:rsidRDefault="005221C4" w:rsidP="005221C4"/>
    <w:p w14:paraId="3650716A" w14:textId="77777777" w:rsidR="00C96CA8" w:rsidRPr="00C96CA8" w:rsidRDefault="00C96CA8" w:rsidP="00C96CA8">
      <w:pPr>
        <w:pStyle w:val="2"/>
        <w:rPr>
          <w:lang w:eastAsia="ru-RU"/>
        </w:rPr>
      </w:pPr>
      <w:bookmarkStart w:id="5" w:name="_Toc50201062"/>
      <w:bookmarkStart w:id="6" w:name="_Toc50491846"/>
      <w:r w:rsidRPr="00C96CA8">
        <w:rPr>
          <w:lang w:eastAsia="ru-RU"/>
        </w:rPr>
        <w:t>4</w:t>
      </w:r>
      <w:r w:rsidRPr="00C96CA8">
        <w:rPr>
          <w:lang w:val="en-US" w:eastAsia="ru-RU"/>
        </w:rPr>
        <w:t xml:space="preserve"> </w:t>
      </w:r>
      <w:r w:rsidRPr="00C96CA8">
        <w:rPr>
          <w:lang w:eastAsia="ru-RU"/>
        </w:rPr>
        <w:t>Таблица тестов</w:t>
      </w:r>
      <w:bookmarkEnd w:id="5"/>
      <w:bookmarkEnd w:id="6"/>
    </w:p>
    <w:p w14:paraId="471BC467" w14:textId="77777777" w:rsidR="00C96CA8" w:rsidRPr="00C96CA8" w:rsidRDefault="00C96CA8" w:rsidP="00C96CA8">
      <w:pPr>
        <w:pStyle w:val="a7"/>
        <w:rPr>
          <w:lang w:eastAsia="ru-RU"/>
        </w:rPr>
      </w:pPr>
      <w:r w:rsidRPr="00C96CA8">
        <w:rPr>
          <w:lang w:eastAsia="ru-RU"/>
        </w:rPr>
        <w:t>Таблица 2 - 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172"/>
        <w:gridCol w:w="2371"/>
        <w:gridCol w:w="3550"/>
        <w:gridCol w:w="2233"/>
      </w:tblGrid>
      <w:tr w:rsidR="00C96CA8" w:rsidRPr="00C96CA8" w14:paraId="7D0577BD" w14:textId="77777777" w:rsidTr="0040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534" w:type="dxa"/>
          </w:tcPr>
          <w:p w14:paraId="0F4A758B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</w:tc>
        <w:tc>
          <w:tcPr>
            <w:tcW w:w="1172" w:type="dxa"/>
          </w:tcPr>
          <w:p w14:paraId="368C0BF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Задание</w:t>
            </w:r>
          </w:p>
        </w:tc>
        <w:tc>
          <w:tcPr>
            <w:tcW w:w="2371" w:type="dxa"/>
          </w:tcPr>
          <w:p w14:paraId="35B404F5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Вход</w:t>
            </w:r>
          </w:p>
        </w:tc>
        <w:tc>
          <w:tcPr>
            <w:tcW w:w="3550" w:type="dxa"/>
          </w:tcPr>
          <w:p w14:paraId="562EF901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Выход</w:t>
            </w:r>
          </w:p>
        </w:tc>
        <w:tc>
          <w:tcPr>
            <w:tcW w:w="2233" w:type="dxa"/>
          </w:tcPr>
          <w:p w14:paraId="63137892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Примечания</w:t>
            </w:r>
          </w:p>
        </w:tc>
      </w:tr>
      <w:tr w:rsidR="00C96CA8" w:rsidRPr="00C96CA8" w14:paraId="28B6EAF3" w14:textId="77777777" w:rsidTr="00404615">
        <w:trPr>
          <w:trHeight w:val="401"/>
        </w:trPr>
        <w:tc>
          <w:tcPr>
            <w:tcW w:w="534" w:type="dxa"/>
          </w:tcPr>
          <w:p w14:paraId="55CF93C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2" w:type="dxa"/>
          </w:tcPr>
          <w:p w14:paraId="17653EE5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371" w:type="dxa"/>
          </w:tcPr>
          <w:p w14:paraId="222A8580" w14:textId="1B6E67C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3550" w:type="dxa"/>
          </w:tcPr>
          <w:p w14:paraId="54503CB7" w14:textId="1504A7E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 1 2% 3 5 8% 13 21 34% 55</w:t>
            </w:r>
          </w:p>
        </w:tc>
        <w:tc>
          <w:tcPr>
            <w:tcW w:w="2233" w:type="dxa"/>
          </w:tcPr>
          <w:p w14:paraId="253621AF" w14:textId="1BADA7CC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Первые 10 чисел Фибоначчи</w:t>
            </w:r>
          </w:p>
        </w:tc>
      </w:tr>
      <w:tr w:rsidR="00C96CA8" w:rsidRPr="00C96CA8" w14:paraId="7D94755D" w14:textId="77777777" w:rsidTr="00404615">
        <w:trPr>
          <w:trHeight w:val="401"/>
        </w:trPr>
        <w:tc>
          <w:tcPr>
            <w:tcW w:w="534" w:type="dxa"/>
          </w:tcPr>
          <w:p w14:paraId="0C6044D9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2" w:type="dxa"/>
          </w:tcPr>
          <w:p w14:paraId="643DE0C4" w14:textId="0CB402D5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0273E465" w14:textId="77777777" w:rsid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5 8 4 6 9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5D6CB7AF" w14:textId="77777777" w:rsid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‘+’</w:t>
            </w:r>
          </w:p>
          <w:p w14:paraId="34E4B84A" w14:textId="42798AFF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5</w:t>
            </w:r>
          </w:p>
        </w:tc>
        <w:tc>
          <w:tcPr>
            <w:tcW w:w="3550" w:type="dxa"/>
          </w:tcPr>
          <w:p w14:paraId="457EB6BD" w14:textId="42E8BFB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10.0 13.0 9.0 11.0 14.0</w:t>
            </w:r>
          </w:p>
        </w:tc>
        <w:tc>
          <w:tcPr>
            <w:tcW w:w="2233" w:type="dxa"/>
          </w:tcPr>
          <w:p w14:paraId="293551EB" w14:textId="55E89AA1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массива увеличены на 5</w:t>
            </w:r>
          </w:p>
        </w:tc>
      </w:tr>
      <w:tr w:rsidR="00C96CA8" w:rsidRPr="00C96CA8" w14:paraId="50E97D13" w14:textId="77777777" w:rsidTr="00404615">
        <w:trPr>
          <w:trHeight w:val="401"/>
        </w:trPr>
        <w:tc>
          <w:tcPr>
            <w:tcW w:w="534" w:type="dxa"/>
          </w:tcPr>
          <w:p w14:paraId="43677E8D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2" w:type="dxa"/>
          </w:tcPr>
          <w:p w14:paraId="746EB42C" w14:textId="0794F2F9" w:rsidR="00C96CA8" w:rsidRPr="00C96CA8" w:rsidRDefault="006F1ADA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2371" w:type="dxa"/>
          </w:tcPr>
          <w:p w14:paraId="5602EABA" w14:textId="5875D78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10 100 11 1000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48F3CD64" w14:textId="7AF57A0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eastAsia="ru-RU"/>
              </w:rPr>
              <w:t>Ряд не упорядочен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4C1B5DC7" w14:textId="0EFDA894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Второе число </w:t>
            </w:r>
            <w:r w:rsidR="006F1ADA">
              <w:rPr>
                <w:rFonts w:eastAsia="Times New Roman" w:cs="Times New Roman"/>
                <w:szCs w:val="24"/>
                <w:lang w:eastAsia="ru-RU"/>
              </w:rPr>
              <w:t>больше</w:t>
            </w:r>
          </w:p>
        </w:tc>
      </w:tr>
      <w:tr w:rsidR="00404615" w:rsidRPr="00C96CA8" w14:paraId="07997CB9" w14:textId="77777777" w:rsidTr="00404615">
        <w:trPr>
          <w:trHeight w:val="401"/>
        </w:trPr>
        <w:tc>
          <w:tcPr>
            <w:tcW w:w="534" w:type="dxa"/>
          </w:tcPr>
          <w:p w14:paraId="28701D51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72" w:type="dxa"/>
          </w:tcPr>
          <w:p w14:paraId="702176FA" w14:textId="187F370F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BB390C3" w14:textId="6C919E54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88 46 9 11 5 10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62C57A0E" w14:textId="08C477D8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‘/’</w:t>
            </w:r>
          </w:p>
          <w:p w14:paraId="4EDE4AC2" w14:textId="654EEDC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2</w:t>
            </w:r>
          </w:p>
        </w:tc>
        <w:tc>
          <w:tcPr>
            <w:tcW w:w="3550" w:type="dxa"/>
          </w:tcPr>
          <w:p w14:paraId="40E6CAB8" w14:textId="3ADB9EA5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404615">
              <w:rPr>
                <w:rFonts w:eastAsia="Times New Roman" w:cs="Times New Roman"/>
                <w:szCs w:val="24"/>
                <w:lang w:eastAsia="ru-RU"/>
              </w:rPr>
              <w:t>44.0 23.0 4.5 5.5 2.5 5.0</w:t>
            </w:r>
          </w:p>
        </w:tc>
        <w:tc>
          <w:tcPr>
            <w:tcW w:w="2233" w:type="dxa"/>
          </w:tcPr>
          <w:p w14:paraId="70FBD14D" w14:textId="0AF719D0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массива разделены на 2</w:t>
            </w:r>
          </w:p>
        </w:tc>
      </w:tr>
      <w:tr w:rsidR="00C96CA8" w:rsidRPr="00C96CA8" w14:paraId="3D6B09FA" w14:textId="77777777" w:rsidTr="00404615">
        <w:trPr>
          <w:trHeight w:val="401"/>
        </w:trPr>
        <w:tc>
          <w:tcPr>
            <w:tcW w:w="534" w:type="dxa"/>
          </w:tcPr>
          <w:p w14:paraId="26528187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2" w:type="dxa"/>
          </w:tcPr>
          <w:p w14:paraId="463FD3FC" w14:textId="38F84C2C" w:rsidR="00C96CA8" w:rsidRPr="00C96CA8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2371" w:type="dxa"/>
          </w:tcPr>
          <w:p w14:paraId="19B45061" w14:textId="10E65562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1 10 11 100 101 110 111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357C46F2" w14:textId="6D96464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7BBA841B" w14:textId="6B57D9F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404615" w:rsidRPr="00C96CA8" w14:paraId="729F4D14" w14:textId="77777777" w:rsidTr="00404615">
        <w:trPr>
          <w:trHeight w:val="401"/>
        </w:trPr>
        <w:tc>
          <w:tcPr>
            <w:tcW w:w="534" w:type="dxa"/>
          </w:tcPr>
          <w:p w14:paraId="4E6A9390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2" w:type="dxa"/>
          </w:tcPr>
          <w:p w14:paraId="69ABC9AF" w14:textId="7A7C5CF4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1F9463B" w14:textId="214D4F2F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4 9 6 0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3308336E" w14:textId="0B794986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’</w:t>
            </w:r>
          </w:p>
          <w:p w14:paraId="7E653EA0" w14:textId="5A1DCE6E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operand =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3550" w:type="dxa"/>
          </w:tcPr>
          <w:p w14:paraId="0D206A3A" w14:textId="7A9289BC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12.0 27.0 18.0 0.0</w:t>
            </w:r>
          </w:p>
        </w:tc>
        <w:tc>
          <w:tcPr>
            <w:tcW w:w="2233" w:type="dxa"/>
          </w:tcPr>
          <w:p w14:paraId="2F97EE57" w14:textId="2DC4EF6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Элементы массива </w:t>
            </w:r>
            <w:r>
              <w:rPr>
                <w:rFonts w:eastAsia="Times New Roman" w:cs="Times New Roman"/>
                <w:szCs w:val="24"/>
                <w:lang w:eastAsia="ru-RU"/>
              </w:rPr>
              <w:t>умножены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на 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</w:tr>
      <w:tr w:rsidR="00404615" w:rsidRPr="00C96CA8" w14:paraId="588A7944" w14:textId="77777777" w:rsidTr="00404615">
        <w:trPr>
          <w:trHeight w:val="401"/>
        </w:trPr>
        <w:tc>
          <w:tcPr>
            <w:tcW w:w="534" w:type="dxa"/>
          </w:tcPr>
          <w:p w14:paraId="645CF16C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72" w:type="dxa"/>
          </w:tcPr>
          <w:p w14:paraId="5CA6B17F" w14:textId="49789575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2371" w:type="dxa"/>
          </w:tcPr>
          <w:p w14:paraId="01F4393F" w14:textId="3BA6F939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10 100 1000 1001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1144CCC7" w14:textId="61DA24B6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1770AC30" w14:textId="1C41969F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D85939F" w14:textId="09BAB52F" w:rsidR="00404615" w:rsidRDefault="00404615" w:rsidP="00C96CA8"/>
    <w:p w14:paraId="5AC5797B" w14:textId="77777777" w:rsidR="00404615" w:rsidRDefault="00404615">
      <w:pPr>
        <w:spacing w:after="200" w:line="276" w:lineRule="auto"/>
        <w:ind w:firstLine="0"/>
        <w:jc w:val="left"/>
      </w:pPr>
      <w:r>
        <w:br w:type="page"/>
      </w:r>
    </w:p>
    <w:p w14:paraId="2761A9A4" w14:textId="1079F07B" w:rsidR="00404615" w:rsidRDefault="00404615" w:rsidP="00404615">
      <w:pPr>
        <w:pStyle w:val="2"/>
      </w:pPr>
      <w:bookmarkStart w:id="7" w:name="_Toc50491847"/>
      <w:r w:rsidRPr="00404615">
        <w:lastRenderedPageBreak/>
        <w:t>5 Результаты тестирования</w:t>
      </w:r>
      <w:bookmarkEnd w:id="7"/>
    </w:p>
    <w:p w14:paraId="310B5DA0" w14:textId="77777777" w:rsidR="00404615" w:rsidRDefault="00404615" w:rsidP="00404615">
      <w:pPr>
        <w:pStyle w:val="2"/>
      </w:pPr>
    </w:p>
    <w:p w14:paraId="57CA5F66" w14:textId="07C18E97" w:rsidR="000262F4" w:rsidRDefault="00C045D5" w:rsidP="00C96CA8">
      <w:r w:rsidRPr="00C045D5">
        <w:drawing>
          <wp:inline distT="0" distB="0" distL="0" distR="0" wp14:anchorId="2787F51F" wp14:editId="4CCAB329">
            <wp:extent cx="5417820" cy="408829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094" cy="40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E54" w14:textId="17480FB4" w:rsidR="00C045D5" w:rsidRDefault="00C045D5" w:rsidP="00C045D5">
      <w:pPr>
        <w:ind w:firstLine="0"/>
        <w:jc w:val="center"/>
      </w:pPr>
      <w:r w:rsidRPr="00C045D5">
        <w:t>Рисунок 4 – Результат тестов 1</w:t>
      </w:r>
    </w:p>
    <w:p w14:paraId="428F1DC5" w14:textId="77777777" w:rsidR="00C045D5" w:rsidRDefault="00C045D5" w:rsidP="00C045D5">
      <w:pPr>
        <w:ind w:firstLine="0"/>
        <w:jc w:val="center"/>
      </w:pPr>
    </w:p>
    <w:p w14:paraId="25ECA114" w14:textId="0775DCF2" w:rsidR="00C045D5" w:rsidRDefault="00C045D5" w:rsidP="00C045D5">
      <w:pPr>
        <w:ind w:firstLine="0"/>
        <w:jc w:val="center"/>
        <w:rPr>
          <w:lang w:val="en-US"/>
        </w:rPr>
      </w:pPr>
      <w:r w:rsidRPr="00404615">
        <w:drawing>
          <wp:inline distT="0" distB="0" distL="0" distR="0" wp14:anchorId="0DA3A27C" wp14:editId="4185450D">
            <wp:extent cx="5364480" cy="41928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052" cy="4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52C" w14:textId="5BE80EBE" w:rsidR="00C045D5" w:rsidRDefault="00C045D5" w:rsidP="00C045D5">
      <w:pPr>
        <w:ind w:firstLine="0"/>
        <w:jc w:val="center"/>
        <w:rPr>
          <w:lang w:val="en-US"/>
        </w:rPr>
      </w:pPr>
      <w:r w:rsidRPr="00C045D5">
        <w:t xml:space="preserve">Рисунок </w:t>
      </w:r>
      <w:r>
        <w:rPr>
          <w:lang w:val="en-US"/>
        </w:rPr>
        <w:t>5</w:t>
      </w:r>
      <w:r w:rsidRPr="00C045D5">
        <w:t xml:space="preserve"> – Результат тестов </w:t>
      </w:r>
      <w:r>
        <w:rPr>
          <w:lang w:val="en-US"/>
        </w:rPr>
        <w:t>2</w:t>
      </w:r>
      <w:r>
        <w:rPr>
          <w:lang w:val="en-US"/>
        </w:rPr>
        <w:br w:type="page"/>
      </w:r>
    </w:p>
    <w:p w14:paraId="1D0C4D45" w14:textId="0626527A" w:rsidR="00C045D5" w:rsidRDefault="00C045D5" w:rsidP="00C045D5">
      <w:pPr>
        <w:pStyle w:val="2"/>
        <w:rPr>
          <w:lang w:val="en-US"/>
        </w:rPr>
      </w:pPr>
      <w:bookmarkStart w:id="8" w:name="_Toc50491848"/>
      <w:r w:rsidRPr="00C045D5">
        <w:rPr>
          <w:lang w:val="en-US"/>
        </w:rPr>
        <w:lastRenderedPageBreak/>
        <w:t xml:space="preserve">6 </w:t>
      </w:r>
      <w:proofErr w:type="spellStart"/>
      <w:r w:rsidRPr="00C045D5">
        <w:rPr>
          <w:lang w:val="en-US"/>
        </w:rPr>
        <w:t>Исходный</w:t>
      </w:r>
      <w:proofErr w:type="spellEnd"/>
      <w:r w:rsidRPr="00C045D5">
        <w:rPr>
          <w:lang w:val="en-US"/>
        </w:rPr>
        <w:t xml:space="preserve"> </w:t>
      </w:r>
      <w:proofErr w:type="spellStart"/>
      <w:r w:rsidRPr="00C045D5">
        <w:rPr>
          <w:lang w:val="en-US"/>
        </w:rPr>
        <w:t>код</w:t>
      </w:r>
      <w:bookmarkEnd w:id="8"/>
      <w:proofErr w:type="spellEnd"/>
    </w:p>
    <w:p w14:paraId="0736BE62" w14:textId="77777777" w:rsidR="00C045D5" w:rsidRDefault="00C045D5" w:rsidP="00C045D5">
      <w:pPr>
        <w:pStyle w:val="2"/>
        <w:rPr>
          <w:lang w:val="en-US"/>
        </w:rPr>
      </w:pPr>
    </w:p>
    <w:p w14:paraId="71C109AF" w14:textId="5FAB6170" w:rsidR="00C045D5" w:rsidRPr="00C045D5" w:rsidRDefault="00C045D5" w:rsidP="00C0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C045D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taskA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taskB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taskC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void </w:t>
      </w:r>
      <w:proofErr w:type="spellStart"/>
      <w:r w:rsidRPr="00C045D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taskA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int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char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'%'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[i-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[i-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%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void </w:t>
      </w:r>
      <w:proofErr w:type="spellStart"/>
      <w:r w:rsidRPr="00C045D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taskB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in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размер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знак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операции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операнд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operand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.charAt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operand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-=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operand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'*'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*=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operand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'/'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/=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operand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полученный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арифметического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действия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void </w:t>
      </w:r>
      <w:proofErr w:type="spellStart"/>
      <w:r w:rsidRPr="00C045D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taskC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строку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содержащую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ряд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чисел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двоичном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in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.nextLine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binNumbs</w:t>
      </w:r>
      <w:proofErr w:type="spellEnd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 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binNumbs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C045D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binToDec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binNumbs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</w:t>
      </w:r>
      <w:proofErr w:type="spellStart"/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binToDec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binNumbs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[i+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f =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Ряд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упорядочен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Ряд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упорядочен</w:t>
      </w:r>
      <w:r w:rsidRPr="00C045D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int </w:t>
      </w:r>
      <w:proofErr w:type="spellStart"/>
      <w:r w:rsidRPr="00C045D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binToDec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s) {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045D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045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045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parseInt</w:t>
      </w:r>
      <w:proofErr w:type="spellEnd"/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(s, </w:t>
      </w:r>
      <w:r w:rsidRPr="00C045D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045D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CB6DCF2" w14:textId="5A326195" w:rsidR="00C045D5" w:rsidRDefault="00C045D5" w:rsidP="00C045D5">
      <w:pPr>
        <w:pStyle w:val="2"/>
        <w:ind w:firstLine="0"/>
        <w:rPr>
          <w:lang w:val="en-US"/>
        </w:rPr>
      </w:pPr>
    </w:p>
    <w:p w14:paraId="59D682DE" w14:textId="69853EB6" w:rsidR="00C045D5" w:rsidRDefault="00C045D5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37C3AA74" w14:textId="0BDF99A6" w:rsidR="00C045D5" w:rsidRDefault="00C045D5" w:rsidP="00C045D5">
      <w:pPr>
        <w:pStyle w:val="2"/>
        <w:jc w:val="center"/>
      </w:pPr>
      <w:bookmarkStart w:id="9" w:name="_Toc50491849"/>
      <w:r w:rsidRPr="00C045D5">
        <w:lastRenderedPageBreak/>
        <w:t>Список использованных источников</w:t>
      </w:r>
      <w:bookmarkEnd w:id="9"/>
    </w:p>
    <w:p w14:paraId="1C161BA9" w14:textId="77777777" w:rsidR="006C50B6" w:rsidRDefault="006C50B6" w:rsidP="00C045D5">
      <w:pPr>
        <w:pStyle w:val="2"/>
        <w:jc w:val="center"/>
      </w:pPr>
    </w:p>
    <w:p w14:paraId="44A72213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API Specification for the Java 7 SE. [</w:t>
      </w:r>
      <w:r w:rsidRPr="006C50B6">
        <w:rPr>
          <w:rFonts w:eastAsia="Times New Roman" w:cs="Times New Roman"/>
          <w:szCs w:val="28"/>
          <w:lang w:eastAsia="ru-RU"/>
        </w:rPr>
        <w:t>официальный</w:t>
      </w:r>
      <w:r w:rsidRPr="006C50B6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сайт</w:t>
      </w:r>
      <w:r w:rsidRPr="006C50B6">
        <w:rPr>
          <w:rFonts w:eastAsia="Times New Roman" w:cs="Times New Roman"/>
          <w:szCs w:val="28"/>
          <w:lang w:val="en-US" w:eastAsia="ru-RU"/>
        </w:rPr>
        <w:t xml:space="preserve">] </w:t>
      </w:r>
    </w:p>
    <w:p w14:paraId="5AD2FA9B" w14:textId="77777777" w:rsidR="006C50B6" w:rsidRPr="006C50B6" w:rsidRDefault="006C50B6" w:rsidP="006C50B6">
      <w:pPr>
        <w:ind w:left="720" w:firstLine="0"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eastAsia="ru-RU"/>
        </w:rPr>
        <w:t xml:space="preserve">URL: </w:t>
      </w:r>
      <w:hyperlink r:id="rId14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http://docs.oracle.com/javase/7/docs/api/</w:t>
        </w:r>
      </w:hyperlink>
      <w:r w:rsidRPr="006C50B6">
        <w:rPr>
          <w:rFonts w:eastAsia="Times New Roman" w:cs="Times New Roman"/>
          <w:szCs w:val="28"/>
          <w:lang w:eastAsia="ru-RU"/>
        </w:rPr>
        <w:t xml:space="preserve"> (дата обращения:05.09.2020)</w:t>
      </w:r>
      <w:r w:rsidRPr="006C50B6">
        <w:rPr>
          <w:rFonts w:eastAsia="Times New Roman" w:cs="Times New Roman"/>
          <w:szCs w:val="28"/>
          <w:lang w:eastAsia="ru-RU"/>
        </w:rPr>
        <w:br/>
        <w:t xml:space="preserve"> </w:t>
      </w:r>
    </w:p>
    <w:p w14:paraId="6AE505FD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The</w:t>
      </w:r>
      <w:r w:rsidRPr="006C50B6">
        <w:rPr>
          <w:rFonts w:eastAsia="Times New Roman" w:cs="Times New Roman"/>
          <w:szCs w:val="28"/>
          <w:lang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Java</w:t>
      </w:r>
      <w:r w:rsidRPr="006C50B6">
        <w:rPr>
          <w:rFonts w:eastAsia="Times New Roman" w:cs="Times New Roman"/>
          <w:szCs w:val="28"/>
          <w:lang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Tutorials</w:t>
      </w:r>
      <w:r w:rsidRPr="006C50B6">
        <w:rPr>
          <w:rFonts w:eastAsia="Times New Roman" w:cs="Times New Roman"/>
          <w:szCs w:val="28"/>
          <w:lang w:eastAsia="ru-RU"/>
        </w:rPr>
        <w:t xml:space="preserve">. </w:t>
      </w:r>
      <w:r w:rsidRPr="006C50B6">
        <w:rPr>
          <w:rFonts w:eastAsia="Times New Roman" w:cs="Times New Roman"/>
          <w:szCs w:val="28"/>
          <w:lang w:val="en-US" w:eastAsia="ru-RU"/>
        </w:rPr>
        <w:t>SE</w:t>
      </w:r>
      <w:r w:rsidRPr="006C50B6">
        <w:rPr>
          <w:rFonts w:eastAsia="Times New Roman" w:cs="Times New Roman"/>
          <w:szCs w:val="28"/>
          <w:lang w:eastAsia="ru-RU"/>
        </w:rPr>
        <w:t xml:space="preserve"> [электронный ресурс], </w:t>
      </w:r>
    </w:p>
    <w:p w14:paraId="6F23BA83" w14:textId="77777777" w:rsidR="006C50B6" w:rsidRPr="006C50B6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URL</w:t>
      </w:r>
      <w:r w:rsidRPr="006C50B6">
        <w:rPr>
          <w:rFonts w:eastAsia="Times New Roman" w:cs="Times New Roman"/>
          <w:szCs w:val="28"/>
          <w:lang w:eastAsia="ru-RU"/>
        </w:rPr>
        <w:t>:</w:t>
      </w:r>
      <w:hyperlink r:id="rId15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://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oracle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com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proofErr w:type="spellStart"/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javase</w:t>
        </w:r>
        <w:proofErr w:type="spellEnd"/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tutorial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index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html</w:t>
        </w:r>
      </w:hyperlink>
      <w:r w:rsidRPr="006C50B6">
        <w:rPr>
          <w:rFonts w:eastAsia="Times New Roman" w:cs="Times New Roman"/>
          <w:szCs w:val="28"/>
          <w:lang w:eastAsia="ru-RU"/>
        </w:rPr>
        <w:t xml:space="preserve"> </w:t>
      </w:r>
    </w:p>
    <w:p w14:paraId="48B71A51" w14:textId="77777777" w:rsidR="006C50B6" w:rsidRPr="006C50B6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eastAsia="ru-RU"/>
        </w:rPr>
        <w:t>(дата обращения:05.09.2020)</w:t>
      </w:r>
    </w:p>
    <w:p w14:paraId="2E2C5471" w14:textId="7D5CE20E" w:rsidR="00C045D5" w:rsidRPr="00C045D5" w:rsidRDefault="00C045D5" w:rsidP="00C045D5">
      <w:pPr>
        <w:pStyle w:val="2"/>
      </w:pPr>
    </w:p>
    <w:sectPr w:rsidR="00C045D5" w:rsidRPr="00C045D5" w:rsidSect="0078766A">
      <w:footerReference w:type="default" r:id="rId16"/>
      <w:pgSz w:w="11906" w:h="16838" w:code="9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5C279" w14:textId="77777777" w:rsidR="00887A65" w:rsidRDefault="00887A65" w:rsidP="00904E08">
      <w:r>
        <w:separator/>
      </w:r>
    </w:p>
  </w:endnote>
  <w:endnote w:type="continuationSeparator" w:id="0">
    <w:p w14:paraId="2FBB34AC" w14:textId="77777777" w:rsidR="00887A65" w:rsidRDefault="00887A65" w:rsidP="0090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158051"/>
      <w:docPartObj>
        <w:docPartGallery w:val="Page Numbers (Bottom of Page)"/>
        <w:docPartUnique/>
      </w:docPartObj>
    </w:sdtPr>
    <w:sdtContent>
      <w:p w14:paraId="09332589" w14:textId="77777777" w:rsidR="006F1ADA" w:rsidRDefault="006F1AD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4EAB9" w14:textId="77777777" w:rsidR="00887A65" w:rsidRDefault="00887A65" w:rsidP="00904E08">
      <w:r>
        <w:separator/>
      </w:r>
    </w:p>
  </w:footnote>
  <w:footnote w:type="continuationSeparator" w:id="0">
    <w:p w14:paraId="044597B8" w14:textId="77777777" w:rsidR="00887A65" w:rsidRDefault="00887A65" w:rsidP="0090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5D9C"/>
    <w:multiLevelType w:val="multilevel"/>
    <w:tmpl w:val="CDBAEC66"/>
    <w:numStyleLink w:val="1"/>
  </w:abstractNum>
  <w:abstractNum w:abstractNumId="1" w15:restartNumberingAfterBreak="0">
    <w:nsid w:val="103F76C6"/>
    <w:multiLevelType w:val="multilevel"/>
    <w:tmpl w:val="22465972"/>
    <w:styleLink w:val="a"/>
    <w:lvl w:ilvl="0">
      <w:start w:val="1"/>
      <w:numFmt w:val="bullet"/>
      <w:pStyle w:val="a0"/>
      <w:lvlText w:val="─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9E594D"/>
    <w:multiLevelType w:val="multilevel"/>
    <w:tmpl w:val="22465972"/>
    <w:numStyleLink w:val="a"/>
  </w:abstractNum>
  <w:abstractNum w:abstractNumId="3" w15:restartNumberingAfterBreak="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874AF"/>
    <w:multiLevelType w:val="multilevel"/>
    <w:tmpl w:val="CDBAEC66"/>
    <w:styleLink w:val="1"/>
    <w:lvl w:ilvl="0">
      <w:start w:val="1"/>
      <w:numFmt w:val="russianLower"/>
      <w:pStyle w:val="a1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50"/>
    <w:rsid w:val="00001BA3"/>
    <w:rsid w:val="000262F4"/>
    <w:rsid w:val="00093C60"/>
    <w:rsid w:val="000F4C40"/>
    <w:rsid w:val="000F5EEB"/>
    <w:rsid w:val="0016666B"/>
    <w:rsid w:val="002D3147"/>
    <w:rsid w:val="0031367C"/>
    <w:rsid w:val="00354D2C"/>
    <w:rsid w:val="0038419A"/>
    <w:rsid w:val="003914C9"/>
    <w:rsid w:val="00404615"/>
    <w:rsid w:val="00421791"/>
    <w:rsid w:val="004259E2"/>
    <w:rsid w:val="004533F9"/>
    <w:rsid w:val="004F01D9"/>
    <w:rsid w:val="005221C4"/>
    <w:rsid w:val="00553FE6"/>
    <w:rsid w:val="00581789"/>
    <w:rsid w:val="005D7FC0"/>
    <w:rsid w:val="005E6910"/>
    <w:rsid w:val="00635CE9"/>
    <w:rsid w:val="006C50B6"/>
    <w:rsid w:val="006F0C07"/>
    <w:rsid w:val="006F1ADA"/>
    <w:rsid w:val="00752BED"/>
    <w:rsid w:val="00753FAA"/>
    <w:rsid w:val="00770958"/>
    <w:rsid w:val="00785523"/>
    <w:rsid w:val="0078766A"/>
    <w:rsid w:val="007E1B11"/>
    <w:rsid w:val="00804B32"/>
    <w:rsid w:val="008379CB"/>
    <w:rsid w:val="00876136"/>
    <w:rsid w:val="00887A65"/>
    <w:rsid w:val="008C4544"/>
    <w:rsid w:val="008F52EC"/>
    <w:rsid w:val="00903140"/>
    <w:rsid w:val="00904E08"/>
    <w:rsid w:val="0094413F"/>
    <w:rsid w:val="00990CFC"/>
    <w:rsid w:val="009C7902"/>
    <w:rsid w:val="00A12887"/>
    <w:rsid w:val="00A54F10"/>
    <w:rsid w:val="00AA1672"/>
    <w:rsid w:val="00AA4ED9"/>
    <w:rsid w:val="00B123FA"/>
    <w:rsid w:val="00B449FE"/>
    <w:rsid w:val="00B64E9A"/>
    <w:rsid w:val="00BC3CDB"/>
    <w:rsid w:val="00C045D5"/>
    <w:rsid w:val="00C22050"/>
    <w:rsid w:val="00C407A3"/>
    <w:rsid w:val="00C96CA8"/>
    <w:rsid w:val="00D941FE"/>
    <w:rsid w:val="00DC151C"/>
    <w:rsid w:val="00DE2A4B"/>
    <w:rsid w:val="00DE451B"/>
    <w:rsid w:val="00E21CC6"/>
    <w:rsid w:val="00ED3125"/>
    <w:rsid w:val="00F322FF"/>
    <w:rsid w:val="00F44DA9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2ED8"/>
  <w15:docId w15:val="{1C5F4188-139F-48B5-8CF2-5967DC76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262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787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бк_заголовок1"/>
    <w:basedOn w:val="a2"/>
    <w:qFormat/>
    <w:rsid w:val="0078766A"/>
    <w:pPr>
      <w:keepNext/>
      <w:spacing w:before="120" w:after="120"/>
      <w:jc w:val="center"/>
      <w:outlineLvl w:val="0"/>
    </w:pPr>
    <w:rPr>
      <w:rFonts w:cs="Times New Roman"/>
      <w:b/>
      <w:szCs w:val="28"/>
    </w:rPr>
  </w:style>
  <w:style w:type="paragraph" w:styleId="a6">
    <w:name w:val="No Spacing"/>
    <w:uiPriority w:val="1"/>
    <w:qFormat/>
    <w:rsid w:val="00B123F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">
    <w:name w:val="бк_заголовок2"/>
    <w:basedOn w:val="a2"/>
    <w:qFormat/>
    <w:rsid w:val="0078766A"/>
    <w:pPr>
      <w:keepNext/>
      <w:spacing w:before="60" w:after="60"/>
      <w:outlineLvl w:val="1"/>
    </w:pPr>
    <w:rPr>
      <w:b/>
    </w:rPr>
  </w:style>
  <w:style w:type="paragraph" w:customStyle="1" w:styleId="3">
    <w:name w:val="бк_заголовок3"/>
    <w:basedOn w:val="a2"/>
    <w:qFormat/>
    <w:rsid w:val="0078766A"/>
    <w:pPr>
      <w:keepNext/>
      <w:spacing w:before="60" w:after="60"/>
      <w:outlineLvl w:val="2"/>
    </w:pPr>
    <w:rPr>
      <w:b/>
    </w:rPr>
  </w:style>
  <w:style w:type="paragraph" w:customStyle="1" w:styleId="a7">
    <w:name w:val="бк_Стиль_текста"/>
    <w:basedOn w:val="a2"/>
    <w:qFormat/>
    <w:rsid w:val="0078766A"/>
  </w:style>
  <w:style w:type="table" w:customStyle="1" w:styleId="a8">
    <w:name w:val="бк_стиль_таблицы"/>
    <w:basedOn w:val="a4"/>
    <w:uiPriority w:val="99"/>
    <w:rsid w:val="000F4C40"/>
    <w:pPr>
      <w:keepNext/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styleId="a9">
    <w:name w:val="Table Grid"/>
    <w:basedOn w:val="a4"/>
    <w:uiPriority w:val="59"/>
    <w:rsid w:val="00D9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4"/>
    <w:uiPriority w:val="73"/>
    <w:rsid w:val="00B64E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a">
    <w:name w:val="Balloon Text"/>
    <w:basedOn w:val="a2"/>
    <w:link w:val="ab"/>
    <w:uiPriority w:val="99"/>
    <w:semiHidden/>
    <w:unhideWhenUsed/>
    <w:rsid w:val="008761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76136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904E08"/>
    <w:rPr>
      <w:rFonts w:ascii="Times New Roman" w:hAnsi="Times New Roman"/>
      <w:sz w:val="28"/>
    </w:rPr>
  </w:style>
  <w:style w:type="paragraph" w:styleId="ae">
    <w:name w:val="footer"/>
    <w:basedOn w:val="a2"/>
    <w:link w:val="af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04E08"/>
    <w:rPr>
      <w:rFonts w:ascii="Times New Roman" w:hAnsi="Times New Roman"/>
      <w:sz w:val="28"/>
    </w:rPr>
  </w:style>
  <w:style w:type="numbering" w:customStyle="1" w:styleId="a">
    <w:name w:val="бк_Стиль_списка_маркированный"/>
    <w:basedOn w:val="a5"/>
    <w:uiPriority w:val="99"/>
    <w:rsid w:val="002D3147"/>
    <w:pPr>
      <w:numPr>
        <w:numId w:val="1"/>
      </w:numPr>
    </w:pPr>
  </w:style>
  <w:style w:type="paragraph" w:styleId="af0">
    <w:name w:val="List Paragraph"/>
    <w:basedOn w:val="a2"/>
    <w:link w:val="af1"/>
    <w:uiPriority w:val="34"/>
    <w:qFormat/>
    <w:rsid w:val="006F0C07"/>
    <w:pPr>
      <w:ind w:left="720"/>
      <w:contextualSpacing/>
    </w:pPr>
  </w:style>
  <w:style w:type="paragraph" w:customStyle="1" w:styleId="a0">
    <w:name w:val="бк_марк_стиль"/>
    <w:basedOn w:val="af0"/>
    <w:link w:val="af2"/>
    <w:qFormat/>
    <w:rsid w:val="0078766A"/>
    <w:pPr>
      <w:numPr>
        <w:numId w:val="3"/>
      </w:numPr>
      <w:spacing w:before="60"/>
    </w:pPr>
    <w:rPr>
      <w:lang w:val="en-US"/>
    </w:rPr>
  </w:style>
  <w:style w:type="numbering" w:customStyle="1" w:styleId="1">
    <w:name w:val="бк_нум_список_1"/>
    <w:basedOn w:val="a5"/>
    <w:uiPriority w:val="99"/>
    <w:rsid w:val="000F4C40"/>
    <w:pPr>
      <w:numPr>
        <w:numId w:val="2"/>
      </w:numPr>
    </w:pPr>
  </w:style>
  <w:style w:type="paragraph" w:customStyle="1" w:styleId="a1">
    <w:name w:val="бк_нум_список"/>
    <w:basedOn w:val="af0"/>
    <w:link w:val="af3"/>
    <w:qFormat/>
    <w:rsid w:val="0078766A"/>
    <w:pPr>
      <w:numPr>
        <w:numId w:val="4"/>
      </w:numPr>
    </w:pPr>
  </w:style>
  <w:style w:type="character" w:customStyle="1" w:styleId="af1">
    <w:name w:val="Абзац списка Знак"/>
    <w:basedOn w:val="a3"/>
    <w:link w:val="af0"/>
    <w:uiPriority w:val="34"/>
    <w:rsid w:val="002D3147"/>
    <w:rPr>
      <w:rFonts w:ascii="Times New Roman" w:hAnsi="Times New Roman"/>
      <w:sz w:val="28"/>
    </w:rPr>
  </w:style>
  <w:style w:type="character" w:customStyle="1" w:styleId="af2">
    <w:name w:val="бк_марк_стиль Знак"/>
    <w:basedOn w:val="af1"/>
    <w:link w:val="a0"/>
    <w:rsid w:val="0078766A"/>
    <w:rPr>
      <w:rFonts w:ascii="Times New Roman" w:hAnsi="Times New Roman"/>
      <w:sz w:val="28"/>
      <w:lang w:val="en-US"/>
    </w:rPr>
  </w:style>
  <w:style w:type="character" w:customStyle="1" w:styleId="af3">
    <w:name w:val="бк_нум_список Знак"/>
    <w:basedOn w:val="af1"/>
    <w:link w:val="a1"/>
    <w:rsid w:val="0078766A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787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0"/>
    <w:next w:val="a2"/>
    <w:uiPriority w:val="39"/>
    <w:unhideWhenUsed/>
    <w:qFormat/>
    <w:rsid w:val="0078766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2"/>
    <w:next w:val="a2"/>
    <w:autoRedefine/>
    <w:uiPriority w:val="39"/>
    <w:unhideWhenUsed/>
    <w:rsid w:val="0078766A"/>
    <w:pPr>
      <w:spacing w:after="100"/>
      <w:ind w:left="220"/>
    </w:pPr>
  </w:style>
  <w:style w:type="character" w:styleId="af5">
    <w:name w:val="Hyperlink"/>
    <w:basedOn w:val="a3"/>
    <w:uiPriority w:val="99"/>
    <w:unhideWhenUsed/>
    <w:rsid w:val="0078766A"/>
    <w:rPr>
      <w:color w:val="0000FF" w:themeColor="hyperlink"/>
      <w:u w:val="single"/>
    </w:rPr>
  </w:style>
  <w:style w:type="paragraph" w:styleId="13">
    <w:name w:val="toc 1"/>
    <w:basedOn w:val="a2"/>
    <w:next w:val="a2"/>
    <w:autoRedefine/>
    <w:uiPriority w:val="39"/>
    <w:unhideWhenUsed/>
    <w:rsid w:val="008C4544"/>
    <w:pPr>
      <w:spacing w:after="100"/>
    </w:pPr>
  </w:style>
  <w:style w:type="table" w:customStyle="1" w:styleId="14">
    <w:name w:val="Сетка таблицы1"/>
    <w:basedOn w:val="a4"/>
    <w:next w:val="a9"/>
    <w:uiPriority w:val="59"/>
    <w:rsid w:val="0016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9"/>
    <w:uiPriority w:val="59"/>
    <w:rsid w:val="00C9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semiHidden/>
    <w:unhideWhenUsed/>
    <w:rsid w:val="00C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045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tutorial/index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7/docs/ap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TU\Computer%20science\&#1080;&#1085;&#1092;%20&#1083;&#1072;&#1073;\lab_1_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456C-3DD7-4E11-A5A8-28022B28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lab_1_dot</Template>
  <TotalTime>1</TotalTime>
  <Pages>12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Kamron</dc:creator>
  <cp:lastModifiedBy>Kamron Boturkhonov</cp:lastModifiedBy>
  <cp:revision>2</cp:revision>
  <dcterms:created xsi:type="dcterms:W3CDTF">2020-09-08T13:12:00Z</dcterms:created>
  <dcterms:modified xsi:type="dcterms:W3CDTF">2020-09-08T13:12:00Z</dcterms:modified>
</cp:coreProperties>
</file>